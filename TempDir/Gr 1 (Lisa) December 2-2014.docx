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26A3" w14:textId="77777777" w:rsidR="004F3453" w:rsidRPr="004F3453" w:rsidRDefault="004F3453" w:rsidP="002328EF">
      <w:pPr>
        <w:suppressLineNumbers/>
        <w:tabs>
          <w:tab w:val="left" w:pos="4320"/>
        </w:tabs>
        <w:suppressAutoHyphens/>
        <w:spacing w:after="0" w:line="360" w:lineRule="auto"/>
        <w:ind w:left="1152" w:hanging="1152"/>
        <w:jc w:val="both"/>
        <w:rPr>
          <w:rFonts w:ascii="Courier New" w:hAnsi="Courier New" w:cs="Courier New"/>
          <w:b/>
          <w:sz w:val="24"/>
          <w:szCs w:val="24"/>
        </w:rPr>
      </w:pPr>
      <w:r w:rsidRPr="004F3453">
        <w:rPr>
          <w:rFonts w:ascii="Courier New" w:hAnsi="Courier New" w:cs="Courier New"/>
          <w:b/>
          <w:sz w:val="24"/>
          <w:szCs w:val="24"/>
        </w:rPr>
        <w:t xml:space="preserve">START </w:t>
      </w:r>
      <w:r w:rsidR="004C264E">
        <w:rPr>
          <w:rFonts w:ascii="Courier New" w:hAnsi="Courier New" w:cs="Courier New"/>
          <w:b/>
          <w:sz w:val="24"/>
          <w:szCs w:val="24"/>
        </w:rPr>
        <w:t>Lisa_Gr1-ST_Rita_2014_12_02.MP3</w:t>
      </w:r>
    </w:p>
    <w:p w14:paraId="193703AC" w14:textId="77777777" w:rsidR="00583F7F" w:rsidRDefault="00583F7F" w:rsidP="00583F7F">
      <w:pPr>
        <w:suppressLineNumbers/>
        <w:tabs>
          <w:tab w:val="left" w:pos="3780"/>
        </w:tabs>
        <w:suppressAutoHyphens/>
        <w:spacing w:after="0" w:line="360" w:lineRule="auto"/>
        <w:ind w:left="1152" w:hanging="1152"/>
        <w:jc w:val="both"/>
        <w:rPr>
          <w:rFonts w:ascii="Courier New" w:hAnsi="Courier New" w:cs="Courier New"/>
          <w:sz w:val="24"/>
          <w:szCs w:val="24"/>
        </w:rPr>
      </w:pPr>
    </w:p>
    <w:p w14:paraId="6E94A9C2" w14:textId="77777777" w:rsidR="00703CFE" w:rsidRDefault="005D4CC2" w:rsidP="004C264E">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7F6553">
        <w:rPr>
          <w:rFonts w:ascii="Courier New" w:hAnsi="Courier New" w:cs="Courier New"/>
          <w:sz w:val="24"/>
          <w:szCs w:val="24"/>
        </w:rPr>
        <w:tab/>
        <w:t>So December 2</w:t>
      </w:r>
      <w:r w:rsidR="007F6553" w:rsidRPr="007F6553">
        <w:rPr>
          <w:rFonts w:ascii="Courier New" w:hAnsi="Courier New" w:cs="Courier New"/>
          <w:sz w:val="24"/>
          <w:szCs w:val="24"/>
          <w:vertAlign w:val="superscript"/>
        </w:rPr>
        <w:t>nd</w:t>
      </w:r>
      <w:r w:rsidR="007F6553">
        <w:rPr>
          <w:rFonts w:ascii="Courier New" w:hAnsi="Courier New" w:cs="Courier New"/>
          <w:sz w:val="24"/>
          <w:szCs w:val="24"/>
        </w:rPr>
        <w:t xml:space="preserve">, 2014.  This is an interview with Lisa, Grade One at St. Rita.  So </w:t>
      </w:r>
      <w:r>
        <w:rPr>
          <w:rFonts w:ascii="Courier New" w:hAnsi="Courier New" w:cs="Courier New"/>
          <w:sz w:val="24"/>
          <w:szCs w:val="24"/>
        </w:rPr>
        <w:t xml:space="preserve">I’m </w:t>
      </w:r>
      <w:proofErr w:type="spellStart"/>
      <w:r>
        <w:rPr>
          <w:rFonts w:ascii="Courier New" w:hAnsi="Courier New" w:cs="Courier New"/>
          <w:sz w:val="24"/>
          <w:szCs w:val="24"/>
        </w:rPr>
        <w:t>gonna</w:t>
      </w:r>
      <w:proofErr w:type="spellEnd"/>
      <w:r w:rsidR="007F6553">
        <w:rPr>
          <w:rFonts w:ascii="Courier New" w:hAnsi="Courier New" w:cs="Courier New"/>
          <w:sz w:val="24"/>
          <w:szCs w:val="24"/>
        </w:rPr>
        <w:t xml:space="preserve"> </w:t>
      </w:r>
      <w:r>
        <w:rPr>
          <w:rFonts w:ascii="Courier New" w:hAnsi="Courier New" w:cs="Courier New"/>
          <w:sz w:val="24"/>
          <w:szCs w:val="24"/>
        </w:rPr>
        <w:t xml:space="preserve">go </w:t>
      </w:r>
      <w:r w:rsidR="007F6553">
        <w:rPr>
          <w:rFonts w:ascii="Courier New" w:hAnsi="Courier New" w:cs="Courier New"/>
          <w:sz w:val="24"/>
          <w:szCs w:val="24"/>
        </w:rPr>
        <w:t>with some of these questions.</w:t>
      </w:r>
      <w:r w:rsidR="00401C28">
        <w:rPr>
          <w:rFonts w:ascii="Courier New" w:hAnsi="Courier New" w:cs="Courier New"/>
          <w:sz w:val="24"/>
          <w:szCs w:val="24"/>
        </w:rPr>
        <w:t xml:space="preserve">  </w:t>
      </w:r>
    </w:p>
    <w:p w14:paraId="5841743B" w14:textId="77777777" w:rsidR="007F6553" w:rsidRDefault="000519EB" w:rsidP="007C5A56">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 xml:space="preserve">INTERVIEWEE </w:t>
      </w:r>
      <w:r w:rsidR="007F6553">
        <w:rPr>
          <w:rFonts w:ascii="Courier New" w:hAnsi="Courier New" w:cs="Courier New"/>
          <w:sz w:val="24"/>
          <w:szCs w:val="24"/>
        </w:rPr>
        <w:t>LISA:</w:t>
      </w:r>
      <w:r w:rsidR="00703CFE">
        <w:rPr>
          <w:rFonts w:ascii="Courier New" w:hAnsi="Courier New" w:cs="Courier New"/>
          <w:sz w:val="24"/>
          <w:szCs w:val="24"/>
        </w:rPr>
        <w:tab/>
      </w:r>
      <w:r w:rsidR="007F6553">
        <w:rPr>
          <w:rFonts w:ascii="Courier New" w:hAnsi="Courier New" w:cs="Courier New"/>
          <w:sz w:val="24"/>
          <w:szCs w:val="24"/>
        </w:rPr>
        <w:t>Okay.</w:t>
      </w:r>
    </w:p>
    <w:p w14:paraId="6214E5E8" w14:textId="77777777" w:rsidR="007F6553" w:rsidRDefault="005D4CC2" w:rsidP="007C5A56">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7F6553">
        <w:rPr>
          <w:rFonts w:ascii="Courier New" w:hAnsi="Courier New" w:cs="Courier New"/>
          <w:sz w:val="24"/>
          <w:szCs w:val="24"/>
        </w:rPr>
        <w:tab/>
        <w:t>First we want to start asking about some recommendations.</w:t>
      </w:r>
    </w:p>
    <w:p w14:paraId="56C4D364" w14:textId="77777777" w:rsidR="007F6553" w:rsidRDefault="005D4CC2" w:rsidP="007C5A56">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7F6553">
        <w:rPr>
          <w:rFonts w:ascii="Courier New" w:hAnsi="Courier New" w:cs="Courier New"/>
          <w:sz w:val="24"/>
          <w:szCs w:val="24"/>
        </w:rPr>
        <w:tab/>
        <w:t>Okay.</w:t>
      </w:r>
    </w:p>
    <w:p w14:paraId="57EE8290" w14:textId="77777777" w:rsidR="007F6553" w:rsidRDefault="005D4CC2" w:rsidP="007C5A56">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7F6553">
        <w:rPr>
          <w:rFonts w:ascii="Courier New" w:hAnsi="Courier New" w:cs="Courier New"/>
          <w:sz w:val="24"/>
          <w:szCs w:val="24"/>
        </w:rPr>
        <w:tab/>
        <w:t>So what specific advice would you give to the new teachers joining Math Minds?</w:t>
      </w:r>
    </w:p>
    <w:p w14:paraId="7413A2FB" w14:textId="5374CA10" w:rsidR="00703CFE" w:rsidRDefault="005D4CC2" w:rsidP="007C5A56">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7F6553">
        <w:rPr>
          <w:rFonts w:ascii="Courier New" w:hAnsi="Courier New" w:cs="Courier New"/>
          <w:sz w:val="24"/>
          <w:szCs w:val="24"/>
        </w:rPr>
        <w:tab/>
        <w:t xml:space="preserve">What advice?  I guess just -- I mean you have to look through the student worksheets prior to the lesson and the teacher lessons.  </w:t>
      </w:r>
      <w:r>
        <w:rPr>
          <w:rFonts w:ascii="Courier New" w:hAnsi="Courier New" w:cs="Courier New"/>
          <w:sz w:val="24"/>
          <w:szCs w:val="24"/>
        </w:rPr>
        <w:t>T</w:t>
      </w:r>
      <w:r w:rsidR="007F6553">
        <w:rPr>
          <w:rFonts w:ascii="Courier New" w:hAnsi="Courier New" w:cs="Courier New"/>
          <w:sz w:val="24"/>
          <w:szCs w:val="24"/>
        </w:rPr>
        <w:t>hat way, you know, you know exactly what you’re supposed to cover in the lesson</w:t>
      </w:r>
      <w:r w:rsidR="001C6A78">
        <w:rPr>
          <w:rFonts w:ascii="Courier New" w:hAnsi="Courier New" w:cs="Courier New"/>
          <w:sz w:val="24"/>
          <w:szCs w:val="24"/>
        </w:rPr>
        <w:t xml:space="preserve"> and adapt accordingly</w:t>
      </w:r>
      <w:r w:rsidR="007F6553">
        <w:rPr>
          <w:rFonts w:ascii="Courier New" w:hAnsi="Courier New" w:cs="Courier New"/>
          <w:sz w:val="24"/>
          <w:szCs w:val="24"/>
        </w:rPr>
        <w:t>.  And I would keep in mind that in my opinion the teacher manual or the PowerPoint slides, they don’t always fully correlate to the student worksheets. Sometimes there’s -- I’ve noticed on numerous occasions there’s been a gap there so you might have to do a little extra teaching before you send them off to do their activity sheet.  Yes, because I -- yes, the slides are not always 100 percent correlated to the student book.</w:t>
      </w:r>
      <w:r w:rsidR="001C6A78">
        <w:rPr>
          <w:rFonts w:ascii="Courier New" w:hAnsi="Courier New" w:cs="Courier New"/>
          <w:sz w:val="24"/>
          <w:szCs w:val="24"/>
        </w:rPr>
        <w:t xml:space="preserve"> So, you need to change the content sometimes. </w:t>
      </w:r>
    </w:p>
    <w:p w14:paraId="30605AC4"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7F6553">
        <w:rPr>
          <w:rFonts w:ascii="Courier New" w:hAnsi="Courier New" w:cs="Courier New"/>
          <w:sz w:val="24"/>
          <w:szCs w:val="24"/>
        </w:rPr>
        <w:tab/>
        <w:t xml:space="preserve">And this is </w:t>
      </w:r>
      <w:r w:rsidR="00C41D1A">
        <w:rPr>
          <w:rFonts w:ascii="Courier New" w:hAnsi="Courier New" w:cs="Courier New"/>
          <w:sz w:val="24"/>
          <w:szCs w:val="24"/>
        </w:rPr>
        <w:t>very particular</w:t>
      </w:r>
      <w:r w:rsidR="007F6553">
        <w:rPr>
          <w:rFonts w:ascii="Courier New" w:hAnsi="Courier New" w:cs="Courier New"/>
          <w:sz w:val="24"/>
          <w:szCs w:val="24"/>
        </w:rPr>
        <w:t xml:space="preserve"> for you.  What advice would you give to the teacher that will cover your class?</w:t>
      </w:r>
    </w:p>
    <w:p w14:paraId="7B86D41C"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7F6553">
        <w:rPr>
          <w:rFonts w:ascii="Courier New" w:hAnsi="Courier New" w:cs="Courier New"/>
          <w:sz w:val="24"/>
          <w:szCs w:val="24"/>
        </w:rPr>
        <w:tab/>
        <w:t>Yes.  So in general you mean?</w:t>
      </w:r>
    </w:p>
    <w:p w14:paraId="7E843E3D" w14:textId="77777777" w:rsidR="00F37195"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lastRenderedPageBreak/>
        <w:t>PROFESSOR BABB:</w:t>
      </w:r>
      <w:r w:rsidR="007F6553">
        <w:rPr>
          <w:rFonts w:ascii="Courier New" w:hAnsi="Courier New" w:cs="Courier New"/>
          <w:sz w:val="24"/>
          <w:szCs w:val="24"/>
        </w:rPr>
        <w:tab/>
        <w:t>No, your teacher that will come into your class</w:t>
      </w:r>
      <w:r w:rsidR="00C41D1A">
        <w:rPr>
          <w:rFonts w:ascii="Courier New" w:hAnsi="Courier New" w:cs="Courier New"/>
          <w:sz w:val="24"/>
          <w:szCs w:val="24"/>
        </w:rPr>
        <w:t xml:space="preserve"> --</w:t>
      </w:r>
    </w:p>
    <w:p w14:paraId="3254A4F8"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7F6553">
        <w:rPr>
          <w:rFonts w:ascii="Courier New" w:hAnsi="Courier New" w:cs="Courier New"/>
          <w:sz w:val="24"/>
          <w:szCs w:val="24"/>
        </w:rPr>
        <w:tab/>
        <w:t>Right.  Well, --</w:t>
      </w:r>
    </w:p>
    <w:p w14:paraId="74498CD7"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7F6553">
        <w:rPr>
          <w:rFonts w:ascii="Courier New" w:hAnsi="Courier New" w:cs="Courier New"/>
          <w:sz w:val="24"/>
          <w:szCs w:val="24"/>
        </w:rPr>
        <w:tab/>
        <w:t>-- this year.</w:t>
      </w:r>
    </w:p>
    <w:p w14:paraId="44AD10A3"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7F6553">
        <w:rPr>
          <w:rFonts w:ascii="Courier New" w:hAnsi="Courier New" w:cs="Courier New"/>
          <w:sz w:val="24"/>
          <w:szCs w:val="24"/>
        </w:rPr>
        <w:tab/>
        <w:t>-- she’ll have to be, you know, brought up to speed about what unit I’m on.</w:t>
      </w:r>
    </w:p>
    <w:p w14:paraId="3E6412DC"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7F6553">
        <w:rPr>
          <w:rFonts w:ascii="Courier New" w:hAnsi="Courier New" w:cs="Courier New"/>
          <w:sz w:val="24"/>
          <w:szCs w:val="24"/>
        </w:rPr>
        <w:tab/>
        <w:t>Hmm-hmm.</w:t>
      </w:r>
    </w:p>
    <w:p w14:paraId="20344D01"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7F6553">
        <w:rPr>
          <w:rFonts w:ascii="Courier New" w:hAnsi="Courier New" w:cs="Courier New"/>
          <w:sz w:val="24"/>
          <w:szCs w:val="24"/>
        </w:rPr>
        <w:tab/>
        <w:t>And she’ll have to sort of do what I did which was I mean, look through the teacher manuals, talk to you guys and, you know, with Math Minds.  She’ll have -- the new teacher will have to talk to Cindy next door to get some tips from Cindy as well.</w:t>
      </w:r>
    </w:p>
    <w:p w14:paraId="117AD2FE"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7F6553">
        <w:rPr>
          <w:rFonts w:ascii="Courier New" w:hAnsi="Courier New" w:cs="Courier New"/>
          <w:sz w:val="24"/>
          <w:szCs w:val="24"/>
        </w:rPr>
        <w:tab/>
        <w:t>Did you get tips from Cindy?</w:t>
      </w:r>
    </w:p>
    <w:p w14:paraId="2FFD1385" w14:textId="055206DC"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7F6553">
        <w:rPr>
          <w:rFonts w:ascii="Courier New" w:hAnsi="Courier New" w:cs="Courier New"/>
          <w:sz w:val="24"/>
          <w:szCs w:val="24"/>
        </w:rPr>
        <w:tab/>
        <w:t>Oh yes, she’s given me some tips because she did it last year so she’s been helpful for sure.  And just, you know, read -- you know, like familiar -- the teacher -- the new teacher’s going to have to familiarize him or herself with,</w:t>
      </w:r>
      <w:r w:rsidR="00C41D1A">
        <w:rPr>
          <w:rFonts w:ascii="Courier New" w:hAnsi="Courier New" w:cs="Courier New"/>
          <w:sz w:val="24"/>
          <w:szCs w:val="24"/>
        </w:rPr>
        <w:t xml:space="preserve"> </w:t>
      </w:r>
      <w:r w:rsidR="007F6553">
        <w:rPr>
          <w:rFonts w:ascii="Courier New" w:hAnsi="Courier New" w:cs="Courier New"/>
          <w:sz w:val="24"/>
          <w:szCs w:val="24"/>
        </w:rPr>
        <w:t>you know, the standard things that we use</w:t>
      </w:r>
      <w:r w:rsidR="00C41D1A">
        <w:rPr>
          <w:rFonts w:ascii="Courier New" w:hAnsi="Courier New" w:cs="Courier New"/>
          <w:sz w:val="24"/>
          <w:szCs w:val="24"/>
        </w:rPr>
        <w:t>;</w:t>
      </w:r>
      <w:r w:rsidR="007F6553">
        <w:rPr>
          <w:rFonts w:ascii="Courier New" w:hAnsi="Courier New" w:cs="Courier New"/>
          <w:sz w:val="24"/>
          <w:szCs w:val="24"/>
        </w:rPr>
        <w:t xml:space="preserve"> the whiteboards </w:t>
      </w:r>
      <w:r w:rsidR="001C6A78">
        <w:rPr>
          <w:rFonts w:ascii="Courier New" w:hAnsi="Courier New" w:cs="Courier New"/>
          <w:sz w:val="24"/>
          <w:szCs w:val="24"/>
        </w:rPr>
        <w:t>for assessment</w:t>
      </w:r>
    </w:p>
    <w:p w14:paraId="1AE2A677"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7F6553">
        <w:rPr>
          <w:rFonts w:ascii="Courier New" w:hAnsi="Courier New" w:cs="Courier New"/>
          <w:sz w:val="24"/>
          <w:szCs w:val="24"/>
        </w:rPr>
        <w:tab/>
        <w:t>Hmm-hmm.</w:t>
      </w:r>
    </w:p>
    <w:p w14:paraId="0418F235"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7F6553">
        <w:rPr>
          <w:rFonts w:ascii="Courier New" w:hAnsi="Courier New" w:cs="Courier New"/>
          <w:sz w:val="24"/>
          <w:szCs w:val="24"/>
        </w:rPr>
        <w:tab/>
        <w:t>-- the thumbs up or down, all -- you know, the things we have covered in PDs this year.  The</w:t>
      </w:r>
      <w:r w:rsidR="00C41D1A">
        <w:rPr>
          <w:rFonts w:ascii="Courier New" w:hAnsi="Courier New" w:cs="Courier New"/>
          <w:sz w:val="24"/>
          <w:szCs w:val="24"/>
        </w:rPr>
        <w:t>y’re</w:t>
      </w:r>
      <w:r w:rsidR="007F6553">
        <w:rPr>
          <w:rFonts w:ascii="Courier New" w:hAnsi="Courier New" w:cs="Courier New"/>
          <w:sz w:val="24"/>
          <w:szCs w:val="24"/>
        </w:rPr>
        <w:t xml:space="preserve"> going to have to be brought up to speed quickly on that, right?  So they have all those little strategies at hand that they can use so, --</w:t>
      </w:r>
    </w:p>
    <w:p w14:paraId="4C109FF6"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7F6553">
        <w:rPr>
          <w:rFonts w:ascii="Courier New" w:hAnsi="Courier New" w:cs="Courier New"/>
          <w:sz w:val="24"/>
          <w:szCs w:val="24"/>
        </w:rPr>
        <w:tab/>
        <w:t>And --</w:t>
      </w:r>
    </w:p>
    <w:p w14:paraId="34D58FDD"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7F6553">
        <w:rPr>
          <w:rFonts w:ascii="Courier New" w:hAnsi="Courier New" w:cs="Courier New"/>
          <w:sz w:val="24"/>
          <w:szCs w:val="24"/>
        </w:rPr>
        <w:tab/>
        <w:t>Because they’ve missed all the PDs so, yeah.</w:t>
      </w:r>
    </w:p>
    <w:p w14:paraId="7FFCCF8C"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lastRenderedPageBreak/>
        <w:t>PROFESSOR BABB:</w:t>
      </w:r>
      <w:r w:rsidR="007F6553">
        <w:rPr>
          <w:rFonts w:ascii="Courier New" w:hAnsi="Courier New" w:cs="Courier New"/>
          <w:sz w:val="24"/>
          <w:szCs w:val="24"/>
        </w:rPr>
        <w:tab/>
        <w:t xml:space="preserve">Yeah.  What advice would you give to the Research Team going forward in the project in terms of working with new teachers here and in the </w:t>
      </w:r>
      <w:r w:rsidR="00C41D1A" w:rsidRPr="00C41D1A">
        <w:rPr>
          <w:rFonts w:ascii="Courier New" w:hAnsi="Courier New" w:cs="Courier New"/>
          <w:sz w:val="24"/>
          <w:szCs w:val="24"/>
          <w:highlight w:val="yellow"/>
        </w:rPr>
        <w:t>02:31</w:t>
      </w:r>
      <w:r w:rsidR="00C41D1A">
        <w:rPr>
          <w:rFonts w:ascii="Courier New" w:hAnsi="Courier New" w:cs="Courier New"/>
          <w:sz w:val="24"/>
          <w:szCs w:val="24"/>
        </w:rPr>
        <w:t xml:space="preserve"> </w:t>
      </w:r>
      <w:r>
        <w:rPr>
          <w:rFonts w:ascii="Courier New" w:hAnsi="Courier New" w:cs="Courier New"/>
          <w:sz w:val="24"/>
          <w:szCs w:val="24"/>
        </w:rPr>
        <w:t>(INDISCERNIBLE)</w:t>
      </w:r>
      <w:r w:rsidR="007F6553">
        <w:rPr>
          <w:rFonts w:ascii="Courier New" w:hAnsi="Courier New" w:cs="Courier New"/>
          <w:sz w:val="24"/>
          <w:szCs w:val="24"/>
        </w:rPr>
        <w:t xml:space="preserve"> school?</w:t>
      </w:r>
    </w:p>
    <w:p w14:paraId="20B32BE4" w14:textId="77777777" w:rsidR="007F655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7F6553">
        <w:rPr>
          <w:rFonts w:ascii="Courier New" w:hAnsi="Courier New" w:cs="Courier New"/>
          <w:sz w:val="24"/>
          <w:szCs w:val="24"/>
        </w:rPr>
        <w:tab/>
      </w:r>
      <w:r w:rsidR="00CB699B">
        <w:rPr>
          <w:rFonts w:ascii="Courier New" w:hAnsi="Courier New" w:cs="Courier New"/>
          <w:sz w:val="24"/>
          <w:szCs w:val="24"/>
        </w:rPr>
        <w:t>Advice for new teachers --</w:t>
      </w:r>
    </w:p>
    <w:p w14:paraId="14A79163" w14:textId="77777777" w:rsidR="00CB699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CB699B">
        <w:rPr>
          <w:rFonts w:ascii="Courier New" w:hAnsi="Courier New" w:cs="Courier New"/>
          <w:sz w:val="24"/>
          <w:szCs w:val="24"/>
        </w:rPr>
        <w:tab/>
      </w:r>
      <w:r w:rsidR="00C41D1A">
        <w:rPr>
          <w:rFonts w:ascii="Courier New" w:hAnsi="Courier New" w:cs="Courier New"/>
          <w:sz w:val="24"/>
          <w:szCs w:val="24"/>
        </w:rPr>
        <w:t>Actually it’s</w:t>
      </w:r>
      <w:r w:rsidR="00CB699B">
        <w:rPr>
          <w:rFonts w:ascii="Courier New" w:hAnsi="Courier New" w:cs="Courier New"/>
          <w:sz w:val="24"/>
          <w:szCs w:val="24"/>
        </w:rPr>
        <w:t xml:space="preserve"> advice for us</w:t>
      </w:r>
      <w:r w:rsidR="00C41D1A">
        <w:rPr>
          <w:rFonts w:ascii="Courier New" w:hAnsi="Courier New" w:cs="Courier New"/>
          <w:sz w:val="24"/>
          <w:szCs w:val="24"/>
        </w:rPr>
        <w:t>,</w:t>
      </w:r>
      <w:r w:rsidR="00CB699B">
        <w:rPr>
          <w:rFonts w:ascii="Courier New" w:hAnsi="Courier New" w:cs="Courier New"/>
          <w:sz w:val="24"/>
          <w:szCs w:val="24"/>
        </w:rPr>
        <w:t xml:space="preserve"> --</w:t>
      </w:r>
    </w:p>
    <w:p w14:paraId="7B814858" w14:textId="77777777" w:rsidR="00CB699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CB699B">
        <w:rPr>
          <w:rFonts w:ascii="Courier New" w:hAnsi="Courier New" w:cs="Courier New"/>
          <w:sz w:val="24"/>
          <w:szCs w:val="24"/>
        </w:rPr>
        <w:tab/>
        <w:t>Yeah.</w:t>
      </w:r>
    </w:p>
    <w:p w14:paraId="29C15FD1" w14:textId="77777777" w:rsidR="00CB699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CB699B">
        <w:rPr>
          <w:rFonts w:ascii="Courier New" w:hAnsi="Courier New" w:cs="Courier New"/>
          <w:sz w:val="24"/>
          <w:szCs w:val="24"/>
        </w:rPr>
        <w:tab/>
        <w:t>-- for the Research Team.</w:t>
      </w:r>
    </w:p>
    <w:p w14:paraId="7A859489" w14:textId="77777777" w:rsidR="00CB699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CB699B">
        <w:rPr>
          <w:rFonts w:ascii="Courier New" w:hAnsi="Courier New" w:cs="Courier New"/>
          <w:sz w:val="24"/>
          <w:szCs w:val="24"/>
        </w:rPr>
        <w:tab/>
        <w:t xml:space="preserve">Okay.  I guess just keep in mind that when you guys come in -- as </w:t>
      </w:r>
      <w:proofErr w:type="spellStart"/>
      <w:r w:rsidR="00CB699B">
        <w:rPr>
          <w:rFonts w:ascii="Courier New" w:hAnsi="Courier New" w:cs="Courier New"/>
          <w:sz w:val="24"/>
          <w:szCs w:val="24"/>
        </w:rPr>
        <w:t>uninvasive</w:t>
      </w:r>
      <w:proofErr w:type="spellEnd"/>
      <w:r w:rsidR="00CB699B">
        <w:rPr>
          <w:rFonts w:ascii="Courier New" w:hAnsi="Courier New" w:cs="Courier New"/>
          <w:sz w:val="24"/>
          <w:szCs w:val="24"/>
        </w:rPr>
        <w:t xml:space="preserve"> as you try to be, a lesson might not always be the way it is when it’s just the teacher and the students, right?  It is a different set of eyes in the class</w:t>
      </w:r>
      <w:r w:rsidR="00C41D1A">
        <w:rPr>
          <w:rFonts w:ascii="Courier New" w:hAnsi="Courier New" w:cs="Courier New"/>
          <w:sz w:val="24"/>
          <w:szCs w:val="24"/>
        </w:rPr>
        <w:t>;</w:t>
      </w:r>
      <w:r w:rsidR="00CB699B">
        <w:rPr>
          <w:rFonts w:ascii="Courier New" w:hAnsi="Courier New" w:cs="Courier New"/>
          <w:sz w:val="24"/>
          <w:szCs w:val="24"/>
        </w:rPr>
        <w:t xml:space="preserve"> the students realize you’re there.  As friendly and as much as you try to be a fly on the wall it is different, right?  And also keep in mind that if a certain lesson does not go particularly well when you guys are </w:t>
      </w:r>
      <w:r w:rsidR="00C41D1A">
        <w:rPr>
          <w:rFonts w:ascii="Courier New" w:hAnsi="Courier New" w:cs="Courier New"/>
          <w:sz w:val="24"/>
          <w:szCs w:val="24"/>
        </w:rPr>
        <w:t>-</w:t>
      </w:r>
      <w:r w:rsidR="00CB699B">
        <w:rPr>
          <w:rFonts w:ascii="Courier New" w:hAnsi="Courier New" w:cs="Courier New"/>
          <w:sz w:val="24"/>
          <w:szCs w:val="24"/>
        </w:rPr>
        <w:t xml:space="preserve">- when the </w:t>
      </w:r>
      <w:r w:rsidR="00C41D1A">
        <w:rPr>
          <w:rFonts w:ascii="Courier New" w:hAnsi="Courier New" w:cs="Courier New"/>
          <w:sz w:val="24"/>
          <w:szCs w:val="24"/>
        </w:rPr>
        <w:t>R</w:t>
      </w:r>
      <w:r w:rsidR="00CB699B">
        <w:rPr>
          <w:rFonts w:ascii="Courier New" w:hAnsi="Courier New" w:cs="Courier New"/>
          <w:sz w:val="24"/>
          <w:szCs w:val="24"/>
        </w:rPr>
        <w:t xml:space="preserve">esearch </w:t>
      </w:r>
      <w:r w:rsidR="00C41D1A">
        <w:rPr>
          <w:rFonts w:ascii="Courier New" w:hAnsi="Courier New" w:cs="Courier New"/>
          <w:sz w:val="24"/>
          <w:szCs w:val="24"/>
        </w:rPr>
        <w:t>T</w:t>
      </w:r>
      <w:r w:rsidR="00CB699B">
        <w:rPr>
          <w:rFonts w:ascii="Courier New" w:hAnsi="Courier New" w:cs="Courier New"/>
          <w:sz w:val="24"/>
          <w:szCs w:val="24"/>
        </w:rPr>
        <w:t xml:space="preserve">eam is in the room, whether that’s </w:t>
      </w:r>
      <w:r w:rsidR="00C41D1A">
        <w:rPr>
          <w:rFonts w:ascii="Courier New" w:hAnsi="Courier New" w:cs="Courier New"/>
          <w:sz w:val="24"/>
          <w:szCs w:val="24"/>
        </w:rPr>
        <w:t>a</w:t>
      </w:r>
      <w:r w:rsidR="00CB699B">
        <w:rPr>
          <w:rFonts w:ascii="Courier New" w:hAnsi="Courier New" w:cs="Courier New"/>
          <w:sz w:val="24"/>
          <w:szCs w:val="24"/>
        </w:rPr>
        <w:t xml:space="preserve"> day that you’re videotaping or not videotaping, teachers often will go back -- sometimes in a day if one math lesson went poorly, we’ll do a second unplanned math lesson later in the day to, you know, correct anything that may have gone askew the first time.  But you guys don’t see that.</w:t>
      </w:r>
    </w:p>
    <w:p w14:paraId="71A05423" w14:textId="77777777" w:rsidR="00CB699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CB699B">
        <w:rPr>
          <w:rFonts w:ascii="Courier New" w:hAnsi="Courier New" w:cs="Courier New"/>
          <w:sz w:val="24"/>
          <w:szCs w:val="24"/>
        </w:rPr>
        <w:tab/>
        <w:t>Yeah.</w:t>
      </w:r>
    </w:p>
    <w:p w14:paraId="2EC8B309" w14:textId="77777777" w:rsidR="00CB699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CB699B">
        <w:rPr>
          <w:rFonts w:ascii="Courier New" w:hAnsi="Courier New" w:cs="Courier New"/>
          <w:sz w:val="24"/>
          <w:szCs w:val="24"/>
        </w:rPr>
        <w:tab/>
        <w:t xml:space="preserve">Right?  So, you know, there’s a lot of behind the scene things that happen, right?  Like I’ve done that on, you know, on this year with </w:t>
      </w:r>
      <w:r w:rsidR="00C41D1A">
        <w:rPr>
          <w:rFonts w:ascii="Courier New" w:hAnsi="Courier New" w:cs="Courier New"/>
          <w:sz w:val="24"/>
          <w:szCs w:val="24"/>
        </w:rPr>
        <w:t>JUMP M</w:t>
      </w:r>
      <w:r w:rsidR="00CB699B">
        <w:rPr>
          <w:rFonts w:ascii="Courier New" w:hAnsi="Courier New" w:cs="Courier New"/>
          <w:sz w:val="24"/>
          <w:szCs w:val="24"/>
        </w:rPr>
        <w:t xml:space="preserve">ath or just in the past, right?  Like if any lesson, a Language Arts, Math or whatever, if a given lesson does -- goes </w:t>
      </w:r>
      <w:r w:rsidR="00CB699B">
        <w:rPr>
          <w:rFonts w:ascii="Courier New" w:hAnsi="Courier New" w:cs="Courier New"/>
          <w:sz w:val="24"/>
          <w:szCs w:val="24"/>
        </w:rPr>
        <w:lastRenderedPageBreak/>
        <w:t xml:space="preserve">completely sideways and goes, you know, really </w:t>
      </w:r>
      <w:proofErr w:type="spellStart"/>
      <w:r w:rsidR="00CB699B">
        <w:rPr>
          <w:rFonts w:ascii="Courier New" w:hAnsi="Courier New" w:cs="Courier New"/>
          <w:sz w:val="24"/>
          <w:szCs w:val="24"/>
        </w:rPr>
        <w:t>really</w:t>
      </w:r>
      <w:proofErr w:type="spellEnd"/>
      <w:r w:rsidR="00CB699B">
        <w:rPr>
          <w:rFonts w:ascii="Courier New" w:hAnsi="Courier New" w:cs="Courier New"/>
          <w:sz w:val="24"/>
          <w:szCs w:val="24"/>
        </w:rPr>
        <w:t xml:space="preserve"> poorly, a subsequent lesson may happen later on in the day.</w:t>
      </w:r>
    </w:p>
    <w:p w14:paraId="64891E88" w14:textId="77777777" w:rsidR="00CB699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CB699B">
        <w:rPr>
          <w:rFonts w:ascii="Courier New" w:hAnsi="Courier New" w:cs="Courier New"/>
          <w:sz w:val="24"/>
          <w:szCs w:val="24"/>
        </w:rPr>
        <w:tab/>
        <w:t xml:space="preserve">So what would you suggest?  Do you keep </w:t>
      </w:r>
      <w:r w:rsidR="00C41D1A">
        <w:rPr>
          <w:rFonts w:ascii="Courier New" w:hAnsi="Courier New" w:cs="Courier New"/>
          <w:sz w:val="24"/>
          <w:szCs w:val="24"/>
        </w:rPr>
        <w:t xml:space="preserve">-- would you say </w:t>
      </w:r>
      <w:r w:rsidR="000A7BAC">
        <w:rPr>
          <w:rFonts w:ascii="Courier New" w:hAnsi="Courier New" w:cs="Courier New"/>
          <w:sz w:val="24"/>
          <w:szCs w:val="24"/>
        </w:rPr>
        <w:t xml:space="preserve">keep </w:t>
      </w:r>
      <w:r w:rsidR="00CC65C1">
        <w:rPr>
          <w:rFonts w:ascii="Courier New" w:hAnsi="Courier New" w:cs="Courier New"/>
          <w:sz w:val="24"/>
          <w:szCs w:val="24"/>
        </w:rPr>
        <w:t>this</w:t>
      </w:r>
      <w:r w:rsidR="00CB699B">
        <w:rPr>
          <w:rFonts w:ascii="Courier New" w:hAnsi="Courier New" w:cs="Courier New"/>
          <w:sz w:val="24"/>
          <w:szCs w:val="24"/>
        </w:rPr>
        <w:t xml:space="preserve"> in mind?  </w:t>
      </w:r>
    </w:p>
    <w:p w14:paraId="7B65456F" w14:textId="77777777" w:rsidR="00CC65C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CC65C1">
        <w:rPr>
          <w:rFonts w:ascii="Courier New" w:hAnsi="Courier New" w:cs="Courier New"/>
          <w:sz w:val="24"/>
          <w:szCs w:val="24"/>
        </w:rPr>
        <w:tab/>
        <w:t>Yeah, just keep it mind.  Like, you know, because you guys have given us feedback after lessons and I think for the most part like teachers are able to recognize the downfalls in a lesson which is part of your feedback.  You guys give positive and negative feedback</w:t>
      </w:r>
      <w:r w:rsidR="000A7BAC">
        <w:rPr>
          <w:rFonts w:ascii="Courier New" w:hAnsi="Courier New" w:cs="Courier New"/>
          <w:sz w:val="24"/>
          <w:szCs w:val="24"/>
        </w:rPr>
        <w:t>,</w:t>
      </w:r>
      <w:r w:rsidR="00CC65C1">
        <w:rPr>
          <w:rFonts w:ascii="Courier New" w:hAnsi="Courier New" w:cs="Courier New"/>
          <w:sz w:val="24"/>
          <w:szCs w:val="24"/>
        </w:rPr>
        <w:t xml:space="preserve"> you know, like constructive feedback.  But</w:t>
      </w:r>
      <w:r w:rsidR="000A7BAC">
        <w:rPr>
          <w:rFonts w:ascii="Courier New" w:hAnsi="Courier New" w:cs="Courier New"/>
          <w:sz w:val="24"/>
          <w:szCs w:val="24"/>
        </w:rPr>
        <w:t>,</w:t>
      </w:r>
      <w:r w:rsidR="00CC65C1">
        <w:rPr>
          <w:rFonts w:ascii="Courier New" w:hAnsi="Courier New" w:cs="Courier New"/>
          <w:sz w:val="24"/>
          <w:szCs w:val="24"/>
        </w:rPr>
        <w:t xml:space="preserve"> you know, for the most part I think we’re aware of the parts that didn’t work and I think teachers do self-correct that in the next lessons.  You know, we’ll back-teach and try to correct whatever has happened</w:t>
      </w:r>
      <w:r w:rsidR="000A7BAC">
        <w:rPr>
          <w:rFonts w:ascii="Courier New" w:hAnsi="Courier New" w:cs="Courier New"/>
          <w:sz w:val="24"/>
          <w:szCs w:val="24"/>
        </w:rPr>
        <w:t>.  S</w:t>
      </w:r>
      <w:r w:rsidR="00CC65C1">
        <w:rPr>
          <w:rFonts w:ascii="Courier New" w:hAnsi="Courier New" w:cs="Courier New"/>
          <w:sz w:val="24"/>
          <w:szCs w:val="24"/>
        </w:rPr>
        <w:t>o just keep that in mind I guess, that, you know, we know our students really well and we try to correct anything that didn’t seem to go over smoothly the first time.  Yeah.</w:t>
      </w:r>
    </w:p>
    <w:p w14:paraId="7725A117" w14:textId="77777777" w:rsidR="00CC65C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CC65C1">
        <w:rPr>
          <w:rFonts w:ascii="Courier New" w:hAnsi="Courier New" w:cs="Courier New"/>
          <w:sz w:val="24"/>
          <w:szCs w:val="24"/>
        </w:rPr>
        <w:tab/>
        <w:t xml:space="preserve">Okay.  Now the </w:t>
      </w:r>
      <w:r w:rsidR="000A7BAC">
        <w:rPr>
          <w:rFonts w:ascii="Courier New" w:hAnsi="Courier New" w:cs="Courier New"/>
          <w:sz w:val="24"/>
          <w:szCs w:val="24"/>
        </w:rPr>
        <w:t>JUMP</w:t>
      </w:r>
      <w:r w:rsidR="00CC65C1">
        <w:rPr>
          <w:rFonts w:ascii="Courier New" w:hAnsi="Courier New" w:cs="Courier New"/>
          <w:sz w:val="24"/>
          <w:szCs w:val="24"/>
        </w:rPr>
        <w:t xml:space="preserve"> materials such as teachers’ guides</w:t>
      </w:r>
      <w:r w:rsidR="000A7BAC">
        <w:rPr>
          <w:rFonts w:ascii="Courier New" w:hAnsi="Courier New" w:cs="Courier New"/>
          <w:sz w:val="24"/>
          <w:szCs w:val="24"/>
        </w:rPr>
        <w:t>,</w:t>
      </w:r>
      <w:r w:rsidR="00CC65C1">
        <w:rPr>
          <w:rFonts w:ascii="Courier New" w:hAnsi="Courier New" w:cs="Courier New"/>
          <w:sz w:val="24"/>
          <w:szCs w:val="24"/>
        </w:rPr>
        <w:t xml:space="preserve"> SMART Board, --</w:t>
      </w:r>
    </w:p>
    <w:p w14:paraId="79A1F39A" w14:textId="77777777" w:rsidR="00CC65C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CC65C1">
        <w:rPr>
          <w:rFonts w:ascii="Courier New" w:hAnsi="Courier New" w:cs="Courier New"/>
          <w:sz w:val="24"/>
          <w:szCs w:val="24"/>
        </w:rPr>
        <w:tab/>
        <w:t>Hmm-hmm.</w:t>
      </w:r>
    </w:p>
    <w:p w14:paraId="550B4BB6" w14:textId="77777777" w:rsidR="00CC65C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CC65C1">
        <w:rPr>
          <w:rFonts w:ascii="Courier New" w:hAnsi="Courier New" w:cs="Courier New"/>
          <w:sz w:val="24"/>
          <w:szCs w:val="24"/>
        </w:rPr>
        <w:tab/>
        <w:t>-- slides and students books are intended to help with planning and implementing math instruction.  Have you found these materials to be helpful, restrictive or difficult?  Please give us examples.</w:t>
      </w:r>
    </w:p>
    <w:p w14:paraId="2D646D32" w14:textId="77777777" w:rsidR="00CC65C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CC65C1">
        <w:rPr>
          <w:rFonts w:ascii="Courier New" w:hAnsi="Courier New" w:cs="Courier New"/>
          <w:sz w:val="24"/>
          <w:szCs w:val="24"/>
        </w:rPr>
        <w:tab/>
        <w:t>No, I have found them helpful certainly.  I love the whiteboard</w:t>
      </w:r>
      <w:r w:rsidR="000A7BAC">
        <w:rPr>
          <w:rFonts w:ascii="Courier New" w:hAnsi="Courier New" w:cs="Courier New"/>
          <w:sz w:val="24"/>
          <w:szCs w:val="24"/>
        </w:rPr>
        <w:t>s</w:t>
      </w:r>
      <w:r w:rsidR="00CC65C1">
        <w:rPr>
          <w:rFonts w:ascii="Courier New" w:hAnsi="Courier New" w:cs="Courier New"/>
          <w:sz w:val="24"/>
          <w:szCs w:val="24"/>
        </w:rPr>
        <w:t xml:space="preserve">.  Students are really engaged with the whiteboards.  For the most part the PowerPoint slides are helpful, like there’s more -- there’s often more than </w:t>
      </w:r>
      <w:r w:rsidR="00CC65C1">
        <w:rPr>
          <w:rFonts w:ascii="Courier New" w:hAnsi="Courier New" w:cs="Courier New"/>
          <w:sz w:val="24"/>
          <w:szCs w:val="24"/>
        </w:rPr>
        <w:lastRenderedPageBreak/>
        <w:t xml:space="preserve">I’ll use in a given lesson or I’ll split the lesson up into two, you know, I’ll split a </w:t>
      </w:r>
      <w:r w:rsidR="000A7BAC">
        <w:rPr>
          <w:rFonts w:ascii="Courier New" w:hAnsi="Courier New" w:cs="Courier New"/>
          <w:sz w:val="24"/>
          <w:szCs w:val="24"/>
        </w:rPr>
        <w:t>JUMP</w:t>
      </w:r>
      <w:r w:rsidR="00CC65C1">
        <w:rPr>
          <w:rFonts w:ascii="Courier New" w:hAnsi="Courier New" w:cs="Courier New"/>
          <w:sz w:val="24"/>
          <w:szCs w:val="24"/>
        </w:rPr>
        <w:t xml:space="preserve"> lesson into two --</w:t>
      </w:r>
    </w:p>
    <w:p w14:paraId="00BDD61C" w14:textId="77777777" w:rsidR="00CC65C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CC65C1">
        <w:rPr>
          <w:rFonts w:ascii="Courier New" w:hAnsi="Courier New" w:cs="Courier New"/>
          <w:sz w:val="24"/>
          <w:szCs w:val="24"/>
        </w:rPr>
        <w:tab/>
        <w:t>Hmm-hmm.</w:t>
      </w:r>
    </w:p>
    <w:p w14:paraId="0DCB9377" w14:textId="77777777" w:rsidR="00CC65C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CC65C1">
        <w:rPr>
          <w:rFonts w:ascii="Courier New" w:hAnsi="Courier New" w:cs="Courier New"/>
          <w:sz w:val="24"/>
          <w:szCs w:val="24"/>
        </w:rPr>
        <w:tab/>
        <w:t xml:space="preserve">-- teacher lessons, right?  I’ll split it up.  But no, I think in general like it’s been very helpful.  That doesn’t mean that </w:t>
      </w:r>
      <w:r w:rsidR="009F14CD">
        <w:rPr>
          <w:rFonts w:ascii="Courier New" w:hAnsi="Courier New" w:cs="Courier New"/>
          <w:sz w:val="24"/>
          <w:szCs w:val="24"/>
        </w:rPr>
        <w:t>there are not extra worksheets outside of JUMP.</w:t>
      </w:r>
    </w:p>
    <w:p w14:paraId="55E504E9" w14:textId="77777777" w:rsidR="009F14C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9F14CD">
        <w:rPr>
          <w:rFonts w:ascii="Courier New" w:hAnsi="Courier New" w:cs="Courier New"/>
          <w:sz w:val="24"/>
          <w:szCs w:val="24"/>
        </w:rPr>
        <w:tab/>
        <w:t>Hmm-hmm.</w:t>
      </w:r>
    </w:p>
    <w:p w14:paraId="4DFA4B54" w14:textId="77777777" w:rsidR="009F14C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9F14CD">
        <w:rPr>
          <w:rFonts w:ascii="Courier New" w:hAnsi="Courier New" w:cs="Courier New"/>
          <w:sz w:val="24"/>
          <w:szCs w:val="24"/>
        </w:rPr>
        <w:tab/>
        <w:t>Right?  Like even with addition and subtraction which is like fundamental to grade one math, there wasn’t particularly a lot of pages in JUMP Math for addition and subtraction and I haven’t seen the second workbook so maybe that’s different.  You k</w:t>
      </w:r>
      <w:r w:rsidR="001A7714">
        <w:rPr>
          <w:rFonts w:ascii="Courier New" w:hAnsi="Courier New" w:cs="Courier New"/>
          <w:sz w:val="24"/>
          <w:szCs w:val="24"/>
        </w:rPr>
        <w:t>n</w:t>
      </w:r>
      <w:r w:rsidR="009F14CD">
        <w:rPr>
          <w:rFonts w:ascii="Courier New" w:hAnsi="Courier New" w:cs="Courier New"/>
          <w:sz w:val="24"/>
          <w:szCs w:val="24"/>
        </w:rPr>
        <w:t xml:space="preserve">ow, maybe there’s going to be a lot of that in the second workbook.  But I didn’t find there to be a lot of addition and subtraction so like I’ve given my students lots of extra worksheets that are outside of JUMP.  That can be </w:t>
      </w:r>
      <w:r w:rsidR="001A7714">
        <w:rPr>
          <w:rFonts w:ascii="Courier New" w:hAnsi="Courier New" w:cs="Courier New"/>
          <w:sz w:val="24"/>
          <w:szCs w:val="24"/>
        </w:rPr>
        <w:t>during -- that can be</w:t>
      </w:r>
      <w:r w:rsidR="009F14CD">
        <w:rPr>
          <w:rFonts w:ascii="Courier New" w:hAnsi="Courier New" w:cs="Courier New"/>
          <w:sz w:val="24"/>
          <w:szCs w:val="24"/>
        </w:rPr>
        <w:t xml:space="preserve"> in their Treasure Book which is like a free time kind of </w:t>
      </w:r>
      <w:proofErr w:type="spellStart"/>
      <w:r w:rsidR="009F14CD">
        <w:rPr>
          <w:rFonts w:ascii="Courier New" w:hAnsi="Courier New" w:cs="Courier New"/>
          <w:sz w:val="24"/>
          <w:szCs w:val="24"/>
        </w:rPr>
        <w:t>duotang</w:t>
      </w:r>
      <w:proofErr w:type="spellEnd"/>
      <w:r w:rsidR="009F14CD">
        <w:rPr>
          <w:rFonts w:ascii="Courier New" w:hAnsi="Courier New" w:cs="Courier New"/>
          <w:sz w:val="24"/>
          <w:szCs w:val="24"/>
        </w:rPr>
        <w:t xml:space="preserve">, or we have an actual extra math </w:t>
      </w:r>
      <w:proofErr w:type="spellStart"/>
      <w:r w:rsidR="009F14CD">
        <w:rPr>
          <w:rFonts w:ascii="Courier New" w:hAnsi="Courier New" w:cs="Courier New"/>
          <w:sz w:val="24"/>
          <w:szCs w:val="24"/>
        </w:rPr>
        <w:t>du</w:t>
      </w:r>
      <w:r w:rsidR="001A7714">
        <w:rPr>
          <w:rFonts w:ascii="Courier New" w:hAnsi="Courier New" w:cs="Courier New"/>
          <w:sz w:val="24"/>
          <w:szCs w:val="24"/>
        </w:rPr>
        <w:t>o</w:t>
      </w:r>
      <w:r w:rsidR="009F14CD">
        <w:rPr>
          <w:rFonts w:ascii="Courier New" w:hAnsi="Courier New" w:cs="Courier New"/>
          <w:sz w:val="24"/>
          <w:szCs w:val="24"/>
        </w:rPr>
        <w:t>tang</w:t>
      </w:r>
      <w:proofErr w:type="spellEnd"/>
      <w:r w:rsidR="009F14CD">
        <w:rPr>
          <w:rFonts w:ascii="Courier New" w:hAnsi="Courier New" w:cs="Courier New"/>
          <w:sz w:val="24"/>
          <w:szCs w:val="24"/>
        </w:rPr>
        <w:t xml:space="preserve"> that has an array of worksheets in there just to give extra practice because I don’t think for a lot of the fundamentals of math -- even though JUMP like goes in small sequential steps, I don’t know if there’s enough -- always enough practice.</w:t>
      </w:r>
    </w:p>
    <w:p w14:paraId="1628AE3C" w14:textId="77777777" w:rsidR="009F14C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9F14CD">
        <w:rPr>
          <w:rFonts w:ascii="Courier New" w:hAnsi="Courier New" w:cs="Courier New"/>
          <w:sz w:val="24"/>
          <w:szCs w:val="24"/>
        </w:rPr>
        <w:tab/>
        <w:t>So you’re adding practice.</w:t>
      </w:r>
    </w:p>
    <w:p w14:paraId="31B0E9AC" w14:textId="77777777" w:rsidR="009F14C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9F14CD">
        <w:rPr>
          <w:rFonts w:ascii="Courier New" w:hAnsi="Courier New" w:cs="Courier New"/>
          <w:sz w:val="24"/>
          <w:szCs w:val="24"/>
        </w:rPr>
        <w:tab/>
        <w:t xml:space="preserve">Yes, definitely.  Like they have a separate math </w:t>
      </w:r>
      <w:proofErr w:type="spellStart"/>
      <w:r w:rsidR="009F14CD">
        <w:rPr>
          <w:rFonts w:ascii="Courier New" w:hAnsi="Courier New" w:cs="Courier New"/>
          <w:sz w:val="24"/>
          <w:szCs w:val="24"/>
        </w:rPr>
        <w:t>duotang</w:t>
      </w:r>
      <w:proofErr w:type="spellEnd"/>
      <w:r w:rsidR="009F14CD">
        <w:rPr>
          <w:rFonts w:ascii="Courier New" w:hAnsi="Courier New" w:cs="Courier New"/>
          <w:sz w:val="24"/>
          <w:szCs w:val="24"/>
        </w:rPr>
        <w:t xml:space="preserve">.  Like right now with it being Christmastime like, you know, they have </w:t>
      </w:r>
      <w:r w:rsidR="001A7714">
        <w:rPr>
          <w:rFonts w:ascii="Courier New" w:hAnsi="Courier New" w:cs="Courier New"/>
          <w:sz w:val="24"/>
          <w:szCs w:val="24"/>
        </w:rPr>
        <w:t>a l</w:t>
      </w:r>
      <w:r w:rsidR="009F14CD">
        <w:rPr>
          <w:rFonts w:ascii="Courier New" w:hAnsi="Courier New" w:cs="Courier New"/>
          <w:sz w:val="24"/>
          <w:szCs w:val="24"/>
        </w:rPr>
        <w:t xml:space="preserve">ittle booklet a dozen or so </w:t>
      </w:r>
      <w:proofErr w:type="spellStart"/>
      <w:r w:rsidR="009F14CD">
        <w:rPr>
          <w:rFonts w:ascii="Courier New" w:hAnsi="Courier New" w:cs="Courier New"/>
          <w:sz w:val="24"/>
          <w:szCs w:val="24"/>
        </w:rPr>
        <w:t>Christmasy</w:t>
      </w:r>
      <w:proofErr w:type="spellEnd"/>
      <w:r w:rsidR="009F14CD">
        <w:rPr>
          <w:rFonts w:ascii="Courier New" w:hAnsi="Courier New" w:cs="Courier New"/>
          <w:sz w:val="24"/>
          <w:szCs w:val="24"/>
        </w:rPr>
        <w:t xml:space="preserve"> math worksheets that they can </w:t>
      </w:r>
      <w:r w:rsidR="009F14CD">
        <w:rPr>
          <w:rFonts w:ascii="Courier New" w:hAnsi="Courier New" w:cs="Courier New"/>
          <w:sz w:val="24"/>
          <w:szCs w:val="24"/>
        </w:rPr>
        <w:lastRenderedPageBreak/>
        <w:t>work on, that are addition and subtraction up to 20 because that’s what we work on in grade one.</w:t>
      </w:r>
      <w:r w:rsidR="005A06D1">
        <w:rPr>
          <w:rFonts w:ascii="Courier New" w:hAnsi="Courier New" w:cs="Courier New"/>
          <w:sz w:val="24"/>
          <w:szCs w:val="24"/>
        </w:rPr>
        <w:t xml:space="preserve">  So there’s room for additional sheets.</w:t>
      </w:r>
    </w:p>
    <w:p w14:paraId="6B0135F6" w14:textId="77777777" w:rsidR="005A06D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5A06D1">
        <w:rPr>
          <w:rFonts w:ascii="Courier New" w:hAnsi="Courier New" w:cs="Courier New"/>
          <w:sz w:val="24"/>
          <w:szCs w:val="24"/>
        </w:rPr>
        <w:tab/>
        <w:t>And I have a question because that’s interesting.  When you work with these additional sheets and --</w:t>
      </w:r>
    </w:p>
    <w:p w14:paraId="28800D56" w14:textId="77777777" w:rsidR="005A06D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5A06D1">
        <w:rPr>
          <w:rFonts w:ascii="Courier New" w:hAnsi="Courier New" w:cs="Courier New"/>
          <w:sz w:val="24"/>
          <w:szCs w:val="24"/>
        </w:rPr>
        <w:tab/>
        <w:t>Yeah.</w:t>
      </w:r>
    </w:p>
    <w:p w14:paraId="538C7688" w14:textId="77777777" w:rsidR="005A06D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5A06D1">
        <w:rPr>
          <w:rFonts w:ascii="Courier New" w:hAnsi="Courier New" w:cs="Courier New"/>
          <w:sz w:val="24"/>
          <w:szCs w:val="24"/>
        </w:rPr>
        <w:tab/>
        <w:t>-- additional practice --</w:t>
      </w:r>
    </w:p>
    <w:p w14:paraId="4EAC1486" w14:textId="77777777" w:rsidR="005A06D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5A06D1">
        <w:rPr>
          <w:rFonts w:ascii="Courier New" w:hAnsi="Courier New" w:cs="Courier New"/>
          <w:sz w:val="24"/>
          <w:szCs w:val="24"/>
        </w:rPr>
        <w:tab/>
        <w:t>Yeah.</w:t>
      </w:r>
    </w:p>
    <w:p w14:paraId="3A9C3FB5" w14:textId="77777777" w:rsidR="005A06D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5A06D1">
        <w:rPr>
          <w:rFonts w:ascii="Courier New" w:hAnsi="Courier New" w:cs="Courier New"/>
          <w:sz w:val="24"/>
          <w:szCs w:val="24"/>
        </w:rPr>
        <w:tab/>
        <w:t>-- do you still follow some of the JUMP principles or it’s just kind of something totally different?</w:t>
      </w:r>
    </w:p>
    <w:p w14:paraId="1744D33B" w14:textId="77777777" w:rsidR="005A06D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5A06D1">
        <w:rPr>
          <w:rFonts w:ascii="Courier New" w:hAnsi="Courier New" w:cs="Courier New"/>
          <w:sz w:val="24"/>
          <w:szCs w:val="24"/>
        </w:rPr>
        <w:tab/>
        <w:t xml:space="preserve">Well, they’re meant to -- no I don’t know if I </w:t>
      </w:r>
      <w:r w:rsidR="002575FB">
        <w:rPr>
          <w:rFonts w:ascii="Courier New" w:hAnsi="Courier New" w:cs="Courier New"/>
          <w:sz w:val="24"/>
          <w:szCs w:val="24"/>
        </w:rPr>
        <w:t>do follow the JUMP for that because it’s meant to be independent and the lesson like for addition and subtraction would have already been done with JUMP, right?  These are just additional, they’re just supplementing --</w:t>
      </w:r>
    </w:p>
    <w:p w14:paraId="4668350E" w14:textId="77777777" w:rsidR="002575F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575FB">
        <w:rPr>
          <w:rFonts w:ascii="Courier New" w:hAnsi="Courier New" w:cs="Courier New"/>
          <w:sz w:val="24"/>
          <w:szCs w:val="24"/>
        </w:rPr>
        <w:tab/>
        <w:t xml:space="preserve">So how does it work?  </w:t>
      </w:r>
      <w:r w:rsidR="001A7714">
        <w:rPr>
          <w:rFonts w:ascii="Courier New" w:hAnsi="Courier New" w:cs="Courier New"/>
          <w:sz w:val="24"/>
          <w:szCs w:val="24"/>
        </w:rPr>
        <w:t>T</w:t>
      </w:r>
      <w:r w:rsidR="002575FB">
        <w:rPr>
          <w:rFonts w:ascii="Courier New" w:hAnsi="Courier New" w:cs="Courier New"/>
          <w:sz w:val="24"/>
          <w:szCs w:val="24"/>
        </w:rPr>
        <w:t>he students are working and do you check their work and then provide -- assist them or --</w:t>
      </w:r>
    </w:p>
    <w:p w14:paraId="26C843E3" w14:textId="77777777" w:rsidR="002575F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575FB">
        <w:rPr>
          <w:rFonts w:ascii="Courier New" w:hAnsi="Courier New" w:cs="Courier New"/>
          <w:sz w:val="24"/>
          <w:szCs w:val="24"/>
        </w:rPr>
        <w:tab/>
      </w:r>
      <w:r w:rsidR="001A7714">
        <w:rPr>
          <w:rFonts w:ascii="Courier New" w:hAnsi="Courier New" w:cs="Courier New"/>
          <w:sz w:val="24"/>
          <w:szCs w:val="24"/>
        </w:rPr>
        <w:t>W</w:t>
      </w:r>
      <w:r w:rsidR="002575FB">
        <w:rPr>
          <w:rFonts w:ascii="Courier New" w:hAnsi="Courier New" w:cs="Courier New"/>
          <w:sz w:val="24"/>
          <w:szCs w:val="24"/>
        </w:rPr>
        <w:t>ith the extra math?</w:t>
      </w:r>
    </w:p>
    <w:p w14:paraId="6BE12139" w14:textId="77777777" w:rsidR="002575F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575FB">
        <w:rPr>
          <w:rFonts w:ascii="Courier New" w:hAnsi="Courier New" w:cs="Courier New"/>
          <w:sz w:val="24"/>
          <w:szCs w:val="24"/>
        </w:rPr>
        <w:tab/>
        <w:t>Yes.</w:t>
      </w:r>
    </w:p>
    <w:p w14:paraId="36C465AB" w14:textId="77777777" w:rsidR="002575F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575FB">
        <w:rPr>
          <w:rFonts w:ascii="Courier New" w:hAnsi="Courier New" w:cs="Courier New"/>
          <w:sz w:val="24"/>
          <w:szCs w:val="24"/>
        </w:rPr>
        <w:tab/>
        <w:t>Yeah, yeah.  I mark them</w:t>
      </w:r>
      <w:r w:rsidR="001A7714">
        <w:rPr>
          <w:rFonts w:ascii="Courier New" w:hAnsi="Courier New" w:cs="Courier New"/>
          <w:sz w:val="24"/>
          <w:szCs w:val="24"/>
        </w:rPr>
        <w:t>.  L</w:t>
      </w:r>
      <w:r w:rsidR="002575FB">
        <w:rPr>
          <w:rFonts w:ascii="Courier New" w:hAnsi="Courier New" w:cs="Courier New"/>
          <w:sz w:val="24"/>
          <w:szCs w:val="24"/>
        </w:rPr>
        <w:t xml:space="preserve">ike I either mark them at the end of the day or I mark them as they hand them in.  But they’re meant to be -- yeah, they’re just meant to be extra independent worksheets </w:t>
      </w:r>
      <w:r w:rsidR="001A7714">
        <w:rPr>
          <w:rFonts w:ascii="Courier New" w:hAnsi="Courier New" w:cs="Courier New"/>
          <w:sz w:val="24"/>
          <w:szCs w:val="24"/>
        </w:rPr>
        <w:t>that</w:t>
      </w:r>
      <w:r w:rsidR="002575FB">
        <w:rPr>
          <w:rFonts w:ascii="Courier New" w:hAnsi="Courier New" w:cs="Courier New"/>
          <w:sz w:val="24"/>
          <w:szCs w:val="24"/>
        </w:rPr>
        <w:t xml:space="preserve"> they could do with a partner.  Sometimes I say, you know, “Get your math </w:t>
      </w:r>
      <w:proofErr w:type="spellStart"/>
      <w:r w:rsidR="002575FB">
        <w:rPr>
          <w:rFonts w:ascii="Courier New" w:hAnsi="Courier New" w:cs="Courier New"/>
          <w:sz w:val="24"/>
          <w:szCs w:val="24"/>
        </w:rPr>
        <w:t>duotang</w:t>
      </w:r>
      <w:proofErr w:type="spellEnd"/>
      <w:r w:rsidR="002575FB">
        <w:rPr>
          <w:rFonts w:ascii="Courier New" w:hAnsi="Courier New" w:cs="Courier New"/>
          <w:sz w:val="24"/>
          <w:szCs w:val="24"/>
        </w:rPr>
        <w:t xml:space="preserve"> and you can go work with a partner.”  </w:t>
      </w:r>
      <w:r w:rsidR="002575FB">
        <w:rPr>
          <w:rFonts w:ascii="Courier New" w:hAnsi="Courier New" w:cs="Courier New"/>
          <w:sz w:val="24"/>
          <w:szCs w:val="24"/>
        </w:rPr>
        <w:lastRenderedPageBreak/>
        <w:t>But I’d say most of the time it’s independent just so that they’re not copying answers.</w:t>
      </w:r>
      <w:r w:rsidR="00866F00">
        <w:rPr>
          <w:rFonts w:ascii="Courier New" w:hAnsi="Courier New" w:cs="Courier New"/>
          <w:sz w:val="24"/>
          <w:szCs w:val="24"/>
        </w:rPr>
        <w:t xml:space="preserve">  But yeah, so I think --</w:t>
      </w:r>
    </w:p>
    <w:p w14:paraId="277D2292"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66F00">
        <w:rPr>
          <w:rFonts w:ascii="Courier New" w:hAnsi="Courier New" w:cs="Courier New"/>
          <w:sz w:val="24"/>
          <w:szCs w:val="24"/>
        </w:rPr>
        <w:tab/>
        <w:t xml:space="preserve">Now the </w:t>
      </w:r>
      <w:r w:rsidR="001A7714">
        <w:rPr>
          <w:rFonts w:ascii="Courier New" w:hAnsi="Courier New" w:cs="Courier New"/>
          <w:sz w:val="24"/>
          <w:szCs w:val="24"/>
        </w:rPr>
        <w:t>--</w:t>
      </w:r>
    </w:p>
    <w:p w14:paraId="06A3FF87"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66F00">
        <w:rPr>
          <w:rFonts w:ascii="Courier New" w:hAnsi="Courier New" w:cs="Courier New"/>
          <w:sz w:val="24"/>
          <w:szCs w:val="24"/>
        </w:rPr>
        <w:tab/>
        <w:t>-- the supply or the materials have been helpful.  There’s just -- I’ve had to still use my own materials on top of them.</w:t>
      </w:r>
    </w:p>
    <w:p w14:paraId="5C8E9244"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66F00">
        <w:rPr>
          <w:rFonts w:ascii="Courier New" w:hAnsi="Courier New" w:cs="Courier New"/>
          <w:sz w:val="24"/>
          <w:szCs w:val="24"/>
        </w:rPr>
        <w:tab/>
        <w:t>Yeah, and that’s</w:t>
      </w:r>
      <w:r w:rsidR="00AF34EE">
        <w:rPr>
          <w:rFonts w:ascii="Courier New" w:hAnsi="Courier New" w:cs="Courier New"/>
          <w:sz w:val="24"/>
          <w:szCs w:val="24"/>
        </w:rPr>
        <w:t xml:space="preserve"> </w:t>
      </w:r>
      <w:r w:rsidR="001A7714">
        <w:rPr>
          <w:rFonts w:ascii="Courier New" w:hAnsi="Courier New" w:cs="Courier New"/>
          <w:sz w:val="24"/>
          <w:szCs w:val="24"/>
        </w:rPr>
        <w:t>okay.</w:t>
      </w:r>
      <w:r w:rsidR="00866F00">
        <w:rPr>
          <w:rFonts w:ascii="Courier New" w:hAnsi="Courier New" w:cs="Courier New"/>
          <w:sz w:val="24"/>
          <w:szCs w:val="24"/>
        </w:rPr>
        <w:t xml:space="preserve"> </w:t>
      </w:r>
      <w:r w:rsidR="007E1B5E">
        <w:rPr>
          <w:rFonts w:ascii="Courier New" w:hAnsi="Courier New" w:cs="Courier New"/>
          <w:sz w:val="24"/>
          <w:szCs w:val="24"/>
        </w:rPr>
        <w:t xml:space="preserve"> </w:t>
      </w:r>
      <w:r w:rsidR="00AF34EE">
        <w:rPr>
          <w:rFonts w:ascii="Courier New" w:hAnsi="Courier New" w:cs="Courier New"/>
          <w:sz w:val="24"/>
          <w:szCs w:val="24"/>
        </w:rPr>
        <w:t>Because we also --</w:t>
      </w:r>
    </w:p>
    <w:p w14:paraId="648E2BB1"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66F00">
        <w:rPr>
          <w:rFonts w:ascii="Courier New" w:hAnsi="Courier New" w:cs="Courier New"/>
          <w:sz w:val="24"/>
          <w:szCs w:val="24"/>
        </w:rPr>
        <w:tab/>
        <w:t xml:space="preserve">Yeah.  Which is not </w:t>
      </w:r>
      <w:r w:rsidR="007E1B5E">
        <w:rPr>
          <w:rFonts w:ascii="Courier New" w:hAnsi="Courier New" w:cs="Courier New"/>
          <w:sz w:val="24"/>
          <w:szCs w:val="24"/>
        </w:rPr>
        <w:t xml:space="preserve">to </w:t>
      </w:r>
      <w:r w:rsidR="00866F00">
        <w:rPr>
          <w:rFonts w:ascii="Courier New" w:hAnsi="Courier New" w:cs="Courier New"/>
          <w:sz w:val="24"/>
          <w:szCs w:val="24"/>
        </w:rPr>
        <w:t>mean that JUMP materials have not been helpful, it’s just -- yeah.</w:t>
      </w:r>
    </w:p>
    <w:p w14:paraId="3D2F2235"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66F00">
        <w:rPr>
          <w:rFonts w:ascii="Courier New" w:hAnsi="Courier New" w:cs="Courier New"/>
          <w:sz w:val="24"/>
          <w:szCs w:val="24"/>
        </w:rPr>
        <w:tab/>
      </w:r>
      <w:r w:rsidR="00AF34EE">
        <w:rPr>
          <w:rFonts w:ascii="Courier New" w:hAnsi="Courier New" w:cs="Courier New"/>
          <w:sz w:val="24"/>
          <w:szCs w:val="24"/>
        </w:rPr>
        <w:t>And</w:t>
      </w:r>
      <w:r w:rsidR="00866F00">
        <w:rPr>
          <w:rFonts w:ascii="Courier New" w:hAnsi="Courier New" w:cs="Courier New"/>
          <w:sz w:val="24"/>
          <w:szCs w:val="24"/>
        </w:rPr>
        <w:t xml:space="preserve"> </w:t>
      </w:r>
      <w:r w:rsidR="007E1B5E">
        <w:rPr>
          <w:rFonts w:ascii="Courier New" w:hAnsi="Courier New" w:cs="Courier New"/>
          <w:sz w:val="24"/>
          <w:szCs w:val="24"/>
        </w:rPr>
        <w:t>we exp</w:t>
      </w:r>
      <w:r w:rsidR="00866F00">
        <w:rPr>
          <w:rFonts w:ascii="Courier New" w:hAnsi="Courier New" w:cs="Courier New"/>
          <w:sz w:val="24"/>
          <w:szCs w:val="24"/>
        </w:rPr>
        <w:t xml:space="preserve">ect that teachers </w:t>
      </w:r>
      <w:r w:rsidR="007E1B5E">
        <w:rPr>
          <w:rFonts w:ascii="Courier New" w:hAnsi="Courier New" w:cs="Courier New"/>
          <w:sz w:val="24"/>
          <w:szCs w:val="24"/>
        </w:rPr>
        <w:t>actually</w:t>
      </w:r>
      <w:r w:rsidR="00866F00">
        <w:rPr>
          <w:rFonts w:ascii="Courier New" w:hAnsi="Courier New" w:cs="Courier New"/>
          <w:sz w:val="24"/>
          <w:szCs w:val="24"/>
        </w:rPr>
        <w:t xml:space="preserve"> adapt </w:t>
      </w:r>
      <w:r w:rsidR="007E1B5E">
        <w:rPr>
          <w:rFonts w:ascii="Courier New" w:hAnsi="Courier New" w:cs="Courier New"/>
          <w:sz w:val="24"/>
          <w:szCs w:val="24"/>
        </w:rPr>
        <w:t xml:space="preserve">it </w:t>
      </w:r>
      <w:r w:rsidR="00866F00">
        <w:rPr>
          <w:rFonts w:ascii="Courier New" w:hAnsi="Courier New" w:cs="Courier New"/>
          <w:sz w:val="24"/>
          <w:szCs w:val="24"/>
        </w:rPr>
        <w:t>--</w:t>
      </w:r>
    </w:p>
    <w:p w14:paraId="54401D39"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66F00">
        <w:rPr>
          <w:rFonts w:ascii="Courier New" w:hAnsi="Courier New" w:cs="Courier New"/>
          <w:sz w:val="24"/>
          <w:szCs w:val="24"/>
        </w:rPr>
        <w:tab/>
        <w:t>Right.</w:t>
      </w:r>
    </w:p>
    <w:p w14:paraId="3AAE08F8"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66F00">
        <w:rPr>
          <w:rFonts w:ascii="Courier New" w:hAnsi="Courier New" w:cs="Courier New"/>
          <w:sz w:val="24"/>
          <w:szCs w:val="24"/>
        </w:rPr>
        <w:tab/>
        <w:t>-- these into their own classroom so it’s -- that’s common.  So --</w:t>
      </w:r>
    </w:p>
    <w:p w14:paraId="419AF633"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66F00">
        <w:rPr>
          <w:rFonts w:ascii="Courier New" w:hAnsi="Courier New" w:cs="Courier New"/>
          <w:sz w:val="24"/>
          <w:szCs w:val="24"/>
        </w:rPr>
        <w:tab/>
        <w:t>Okay.</w:t>
      </w:r>
    </w:p>
    <w:p w14:paraId="70E3CFC7"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66F00">
        <w:rPr>
          <w:rFonts w:ascii="Courier New" w:hAnsi="Courier New" w:cs="Courier New"/>
          <w:sz w:val="24"/>
          <w:szCs w:val="24"/>
        </w:rPr>
        <w:tab/>
        <w:t>-- do you closely follow the teachers’ guide?</w:t>
      </w:r>
    </w:p>
    <w:p w14:paraId="6EA6E98B"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66F00">
        <w:rPr>
          <w:rFonts w:ascii="Courier New" w:hAnsi="Courier New" w:cs="Courier New"/>
          <w:sz w:val="24"/>
          <w:szCs w:val="24"/>
        </w:rPr>
        <w:tab/>
        <w:t>I don’t know how closely I follow it to be honest.  Like I read it but I don’t know</w:t>
      </w:r>
      <w:r w:rsidR="007E1B5E">
        <w:rPr>
          <w:rFonts w:ascii="Courier New" w:hAnsi="Courier New" w:cs="Courier New"/>
          <w:sz w:val="24"/>
          <w:szCs w:val="24"/>
        </w:rPr>
        <w:t xml:space="preserve">. </w:t>
      </w:r>
      <w:r w:rsidR="00866F00">
        <w:rPr>
          <w:rFonts w:ascii="Courier New" w:hAnsi="Courier New" w:cs="Courier New"/>
          <w:sz w:val="24"/>
          <w:szCs w:val="24"/>
        </w:rPr>
        <w:t xml:space="preserve"> I do it in </w:t>
      </w:r>
      <w:proofErr w:type="spellStart"/>
      <w:r w:rsidR="00866F00">
        <w:rPr>
          <w:rFonts w:ascii="Courier New" w:hAnsi="Courier New" w:cs="Courier New"/>
          <w:sz w:val="24"/>
          <w:szCs w:val="24"/>
        </w:rPr>
        <w:t>conju</w:t>
      </w:r>
      <w:proofErr w:type="spellEnd"/>
      <w:r w:rsidR="00866F00">
        <w:rPr>
          <w:rFonts w:ascii="Courier New" w:hAnsi="Courier New" w:cs="Courier New"/>
          <w:sz w:val="24"/>
          <w:szCs w:val="24"/>
        </w:rPr>
        <w:t>’ -- I guess it’s all sort of mixed up all together so I look at the t</w:t>
      </w:r>
      <w:r w:rsidR="007E1B5E">
        <w:rPr>
          <w:rFonts w:ascii="Courier New" w:hAnsi="Courier New" w:cs="Courier New"/>
          <w:sz w:val="24"/>
          <w:szCs w:val="24"/>
        </w:rPr>
        <w:t>e</w:t>
      </w:r>
      <w:r w:rsidR="00866F00">
        <w:rPr>
          <w:rFonts w:ascii="Courier New" w:hAnsi="Courier New" w:cs="Courier New"/>
          <w:sz w:val="24"/>
          <w:szCs w:val="24"/>
        </w:rPr>
        <w:t>acher manual but I -- more than that I look at the slides that are on --</w:t>
      </w:r>
    </w:p>
    <w:p w14:paraId="145A7B33"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66F00">
        <w:rPr>
          <w:rFonts w:ascii="Courier New" w:hAnsi="Courier New" w:cs="Courier New"/>
          <w:sz w:val="24"/>
          <w:szCs w:val="24"/>
        </w:rPr>
        <w:tab/>
        <w:t>Hmm-hmm.</w:t>
      </w:r>
    </w:p>
    <w:p w14:paraId="6E35172F"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66F00">
        <w:rPr>
          <w:rFonts w:ascii="Courier New" w:hAnsi="Courier New" w:cs="Courier New"/>
          <w:sz w:val="24"/>
          <w:szCs w:val="24"/>
        </w:rPr>
        <w:tab/>
        <w:t xml:space="preserve">-- the given lesson and I teach the slides or cover the slides just in a way that maybe I would have taught math normally but I follow the slides.  So I’m not following the teacher manual to a T but I certainly </w:t>
      </w:r>
      <w:r w:rsidR="00866F00">
        <w:rPr>
          <w:rFonts w:ascii="Courier New" w:hAnsi="Courier New" w:cs="Courier New"/>
          <w:sz w:val="24"/>
          <w:szCs w:val="24"/>
        </w:rPr>
        <w:lastRenderedPageBreak/>
        <w:t>review the teacher manual and keep that in the back of my mind.</w:t>
      </w:r>
    </w:p>
    <w:p w14:paraId="05C7671B"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66F00">
        <w:rPr>
          <w:rFonts w:ascii="Courier New" w:hAnsi="Courier New" w:cs="Courier New"/>
          <w:sz w:val="24"/>
          <w:szCs w:val="24"/>
        </w:rPr>
        <w:tab/>
        <w:t>So would it be fair to say that you follow more closely the SMART Board than the teacher’s manual?</w:t>
      </w:r>
    </w:p>
    <w:p w14:paraId="4DCB2231"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66F00">
        <w:rPr>
          <w:rFonts w:ascii="Courier New" w:hAnsi="Courier New" w:cs="Courier New"/>
          <w:sz w:val="24"/>
          <w:szCs w:val="24"/>
        </w:rPr>
        <w:tab/>
        <w:t>Yes.  Yes, definitely.</w:t>
      </w:r>
    </w:p>
    <w:p w14:paraId="04EB922A"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66F00">
        <w:rPr>
          <w:rFonts w:ascii="Courier New" w:hAnsi="Courier New" w:cs="Courier New"/>
          <w:sz w:val="24"/>
          <w:szCs w:val="24"/>
        </w:rPr>
        <w:tab/>
        <w:t>And the students’ book?</w:t>
      </w:r>
    </w:p>
    <w:p w14:paraId="5C52F8FF" w14:textId="77777777" w:rsidR="00866F00"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66F00">
        <w:rPr>
          <w:rFonts w:ascii="Courier New" w:hAnsi="Courier New" w:cs="Courier New"/>
          <w:sz w:val="24"/>
          <w:szCs w:val="24"/>
        </w:rPr>
        <w:tab/>
        <w:t xml:space="preserve">Yeah.  So we’ve done the majority </w:t>
      </w:r>
      <w:r w:rsidR="00215D01">
        <w:rPr>
          <w:rFonts w:ascii="Courier New" w:hAnsi="Courier New" w:cs="Courier New"/>
          <w:sz w:val="24"/>
          <w:szCs w:val="24"/>
        </w:rPr>
        <w:t xml:space="preserve">of the workbook.  Some of the pages like back when we were doing </w:t>
      </w:r>
      <w:r w:rsidR="007E1B5E">
        <w:rPr>
          <w:rFonts w:ascii="Courier New" w:hAnsi="Courier New" w:cs="Courier New"/>
          <w:sz w:val="24"/>
          <w:szCs w:val="24"/>
        </w:rPr>
        <w:t>‘</w:t>
      </w:r>
      <w:r w:rsidR="00215D01">
        <w:rPr>
          <w:rFonts w:ascii="Courier New" w:hAnsi="Courier New" w:cs="Courier New"/>
          <w:sz w:val="24"/>
          <w:szCs w:val="24"/>
        </w:rPr>
        <w:t>more and less</w:t>
      </w:r>
      <w:r w:rsidR="007E1B5E">
        <w:rPr>
          <w:rFonts w:ascii="Courier New" w:hAnsi="Courier New" w:cs="Courier New"/>
          <w:sz w:val="24"/>
          <w:szCs w:val="24"/>
        </w:rPr>
        <w:t>’</w:t>
      </w:r>
      <w:r w:rsidR="00215D01">
        <w:rPr>
          <w:rFonts w:ascii="Courier New" w:hAnsi="Courier New" w:cs="Courier New"/>
          <w:sz w:val="24"/>
          <w:szCs w:val="24"/>
        </w:rPr>
        <w:t xml:space="preserve"> on a given page there’s a lot of language</w:t>
      </w:r>
      <w:r w:rsidR="007E1B5E">
        <w:rPr>
          <w:rFonts w:ascii="Courier New" w:hAnsi="Courier New" w:cs="Courier New"/>
          <w:sz w:val="24"/>
          <w:szCs w:val="24"/>
        </w:rPr>
        <w:t>.</w:t>
      </w:r>
    </w:p>
    <w:p w14:paraId="76274120"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15D01">
        <w:rPr>
          <w:rFonts w:ascii="Courier New" w:hAnsi="Courier New" w:cs="Courier New"/>
          <w:sz w:val="24"/>
          <w:szCs w:val="24"/>
        </w:rPr>
        <w:tab/>
        <w:t>Hmm-hmm.</w:t>
      </w:r>
    </w:p>
    <w:p w14:paraId="5AFA5771"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15D01">
        <w:rPr>
          <w:rFonts w:ascii="Courier New" w:hAnsi="Courier New" w:cs="Courier New"/>
          <w:sz w:val="24"/>
          <w:szCs w:val="24"/>
        </w:rPr>
        <w:tab/>
      </w:r>
      <w:r w:rsidR="007E1B5E">
        <w:rPr>
          <w:rFonts w:ascii="Courier New" w:hAnsi="Courier New" w:cs="Courier New"/>
          <w:sz w:val="24"/>
          <w:szCs w:val="24"/>
        </w:rPr>
        <w:t>And</w:t>
      </w:r>
      <w:r w:rsidR="00215D01">
        <w:rPr>
          <w:rFonts w:ascii="Courier New" w:hAnsi="Courier New" w:cs="Courier New"/>
          <w:sz w:val="24"/>
          <w:szCs w:val="24"/>
        </w:rPr>
        <w:t xml:space="preserve"> especially in term one of grade one there was too much language, right?  So we would have to either -- we skip some pages or </w:t>
      </w:r>
      <w:r w:rsidR="007E1B5E">
        <w:rPr>
          <w:rFonts w:ascii="Courier New" w:hAnsi="Courier New" w:cs="Courier New"/>
          <w:sz w:val="24"/>
          <w:szCs w:val="24"/>
        </w:rPr>
        <w:t>we would</w:t>
      </w:r>
      <w:r w:rsidR="00215D01">
        <w:rPr>
          <w:rFonts w:ascii="Courier New" w:hAnsi="Courier New" w:cs="Courier New"/>
          <w:sz w:val="24"/>
          <w:szCs w:val="24"/>
        </w:rPr>
        <w:t xml:space="preserve"> do them collectively as a class and I’d have to, you know, read the que’ -- like read question by question by question because there w</w:t>
      </w:r>
      <w:r w:rsidR="007E1B5E">
        <w:rPr>
          <w:rFonts w:ascii="Courier New" w:hAnsi="Courier New" w:cs="Courier New"/>
          <w:sz w:val="24"/>
          <w:szCs w:val="24"/>
        </w:rPr>
        <w:t>a</w:t>
      </w:r>
      <w:r w:rsidR="00215D01">
        <w:rPr>
          <w:rFonts w:ascii="Courier New" w:hAnsi="Courier New" w:cs="Courier New"/>
          <w:sz w:val="24"/>
          <w:szCs w:val="24"/>
        </w:rPr>
        <w:t>s too much on a page.</w:t>
      </w:r>
    </w:p>
    <w:p w14:paraId="50F97CC4"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15D01">
        <w:rPr>
          <w:rFonts w:ascii="Courier New" w:hAnsi="Courier New" w:cs="Courier New"/>
          <w:sz w:val="24"/>
          <w:szCs w:val="24"/>
        </w:rPr>
        <w:tab/>
        <w:t>I notice</w:t>
      </w:r>
      <w:r w:rsidR="00AF34EE">
        <w:rPr>
          <w:rFonts w:ascii="Courier New" w:hAnsi="Courier New" w:cs="Courier New"/>
          <w:sz w:val="24"/>
          <w:szCs w:val="24"/>
        </w:rPr>
        <w:t>d</w:t>
      </w:r>
      <w:r w:rsidR="00215D01">
        <w:rPr>
          <w:rFonts w:ascii="Courier New" w:hAnsi="Courier New" w:cs="Courier New"/>
          <w:sz w:val="24"/>
          <w:szCs w:val="24"/>
        </w:rPr>
        <w:t xml:space="preserve"> something --</w:t>
      </w:r>
    </w:p>
    <w:p w14:paraId="0E344891"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15D01">
        <w:rPr>
          <w:rFonts w:ascii="Courier New" w:hAnsi="Courier New" w:cs="Courier New"/>
          <w:sz w:val="24"/>
          <w:szCs w:val="24"/>
        </w:rPr>
        <w:tab/>
        <w:t>Too much language.</w:t>
      </w:r>
    </w:p>
    <w:p w14:paraId="06D0A298"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15D01">
        <w:rPr>
          <w:rFonts w:ascii="Courier New" w:hAnsi="Courier New" w:cs="Courier New"/>
          <w:sz w:val="24"/>
          <w:szCs w:val="24"/>
        </w:rPr>
        <w:tab/>
        <w:t>-- something very interesting today.</w:t>
      </w:r>
    </w:p>
    <w:p w14:paraId="0CFA5260"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15D01">
        <w:rPr>
          <w:rFonts w:ascii="Courier New" w:hAnsi="Courier New" w:cs="Courier New"/>
          <w:sz w:val="24"/>
          <w:szCs w:val="24"/>
        </w:rPr>
        <w:tab/>
        <w:t>Hmm-hmm.</w:t>
      </w:r>
    </w:p>
    <w:p w14:paraId="7A36E657" w14:textId="77777777" w:rsidR="00215D01" w:rsidRDefault="005D4CC2" w:rsidP="00AF34EE">
      <w:pPr>
        <w:suppressLineNumbers/>
        <w:tabs>
          <w:tab w:val="left" w:pos="3780"/>
          <w:tab w:val="left" w:pos="657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15D01">
        <w:rPr>
          <w:rFonts w:ascii="Courier New" w:hAnsi="Courier New" w:cs="Courier New"/>
          <w:sz w:val="24"/>
          <w:szCs w:val="24"/>
        </w:rPr>
        <w:tab/>
      </w:r>
      <w:r w:rsidR="007E1B5E">
        <w:rPr>
          <w:rFonts w:ascii="Courier New" w:hAnsi="Courier New" w:cs="Courier New"/>
          <w:sz w:val="24"/>
          <w:szCs w:val="24"/>
        </w:rPr>
        <w:t>Like</w:t>
      </w:r>
      <w:r w:rsidR="00215D01">
        <w:rPr>
          <w:rFonts w:ascii="Courier New" w:hAnsi="Courier New" w:cs="Courier New"/>
          <w:sz w:val="24"/>
          <w:szCs w:val="24"/>
        </w:rPr>
        <w:t xml:space="preserve"> which is you </w:t>
      </w:r>
      <w:r w:rsidR="00AF34EE">
        <w:rPr>
          <w:rFonts w:ascii="Courier New" w:hAnsi="Courier New" w:cs="Courier New"/>
          <w:sz w:val="24"/>
          <w:szCs w:val="24"/>
        </w:rPr>
        <w:t>wrote</w:t>
      </w:r>
      <w:r w:rsidR="007E1B5E">
        <w:rPr>
          <w:rFonts w:ascii="Courier New" w:hAnsi="Courier New" w:cs="Courier New"/>
          <w:sz w:val="24"/>
          <w:szCs w:val="24"/>
        </w:rPr>
        <w:t xml:space="preserve"> the words</w:t>
      </w:r>
      <w:r w:rsidR="00215D01">
        <w:rPr>
          <w:rFonts w:ascii="Courier New" w:hAnsi="Courier New" w:cs="Courier New"/>
          <w:sz w:val="24"/>
          <w:szCs w:val="24"/>
        </w:rPr>
        <w:t xml:space="preserve"> </w:t>
      </w:r>
      <w:r w:rsidR="00133003">
        <w:rPr>
          <w:rFonts w:ascii="Courier New" w:hAnsi="Courier New" w:cs="Courier New"/>
          <w:sz w:val="24"/>
          <w:szCs w:val="24"/>
        </w:rPr>
        <w:t>‘</w:t>
      </w:r>
      <w:r w:rsidR="00215D01">
        <w:rPr>
          <w:rFonts w:ascii="Courier New" w:hAnsi="Courier New" w:cs="Courier New"/>
          <w:sz w:val="24"/>
          <w:szCs w:val="24"/>
        </w:rPr>
        <w:t>circle</w:t>
      </w:r>
      <w:r w:rsidR="00133003">
        <w:rPr>
          <w:rFonts w:ascii="Courier New" w:hAnsi="Courier New" w:cs="Courier New"/>
          <w:sz w:val="24"/>
          <w:szCs w:val="24"/>
        </w:rPr>
        <w:t>’</w:t>
      </w:r>
      <w:r w:rsidR="00215D01">
        <w:rPr>
          <w:rFonts w:ascii="Courier New" w:hAnsi="Courier New" w:cs="Courier New"/>
          <w:sz w:val="24"/>
          <w:szCs w:val="24"/>
        </w:rPr>
        <w:t xml:space="preserve"> and </w:t>
      </w:r>
      <w:r w:rsidR="00133003">
        <w:rPr>
          <w:rFonts w:ascii="Courier New" w:hAnsi="Courier New" w:cs="Courier New"/>
          <w:sz w:val="24"/>
          <w:szCs w:val="24"/>
        </w:rPr>
        <w:t>‘</w:t>
      </w:r>
      <w:r w:rsidR="00215D01">
        <w:rPr>
          <w:rFonts w:ascii="Courier New" w:hAnsi="Courier New" w:cs="Courier New"/>
          <w:sz w:val="24"/>
          <w:szCs w:val="24"/>
        </w:rPr>
        <w:t>star.</w:t>
      </w:r>
      <w:r w:rsidR="00133003">
        <w:rPr>
          <w:rFonts w:ascii="Courier New" w:hAnsi="Courier New" w:cs="Courier New"/>
          <w:sz w:val="24"/>
          <w:szCs w:val="24"/>
        </w:rPr>
        <w:t>’</w:t>
      </w:r>
    </w:p>
    <w:p w14:paraId="272FA406"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15D01">
        <w:rPr>
          <w:rFonts w:ascii="Courier New" w:hAnsi="Courier New" w:cs="Courier New"/>
          <w:sz w:val="24"/>
          <w:szCs w:val="24"/>
        </w:rPr>
        <w:tab/>
        <w:t>Hmm-hmm.</w:t>
      </w:r>
    </w:p>
    <w:p w14:paraId="69B43CF0"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15D01">
        <w:rPr>
          <w:rFonts w:ascii="Courier New" w:hAnsi="Courier New" w:cs="Courier New"/>
          <w:sz w:val="24"/>
          <w:szCs w:val="24"/>
        </w:rPr>
        <w:tab/>
        <w:t xml:space="preserve">Was that in the guide or was something you </w:t>
      </w:r>
      <w:r w:rsidR="00133003">
        <w:rPr>
          <w:rFonts w:ascii="Courier New" w:hAnsi="Courier New" w:cs="Courier New"/>
          <w:sz w:val="24"/>
          <w:szCs w:val="24"/>
        </w:rPr>
        <w:t>choose to do?</w:t>
      </w:r>
    </w:p>
    <w:p w14:paraId="4292BD52"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15D01">
        <w:rPr>
          <w:rFonts w:ascii="Courier New" w:hAnsi="Courier New" w:cs="Courier New"/>
          <w:sz w:val="24"/>
          <w:szCs w:val="24"/>
        </w:rPr>
        <w:tab/>
        <w:t>I d</w:t>
      </w:r>
      <w:r w:rsidR="00133003">
        <w:rPr>
          <w:rFonts w:ascii="Courier New" w:hAnsi="Courier New" w:cs="Courier New"/>
          <w:sz w:val="24"/>
          <w:szCs w:val="24"/>
        </w:rPr>
        <w:t>idn</w:t>
      </w:r>
      <w:r w:rsidR="00215D01">
        <w:rPr>
          <w:rFonts w:ascii="Courier New" w:hAnsi="Courier New" w:cs="Courier New"/>
          <w:sz w:val="24"/>
          <w:szCs w:val="24"/>
        </w:rPr>
        <w:t xml:space="preserve">’t want them to get caught up -- I didn’t want them to sit there focusing on how to spell -- like sound out the word because that happens every day </w:t>
      </w:r>
      <w:r w:rsidR="00215D01">
        <w:rPr>
          <w:rFonts w:ascii="Courier New" w:hAnsi="Courier New" w:cs="Courier New"/>
          <w:sz w:val="24"/>
          <w:szCs w:val="24"/>
        </w:rPr>
        <w:lastRenderedPageBreak/>
        <w:t>in, you know, in our morning block when we’re doing sentence writing.  Some of them, you know, they’ll get stuck on writing the word for five or six minutes.  I just didn’t want to waste any time so, --</w:t>
      </w:r>
    </w:p>
    <w:p w14:paraId="1275CF7A"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15D01">
        <w:rPr>
          <w:rFonts w:ascii="Courier New" w:hAnsi="Courier New" w:cs="Courier New"/>
          <w:sz w:val="24"/>
          <w:szCs w:val="24"/>
        </w:rPr>
        <w:tab/>
        <w:t>I think that was a great decision</w:t>
      </w:r>
      <w:r w:rsidR="00133003">
        <w:rPr>
          <w:rFonts w:ascii="Courier New" w:hAnsi="Courier New" w:cs="Courier New"/>
          <w:sz w:val="24"/>
          <w:szCs w:val="24"/>
        </w:rPr>
        <w:t xml:space="preserve"> --</w:t>
      </w:r>
    </w:p>
    <w:p w14:paraId="4CA5493F"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15D01">
        <w:rPr>
          <w:rFonts w:ascii="Courier New" w:hAnsi="Courier New" w:cs="Courier New"/>
          <w:sz w:val="24"/>
          <w:szCs w:val="24"/>
        </w:rPr>
        <w:tab/>
        <w:t>Thanks.</w:t>
      </w:r>
    </w:p>
    <w:p w14:paraId="7BF7CC20"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15D01">
        <w:rPr>
          <w:rFonts w:ascii="Courier New" w:hAnsi="Courier New" w:cs="Courier New"/>
          <w:sz w:val="24"/>
          <w:szCs w:val="24"/>
        </w:rPr>
        <w:tab/>
        <w:t>-- by the way.</w:t>
      </w:r>
    </w:p>
    <w:p w14:paraId="6C5EEA73"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15D01">
        <w:rPr>
          <w:rFonts w:ascii="Courier New" w:hAnsi="Courier New" w:cs="Courier New"/>
          <w:sz w:val="24"/>
          <w:szCs w:val="24"/>
        </w:rPr>
        <w:tab/>
        <w:t>Yeah.</w:t>
      </w:r>
    </w:p>
    <w:p w14:paraId="10551D50"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15D01">
        <w:rPr>
          <w:rFonts w:ascii="Courier New" w:hAnsi="Courier New" w:cs="Courier New"/>
          <w:sz w:val="24"/>
          <w:szCs w:val="24"/>
        </w:rPr>
        <w:tab/>
        <w:t>So you predicted something that the students may be stuck and --</w:t>
      </w:r>
    </w:p>
    <w:p w14:paraId="2C525051"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15D01">
        <w:rPr>
          <w:rFonts w:ascii="Courier New" w:hAnsi="Courier New" w:cs="Courier New"/>
          <w:sz w:val="24"/>
          <w:szCs w:val="24"/>
        </w:rPr>
        <w:tab/>
        <w:t>Right.</w:t>
      </w:r>
    </w:p>
    <w:p w14:paraId="6CE00D7D"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15D01">
        <w:rPr>
          <w:rFonts w:ascii="Courier New" w:hAnsi="Courier New" w:cs="Courier New"/>
          <w:sz w:val="24"/>
          <w:szCs w:val="24"/>
        </w:rPr>
        <w:tab/>
        <w:t xml:space="preserve">-- you are </w:t>
      </w:r>
      <w:r w:rsidR="00133003">
        <w:rPr>
          <w:rFonts w:ascii="Courier New" w:hAnsi="Courier New" w:cs="Courier New"/>
          <w:sz w:val="24"/>
          <w:szCs w:val="24"/>
        </w:rPr>
        <w:t xml:space="preserve">just </w:t>
      </w:r>
      <w:r w:rsidR="00AF34EE">
        <w:rPr>
          <w:rFonts w:ascii="Courier New" w:hAnsi="Courier New" w:cs="Courier New"/>
          <w:sz w:val="24"/>
          <w:szCs w:val="24"/>
        </w:rPr>
        <w:t>telling me</w:t>
      </w:r>
      <w:r w:rsidR="00133003">
        <w:rPr>
          <w:rFonts w:ascii="Courier New" w:hAnsi="Courier New" w:cs="Courier New"/>
          <w:sz w:val="24"/>
          <w:szCs w:val="24"/>
        </w:rPr>
        <w:t xml:space="preserve"> </w:t>
      </w:r>
      <w:r w:rsidR="00215D01">
        <w:rPr>
          <w:rFonts w:ascii="Courier New" w:hAnsi="Courier New" w:cs="Courier New"/>
          <w:sz w:val="24"/>
          <w:szCs w:val="24"/>
        </w:rPr>
        <w:t>you don’t want them -- you want them to be doing the math, not --</w:t>
      </w:r>
    </w:p>
    <w:p w14:paraId="6A725AFC"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15D01">
        <w:rPr>
          <w:rFonts w:ascii="Courier New" w:hAnsi="Courier New" w:cs="Courier New"/>
          <w:sz w:val="24"/>
          <w:szCs w:val="24"/>
        </w:rPr>
        <w:tab/>
        <w:t>Exactly.</w:t>
      </w:r>
    </w:p>
    <w:p w14:paraId="40196903"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15D01">
        <w:rPr>
          <w:rFonts w:ascii="Courier New" w:hAnsi="Courier New" w:cs="Courier New"/>
          <w:sz w:val="24"/>
          <w:szCs w:val="24"/>
        </w:rPr>
        <w:tab/>
        <w:t>-- not thinking about --</w:t>
      </w:r>
    </w:p>
    <w:p w14:paraId="29DE6E69"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15D01">
        <w:rPr>
          <w:rFonts w:ascii="Courier New" w:hAnsi="Courier New" w:cs="Courier New"/>
          <w:sz w:val="24"/>
          <w:szCs w:val="24"/>
        </w:rPr>
        <w:tab/>
        <w:t>Yeah.</w:t>
      </w:r>
    </w:p>
    <w:p w14:paraId="553E6F36"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15D01">
        <w:rPr>
          <w:rFonts w:ascii="Courier New" w:hAnsi="Courier New" w:cs="Courier New"/>
          <w:sz w:val="24"/>
          <w:szCs w:val="24"/>
        </w:rPr>
        <w:tab/>
        <w:t>-- something else.</w:t>
      </w:r>
    </w:p>
    <w:p w14:paraId="573D45E1"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15D01">
        <w:rPr>
          <w:rFonts w:ascii="Courier New" w:hAnsi="Courier New" w:cs="Courier New"/>
          <w:sz w:val="24"/>
          <w:szCs w:val="24"/>
        </w:rPr>
        <w:tab/>
        <w:t>It was just to get them -- yeah.</w:t>
      </w:r>
    </w:p>
    <w:p w14:paraId="64AEABB7" w14:textId="77777777" w:rsidR="00215D0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15D01">
        <w:rPr>
          <w:rFonts w:ascii="Courier New" w:hAnsi="Courier New" w:cs="Courier New"/>
          <w:sz w:val="24"/>
          <w:szCs w:val="24"/>
        </w:rPr>
        <w:tab/>
        <w:t xml:space="preserve">And I love </w:t>
      </w:r>
      <w:r w:rsidR="00133003">
        <w:rPr>
          <w:rFonts w:ascii="Courier New" w:hAnsi="Courier New" w:cs="Courier New"/>
          <w:sz w:val="24"/>
          <w:szCs w:val="24"/>
        </w:rPr>
        <w:t>that when these girls noticed that they</w:t>
      </w:r>
      <w:r w:rsidR="00215D01">
        <w:rPr>
          <w:rFonts w:ascii="Courier New" w:hAnsi="Courier New" w:cs="Courier New"/>
          <w:sz w:val="24"/>
          <w:szCs w:val="24"/>
        </w:rPr>
        <w:t xml:space="preserve"> </w:t>
      </w:r>
      <w:r w:rsidR="001813BF">
        <w:rPr>
          <w:rFonts w:ascii="Courier New" w:hAnsi="Courier New" w:cs="Courier New"/>
          <w:sz w:val="24"/>
          <w:szCs w:val="24"/>
        </w:rPr>
        <w:t xml:space="preserve">had it in the small </w:t>
      </w:r>
      <w:r w:rsidR="00133003">
        <w:rPr>
          <w:rFonts w:ascii="Courier New" w:hAnsi="Courier New" w:cs="Courier New"/>
          <w:sz w:val="24"/>
          <w:szCs w:val="24"/>
        </w:rPr>
        <w:t>card</w:t>
      </w:r>
      <w:r w:rsidR="001813BF">
        <w:rPr>
          <w:rFonts w:ascii="Courier New" w:hAnsi="Courier New" w:cs="Courier New"/>
          <w:sz w:val="24"/>
          <w:szCs w:val="24"/>
        </w:rPr>
        <w:t xml:space="preserve"> with all the numbers.</w:t>
      </w:r>
    </w:p>
    <w:p w14:paraId="1BFE89AA" w14:textId="77777777" w:rsidR="001813B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1813BF">
        <w:rPr>
          <w:rFonts w:ascii="Courier New" w:hAnsi="Courier New" w:cs="Courier New"/>
          <w:sz w:val="24"/>
          <w:szCs w:val="24"/>
        </w:rPr>
        <w:tab/>
        <w:t xml:space="preserve">Yeah, that was so good.  Yeah, it was Alberta.  Yeah.  </w:t>
      </w:r>
      <w:r w:rsidR="00AF34EE">
        <w:rPr>
          <w:rFonts w:ascii="Courier New" w:hAnsi="Courier New" w:cs="Courier New"/>
          <w:sz w:val="24"/>
          <w:szCs w:val="24"/>
        </w:rPr>
        <w:t>It</w:t>
      </w:r>
      <w:r w:rsidR="001813BF">
        <w:rPr>
          <w:rFonts w:ascii="Courier New" w:hAnsi="Courier New" w:cs="Courier New"/>
          <w:sz w:val="24"/>
          <w:szCs w:val="24"/>
        </w:rPr>
        <w:t xml:space="preserve"> wasn’t </w:t>
      </w:r>
      <w:r w:rsidR="00133003">
        <w:rPr>
          <w:rFonts w:ascii="Courier New" w:hAnsi="Courier New" w:cs="Courier New"/>
          <w:sz w:val="24"/>
          <w:szCs w:val="24"/>
        </w:rPr>
        <w:t xml:space="preserve">a </w:t>
      </w:r>
      <w:r w:rsidR="001813BF">
        <w:rPr>
          <w:rFonts w:ascii="Courier New" w:hAnsi="Courier New" w:cs="Courier New"/>
          <w:sz w:val="24"/>
          <w:szCs w:val="24"/>
        </w:rPr>
        <w:t>star on there but there was circle on there.</w:t>
      </w:r>
    </w:p>
    <w:p w14:paraId="0EF3EDBE" w14:textId="77777777" w:rsidR="001813B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1813BF">
        <w:rPr>
          <w:rFonts w:ascii="Courier New" w:hAnsi="Courier New" w:cs="Courier New"/>
          <w:sz w:val="24"/>
          <w:szCs w:val="24"/>
        </w:rPr>
        <w:tab/>
        <w:t xml:space="preserve">So that small card with the numbers and </w:t>
      </w:r>
      <w:r w:rsidR="00AF34EE">
        <w:rPr>
          <w:rFonts w:ascii="Courier New" w:hAnsi="Courier New" w:cs="Courier New"/>
          <w:sz w:val="24"/>
          <w:szCs w:val="24"/>
        </w:rPr>
        <w:t>that stuff --</w:t>
      </w:r>
    </w:p>
    <w:p w14:paraId="3EF4413B" w14:textId="77777777" w:rsidR="001813B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1813BF">
        <w:rPr>
          <w:rFonts w:ascii="Courier New" w:hAnsi="Courier New" w:cs="Courier New"/>
          <w:sz w:val="24"/>
          <w:szCs w:val="24"/>
        </w:rPr>
        <w:tab/>
        <w:t>Yeah.</w:t>
      </w:r>
    </w:p>
    <w:p w14:paraId="3B77388B" w14:textId="77777777" w:rsidR="001813B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1813BF">
        <w:rPr>
          <w:rFonts w:ascii="Courier New" w:hAnsi="Courier New" w:cs="Courier New"/>
          <w:sz w:val="24"/>
          <w:szCs w:val="24"/>
        </w:rPr>
        <w:tab/>
      </w:r>
      <w:r w:rsidR="00133003">
        <w:rPr>
          <w:rFonts w:ascii="Courier New" w:hAnsi="Courier New" w:cs="Courier New"/>
          <w:sz w:val="24"/>
          <w:szCs w:val="24"/>
        </w:rPr>
        <w:t>--</w:t>
      </w:r>
      <w:r w:rsidR="001813BF">
        <w:rPr>
          <w:rFonts w:ascii="Courier New" w:hAnsi="Courier New" w:cs="Courier New"/>
          <w:sz w:val="24"/>
          <w:szCs w:val="24"/>
        </w:rPr>
        <w:t xml:space="preserve"> has </w:t>
      </w:r>
      <w:r w:rsidR="00AF34EE">
        <w:rPr>
          <w:rFonts w:ascii="Courier New" w:hAnsi="Courier New" w:cs="Courier New"/>
          <w:sz w:val="24"/>
          <w:szCs w:val="24"/>
        </w:rPr>
        <w:t xml:space="preserve">had </w:t>
      </w:r>
      <w:r w:rsidR="001813BF">
        <w:rPr>
          <w:rFonts w:ascii="Courier New" w:hAnsi="Courier New" w:cs="Courier New"/>
          <w:sz w:val="24"/>
          <w:szCs w:val="24"/>
        </w:rPr>
        <w:t>some uses as well.</w:t>
      </w:r>
    </w:p>
    <w:p w14:paraId="67C10A9B" w14:textId="77777777" w:rsidR="001813B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1813BF">
        <w:rPr>
          <w:rFonts w:ascii="Courier New" w:hAnsi="Courier New" w:cs="Courier New"/>
          <w:sz w:val="24"/>
          <w:szCs w:val="24"/>
        </w:rPr>
        <w:tab/>
      </w:r>
      <w:r w:rsidR="0006497F">
        <w:rPr>
          <w:rFonts w:ascii="Courier New" w:hAnsi="Courier New" w:cs="Courier New"/>
          <w:sz w:val="24"/>
          <w:szCs w:val="24"/>
        </w:rPr>
        <w:t>Yeah, yeah.  They love those cards.</w:t>
      </w:r>
    </w:p>
    <w:p w14:paraId="73C0BB8A" w14:textId="77777777" w:rsidR="0006497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lastRenderedPageBreak/>
        <w:t>PROFESSOR BABB:</w:t>
      </w:r>
      <w:r w:rsidR="0006497F">
        <w:rPr>
          <w:rFonts w:ascii="Courier New" w:hAnsi="Courier New" w:cs="Courier New"/>
          <w:sz w:val="24"/>
          <w:szCs w:val="24"/>
        </w:rPr>
        <w:tab/>
        <w:t xml:space="preserve">So in what ways did you improvise, extend or elaborate JUMP Math </w:t>
      </w:r>
      <w:proofErr w:type="spellStart"/>
      <w:r w:rsidR="00133003">
        <w:rPr>
          <w:rFonts w:ascii="Courier New" w:hAnsi="Courier New" w:cs="Courier New"/>
          <w:sz w:val="24"/>
          <w:szCs w:val="24"/>
        </w:rPr>
        <w:t>Microsteps</w:t>
      </w:r>
      <w:proofErr w:type="spellEnd"/>
      <w:r w:rsidR="00133003">
        <w:rPr>
          <w:rFonts w:ascii="Courier New" w:hAnsi="Courier New" w:cs="Courier New"/>
          <w:sz w:val="24"/>
          <w:szCs w:val="24"/>
        </w:rPr>
        <w:t>?</w:t>
      </w:r>
    </w:p>
    <w:p w14:paraId="43E7982A" w14:textId="77777777" w:rsidR="0006497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06497F">
        <w:rPr>
          <w:rFonts w:ascii="Courier New" w:hAnsi="Courier New" w:cs="Courier New"/>
          <w:sz w:val="24"/>
          <w:szCs w:val="24"/>
        </w:rPr>
        <w:tab/>
        <w:t>Like send it with like bonusing, right?  I’ve done bonus questions where I’ve written bonus questions in their workbooks or I’ll write a bonus question on a slide and ask them to work on it in their notebook or on a spare piece of paper.  I’ve partnered them up to share their answers and be able to support why they gave a certain answer on a page with a partner.  Exten</w:t>
      </w:r>
      <w:r w:rsidR="00133003">
        <w:rPr>
          <w:rFonts w:ascii="Courier New" w:hAnsi="Courier New" w:cs="Courier New"/>
          <w:sz w:val="24"/>
          <w:szCs w:val="24"/>
        </w:rPr>
        <w:t>s</w:t>
      </w:r>
      <w:r w:rsidR="0006497F">
        <w:rPr>
          <w:rFonts w:ascii="Courier New" w:hAnsi="Courier New" w:cs="Courier New"/>
          <w:sz w:val="24"/>
          <w:szCs w:val="24"/>
        </w:rPr>
        <w:t>ions also happen with like manipulatives.  After the worksheet is finished they can, you know, create questions on their own and tag team with a partner.</w:t>
      </w:r>
      <w:r w:rsidR="000E64FA">
        <w:rPr>
          <w:rFonts w:ascii="Courier New" w:hAnsi="Courier New" w:cs="Courier New"/>
          <w:sz w:val="24"/>
          <w:szCs w:val="24"/>
        </w:rPr>
        <w:t xml:space="preserve">  </w:t>
      </w:r>
      <w:r w:rsidR="0006497F">
        <w:rPr>
          <w:rFonts w:ascii="Courier New" w:hAnsi="Courier New" w:cs="Courier New"/>
          <w:sz w:val="24"/>
          <w:szCs w:val="24"/>
        </w:rPr>
        <w:t>So those are examples of extending.  Improvising</w:t>
      </w:r>
      <w:r w:rsidR="000E64FA">
        <w:rPr>
          <w:rFonts w:ascii="Courier New" w:hAnsi="Courier New" w:cs="Courier New"/>
          <w:sz w:val="24"/>
          <w:szCs w:val="24"/>
        </w:rPr>
        <w:t>,</w:t>
      </w:r>
      <w:r w:rsidR="0006497F">
        <w:rPr>
          <w:rFonts w:ascii="Courier New" w:hAnsi="Courier New" w:cs="Courier New"/>
          <w:sz w:val="24"/>
          <w:szCs w:val="24"/>
        </w:rPr>
        <w:t xml:space="preserve"> I guess -- I mean I improvise probably -- teachers have to improvise all the time, right?</w:t>
      </w:r>
    </w:p>
    <w:p w14:paraId="26C566FD" w14:textId="77777777" w:rsidR="000E64FA" w:rsidRDefault="000E64FA"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Pr>
          <w:rFonts w:ascii="Courier New" w:hAnsi="Courier New" w:cs="Courier New"/>
          <w:sz w:val="24"/>
          <w:szCs w:val="24"/>
        </w:rPr>
        <w:tab/>
        <w:t>Hmm-hmm.</w:t>
      </w:r>
    </w:p>
    <w:p w14:paraId="7E0CC8AE" w14:textId="77777777" w:rsidR="0006497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06497F">
        <w:rPr>
          <w:rFonts w:ascii="Courier New" w:hAnsi="Courier New" w:cs="Courier New"/>
          <w:sz w:val="24"/>
          <w:szCs w:val="24"/>
        </w:rPr>
        <w:tab/>
        <w:t xml:space="preserve">Like I have a bunch of slides I’m supposed to follow but if the students aren’t getting it then I need to re-explain how I’m explaining it differently </w:t>
      </w:r>
      <w:r w:rsidR="000E64FA">
        <w:rPr>
          <w:rFonts w:ascii="Courier New" w:hAnsi="Courier New" w:cs="Courier New"/>
          <w:sz w:val="24"/>
          <w:szCs w:val="24"/>
        </w:rPr>
        <w:t>be</w:t>
      </w:r>
      <w:r w:rsidR="0006497F">
        <w:rPr>
          <w:rFonts w:ascii="Courier New" w:hAnsi="Courier New" w:cs="Courier New"/>
          <w:sz w:val="24"/>
          <w:szCs w:val="24"/>
        </w:rPr>
        <w:t>cause nine times out of ten it’s probably how I’m wording something that’s prohibiting them from understanding what’s happening</w:t>
      </w:r>
      <w:r w:rsidR="00D834A1">
        <w:rPr>
          <w:rFonts w:ascii="Courier New" w:hAnsi="Courier New" w:cs="Courier New"/>
          <w:sz w:val="24"/>
          <w:szCs w:val="24"/>
        </w:rPr>
        <w:t>,</w:t>
      </w:r>
      <w:r w:rsidR="0006497F">
        <w:rPr>
          <w:rFonts w:ascii="Courier New" w:hAnsi="Courier New" w:cs="Courier New"/>
          <w:sz w:val="24"/>
          <w:szCs w:val="24"/>
        </w:rPr>
        <w:t xml:space="preserve"> so --</w:t>
      </w:r>
    </w:p>
    <w:p w14:paraId="4B7BB412" w14:textId="77777777" w:rsidR="0006497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06497F">
        <w:rPr>
          <w:rFonts w:ascii="Courier New" w:hAnsi="Courier New" w:cs="Courier New"/>
          <w:sz w:val="24"/>
          <w:szCs w:val="24"/>
        </w:rPr>
        <w:tab/>
      </w:r>
      <w:r w:rsidR="00D834A1">
        <w:rPr>
          <w:rFonts w:ascii="Courier New" w:hAnsi="Courier New" w:cs="Courier New"/>
          <w:sz w:val="24"/>
          <w:szCs w:val="24"/>
        </w:rPr>
        <w:t>And t</w:t>
      </w:r>
      <w:r w:rsidR="0006497F">
        <w:rPr>
          <w:rFonts w:ascii="Courier New" w:hAnsi="Courier New" w:cs="Courier New"/>
          <w:sz w:val="24"/>
          <w:szCs w:val="24"/>
        </w:rPr>
        <w:t>hat --</w:t>
      </w:r>
    </w:p>
    <w:p w14:paraId="63B7EFED" w14:textId="77777777" w:rsidR="0006497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06497F">
        <w:rPr>
          <w:rFonts w:ascii="Courier New" w:hAnsi="Courier New" w:cs="Courier New"/>
          <w:sz w:val="24"/>
          <w:szCs w:val="24"/>
        </w:rPr>
        <w:tab/>
        <w:t>-- that’s a big part of improvising.</w:t>
      </w:r>
    </w:p>
    <w:p w14:paraId="227C4BB0" w14:textId="77777777" w:rsidR="0006497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06497F">
        <w:rPr>
          <w:rFonts w:ascii="Courier New" w:hAnsi="Courier New" w:cs="Courier New"/>
          <w:sz w:val="24"/>
          <w:szCs w:val="24"/>
        </w:rPr>
        <w:tab/>
        <w:t xml:space="preserve">Do you also in the same sense that you may have to explain </w:t>
      </w:r>
      <w:r w:rsidR="000E64FA">
        <w:rPr>
          <w:rFonts w:ascii="Courier New" w:hAnsi="Courier New" w:cs="Courier New"/>
          <w:sz w:val="24"/>
          <w:szCs w:val="24"/>
        </w:rPr>
        <w:t xml:space="preserve">further some </w:t>
      </w:r>
      <w:r w:rsidR="0006497F">
        <w:rPr>
          <w:rFonts w:ascii="Courier New" w:hAnsi="Courier New" w:cs="Courier New"/>
          <w:sz w:val="24"/>
          <w:szCs w:val="24"/>
        </w:rPr>
        <w:t xml:space="preserve">slides, did you keep some slides based on what students tell you </w:t>
      </w:r>
      <w:r w:rsidR="000E64FA">
        <w:rPr>
          <w:rFonts w:ascii="Courier New" w:hAnsi="Courier New" w:cs="Courier New"/>
          <w:sz w:val="24"/>
          <w:szCs w:val="24"/>
        </w:rPr>
        <w:t xml:space="preserve">and </w:t>
      </w:r>
      <w:r w:rsidR="000E64FA" w:rsidRPr="000E64FA">
        <w:rPr>
          <w:rFonts w:ascii="Courier New" w:hAnsi="Courier New" w:cs="Courier New"/>
          <w:sz w:val="24"/>
          <w:szCs w:val="24"/>
          <w:highlight w:val="yellow"/>
        </w:rPr>
        <w:t>12:01</w:t>
      </w:r>
      <w:r w:rsidR="000E64FA">
        <w:rPr>
          <w:rFonts w:ascii="Courier New" w:hAnsi="Courier New" w:cs="Courier New"/>
          <w:sz w:val="24"/>
          <w:szCs w:val="24"/>
        </w:rPr>
        <w:t xml:space="preserve"> </w:t>
      </w:r>
      <w:r>
        <w:rPr>
          <w:rFonts w:ascii="Courier New" w:hAnsi="Courier New" w:cs="Courier New"/>
          <w:sz w:val="24"/>
          <w:szCs w:val="24"/>
        </w:rPr>
        <w:t>(INDISCERNIBLE)</w:t>
      </w:r>
      <w:r w:rsidR="000E64FA">
        <w:rPr>
          <w:rFonts w:ascii="Courier New" w:hAnsi="Courier New" w:cs="Courier New"/>
          <w:sz w:val="24"/>
          <w:szCs w:val="24"/>
        </w:rPr>
        <w:t>?</w:t>
      </w:r>
    </w:p>
    <w:p w14:paraId="15706AB1" w14:textId="77777777" w:rsidR="0006497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06497F">
        <w:rPr>
          <w:rFonts w:ascii="Courier New" w:hAnsi="Courier New" w:cs="Courier New"/>
          <w:sz w:val="24"/>
          <w:szCs w:val="24"/>
        </w:rPr>
        <w:tab/>
        <w:t>Yeah.  So I guess that’s part of improvising too</w:t>
      </w:r>
      <w:r w:rsidR="008C4B71">
        <w:rPr>
          <w:rFonts w:ascii="Courier New" w:hAnsi="Courier New" w:cs="Courier New"/>
          <w:sz w:val="24"/>
          <w:szCs w:val="24"/>
        </w:rPr>
        <w:t xml:space="preserve">.  Like sometimes I think, ‘Okay, I’ve gone </w:t>
      </w:r>
      <w:r w:rsidR="008C4B71">
        <w:rPr>
          <w:rFonts w:ascii="Courier New" w:hAnsi="Courier New" w:cs="Courier New"/>
          <w:sz w:val="24"/>
          <w:szCs w:val="24"/>
        </w:rPr>
        <w:lastRenderedPageBreak/>
        <w:t>through the slides.  I’m going to do the majority of these slides today,’ I might think.  But then the students are picking it up quickly so it would be redundant --</w:t>
      </w:r>
    </w:p>
    <w:p w14:paraId="14B9D448" w14:textId="77777777" w:rsidR="008C4B7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C4B71">
        <w:rPr>
          <w:rFonts w:ascii="Courier New" w:hAnsi="Courier New" w:cs="Courier New"/>
          <w:sz w:val="24"/>
          <w:szCs w:val="24"/>
        </w:rPr>
        <w:tab/>
        <w:t>And how --</w:t>
      </w:r>
    </w:p>
    <w:p w14:paraId="381188AD" w14:textId="77777777" w:rsidR="008C4B7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C4B71">
        <w:rPr>
          <w:rFonts w:ascii="Courier New" w:hAnsi="Courier New" w:cs="Courier New"/>
          <w:sz w:val="24"/>
          <w:szCs w:val="24"/>
        </w:rPr>
        <w:tab/>
        <w:t>-- to do all those slides.</w:t>
      </w:r>
    </w:p>
    <w:p w14:paraId="13B5295F" w14:textId="77777777" w:rsidR="008C4B7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C4B71">
        <w:rPr>
          <w:rFonts w:ascii="Courier New" w:hAnsi="Courier New" w:cs="Courier New"/>
          <w:sz w:val="24"/>
          <w:szCs w:val="24"/>
        </w:rPr>
        <w:tab/>
        <w:t>How do you know they are picking</w:t>
      </w:r>
      <w:r w:rsidR="000E64FA">
        <w:rPr>
          <w:rFonts w:ascii="Courier New" w:hAnsi="Courier New" w:cs="Courier New"/>
          <w:sz w:val="24"/>
          <w:szCs w:val="24"/>
        </w:rPr>
        <w:t xml:space="preserve"> it</w:t>
      </w:r>
      <w:r w:rsidR="008C4B71">
        <w:rPr>
          <w:rFonts w:ascii="Courier New" w:hAnsi="Courier New" w:cs="Courier New"/>
          <w:sz w:val="24"/>
          <w:szCs w:val="24"/>
        </w:rPr>
        <w:t xml:space="preserve"> up quickly?</w:t>
      </w:r>
    </w:p>
    <w:p w14:paraId="2800D0CB" w14:textId="77777777" w:rsidR="008C4B7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C4B71">
        <w:rPr>
          <w:rFonts w:ascii="Courier New" w:hAnsi="Courier New" w:cs="Courier New"/>
          <w:sz w:val="24"/>
          <w:szCs w:val="24"/>
        </w:rPr>
        <w:tab/>
        <w:t>If the vast majority of the students are consistently answering the questions correctly.</w:t>
      </w:r>
    </w:p>
    <w:p w14:paraId="4256C6D3" w14:textId="77777777" w:rsidR="008C4B7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C4B71">
        <w:rPr>
          <w:rFonts w:ascii="Courier New" w:hAnsi="Courier New" w:cs="Courier New"/>
          <w:sz w:val="24"/>
          <w:szCs w:val="24"/>
        </w:rPr>
        <w:tab/>
        <w:t>With the SMART Board sort of --</w:t>
      </w:r>
    </w:p>
    <w:p w14:paraId="161666A5" w14:textId="77777777" w:rsidR="008C4B7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C4B71">
        <w:rPr>
          <w:rFonts w:ascii="Courier New" w:hAnsi="Courier New" w:cs="Courier New"/>
          <w:sz w:val="24"/>
          <w:szCs w:val="24"/>
        </w:rPr>
        <w:tab/>
        <w:t>Yeah.  With thumbs up and down, with the whiteboards.</w:t>
      </w:r>
    </w:p>
    <w:p w14:paraId="746C812F" w14:textId="77777777" w:rsidR="008C4B7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C4B71">
        <w:rPr>
          <w:rFonts w:ascii="Courier New" w:hAnsi="Courier New" w:cs="Courier New"/>
          <w:sz w:val="24"/>
          <w:szCs w:val="24"/>
        </w:rPr>
        <w:tab/>
      </w:r>
      <w:r w:rsidR="000E64FA">
        <w:rPr>
          <w:rFonts w:ascii="Courier New" w:hAnsi="Courier New" w:cs="Courier New"/>
          <w:sz w:val="24"/>
          <w:szCs w:val="24"/>
        </w:rPr>
        <w:t>Whiteboards.  Hmm-hmm.</w:t>
      </w:r>
    </w:p>
    <w:p w14:paraId="01A4DF97" w14:textId="77777777" w:rsidR="008C4B7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C4B71">
        <w:rPr>
          <w:rFonts w:ascii="Courier New" w:hAnsi="Courier New" w:cs="Courier New"/>
          <w:sz w:val="24"/>
          <w:szCs w:val="24"/>
        </w:rPr>
        <w:tab/>
        <w:t>Yeah, all those strategies.  So, you know, we don’t need to drag a lesson on forever and ever, particularly in grade one when they’re restless anyhow.  So, and I want them sitting for an extended period of time</w:t>
      </w:r>
      <w:r w:rsidR="000E64FA">
        <w:rPr>
          <w:rFonts w:ascii="Courier New" w:hAnsi="Courier New" w:cs="Courier New"/>
          <w:sz w:val="24"/>
          <w:szCs w:val="24"/>
        </w:rPr>
        <w:t>.  S</w:t>
      </w:r>
      <w:r w:rsidR="008C4B71">
        <w:rPr>
          <w:rFonts w:ascii="Courier New" w:hAnsi="Courier New" w:cs="Courier New"/>
          <w:sz w:val="24"/>
          <w:szCs w:val="24"/>
        </w:rPr>
        <w:t>o yeah, I guess that’s when I improvise.</w:t>
      </w:r>
    </w:p>
    <w:p w14:paraId="2D224C8B" w14:textId="77777777" w:rsidR="008C4B7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C4B71">
        <w:rPr>
          <w:rFonts w:ascii="Courier New" w:hAnsi="Courier New" w:cs="Courier New"/>
          <w:sz w:val="24"/>
          <w:szCs w:val="24"/>
        </w:rPr>
        <w:tab/>
        <w:t xml:space="preserve">Now </w:t>
      </w:r>
      <w:r w:rsidR="000E64FA">
        <w:rPr>
          <w:rFonts w:ascii="Courier New" w:hAnsi="Courier New" w:cs="Courier New"/>
          <w:sz w:val="24"/>
          <w:szCs w:val="24"/>
        </w:rPr>
        <w:t>let’s -- I’m</w:t>
      </w:r>
      <w:r w:rsidR="008C4B71">
        <w:rPr>
          <w:rFonts w:ascii="Courier New" w:hAnsi="Courier New" w:cs="Courier New"/>
          <w:sz w:val="24"/>
          <w:szCs w:val="24"/>
        </w:rPr>
        <w:t xml:space="preserve"> thinking about th</w:t>
      </w:r>
      <w:r w:rsidR="000E64FA">
        <w:rPr>
          <w:rFonts w:ascii="Courier New" w:hAnsi="Courier New" w:cs="Courier New"/>
          <w:sz w:val="24"/>
          <w:szCs w:val="24"/>
        </w:rPr>
        <w:t xml:space="preserve">is </w:t>
      </w:r>
      <w:r w:rsidR="008C4B71">
        <w:rPr>
          <w:rFonts w:ascii="Courier New" w:hAnsi="Courier New" w:cs="Courier New"/>
          <w:sz w:val="24"/>
          <w:szCs w:val="24"/>
        </w:rPr>
        <w:t xml:space="preserve">idea </w:t>
      </w:r>
      <w:r w:rsidR="000E64FA">
        <w:rPr>
          <w:rFonts w:ascii="Courier New" w:hAnsi="Courier New" w:cs="Courier New"/>
          <w:sz w:val="24"/>
          <w:szCs w:val="24"/>
        </w:rPr>
        <w:t>as</w:t>
      </w:r>
      <w:r w:rsidR="008C4B71">
        <w:rPr>
          <w:rFonts w:ascii="Courier New" w:hAnsi="Courier New" w:cs="Courier New"/>
          <w:sz w:val="24"/>
          <w:szCs w:val="24"/>
        </w:rPr>
        <w:t xml:space="preserve"> </w:t>
      </w:r>
      <w:proofErr w:type="spellStart"/>
      <w:r w:rsidR="008C4B71">
        <w:rPr>
          <w:rFonts w:ascii="Courier New" w:hAnsi="Courier New" w:cs="Courier New"/>
          <w:sz w:val="24"/>
          <w:szCs w:val="24"/>
        </w:rPr>
        <w:t>microst</w:t>
      </w:r>
      <w:r w:rsidR="000E64FA">
        <w:rPr>
          <w:rFonts w:ascii="Courier New" w:hAnsi="Courier New" w:cs="Courier New"/>
          <w:sz w:val="24"/>
          <w:szCs w:val="24"/>
        </w:rPr>
        <w:t>e</w:t>
      </w:r>
      <w:r w:rsidR="008C4B71">
        <w:rPr>
          <w:rFonts w:ascii="Courier New" w:hAnsi="Courier New" w:cs="Courier New"/>
          <w:sz w:val="24"/>
          <w:szCs w:val="24"/>
        </w:rPr>
        <w:t>ps</w:t>
      </w:r>
      <w:proofErr w:type="spellEnd"/>
      <w:r w:rsidR="000E64FA">
        <w:rPr>
          <w:rFonts w:ascii="Courier New" w:hAnsi="Courier New" w:cs="Courier New"/>
          <w:sz w:val="24"/>
          <w:szCs w:val="24"/>
        </w:rPr>
        <w:t>:</w:t>
      </w:r>
      <w:r w:rsidR="008C4B71">
        <w:rPr>
          <w:rFonts w:ascii="Courier New" w:hAnsi="Courier New" w:cs="Courier New"/>
          <w:sz w:val="24"/>
          <w:szCs w:val="24"/>
        </w:rPr>
        <w:t xml:space="preserve"> frequent assessment, the use of bonus questions</w:t>
      </w:r>
      <w:r w:rsidR="000E64FA">
        <w:rPr>
          <w:rFonts w:ascii="Courier New" w:hAnsi="Courier New" w:cs="Courier New"/>
          <w:sz w:val="24"/>
          <w:szCs w:val="24"/>
        </w:rPr>
        <w:t>,</w:t>
      </w:r>
      <w:r w:rsidR="008C4B71">
        <w:rPr>
          <w:rFonts w:ascii="Courier New" w:hAnsi="Courier New" w:cs="Courier New"/>
          <w:sz w:val="24"/>
          <w:szCs w:val="24"/>
        </w:rPr>
        <w:t xml:space="preserve"> and attention to mental math.</w:t>
      </w:r>
    </w:p>
    <w:p w14:paraId="17DF3C2D" w14:textId="77777777" w:rsidR="008C4B7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C4B71">
        <w:rPr>
          <w:rFonts w:ascii="Courier New" w:hAnsi="Courier New" w:cs="Courier New"/>
          <w:sz w:val="24"/>
          <w:szCs w:val="24"/>
        </w:rPr>
        <w:tab/>
        <w:t>Right.</w:t>
      </w:r>
    </w:p>
    <w:p w14:paraId="6A145ADB" w14:textId="77777777" w:rsidR="008C4B7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C4B71">
        <w:rPr>
          <w:rFonts w:ascii="Courier New" w:hAnsi="Courier New" w:cs="Courier New"/>
          <w:sz w:val="24"/>
          <w:szCs w:val="24"/>
        </w:rPr>
        <w:tab/>
        <w:t>Have you found these ideas helpful?</w:t>
      </w:r>
    </w:p>
    <w:p w14:paraId="29EE7736" w14:textId="77777777" w:rsidR="008C4B7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C4B71">
        <w:rPr>
          <w:rFonts w:ascii="Courier New" w:hAnsi="Courier New" w:cs="Courier New"/>
          <w:sz w:val="24"/>
          <w:szCs w:val="24"/>
        </w:rPr>
        <w:tab/>
        <w:t xml:space="preserve">Yeah, for sure.  I think -- yeah, I think building upon knowledge is a great thing to do in math, right?  Like that way everybody -- you’re rest assured that everybody has been taught the most basic of concepts, right?  Because </w:t>
      </w:r>
      <w:r w:rsidR="000B332F">
        <w:rPr>
          <w:rFonts w:ascii="Courier New" w:hAnsi="Courier New" w:cs="Courier New"/>
          <w:sz w:val="24"/>
          <w:szCs w:val="24"/>
        </w:rPr>
        <w:t xml:space="preserve">there </w:t>
      </w:r>
      <w:r w:rsidR="008C4B71">
        <w:rPr>
          <w:rFonts w:ascii="Courier New" w:hAnsi="Courier New" w:cs="Courier New"/>
          <w:sz w:val="24"/>
          <w:szCs w:val="24"/>
        </w:rPr>
        <w:t xml:space="preserve">are students in there that have a more advanced understanding of mathematics and some </w:t>
      </w:r>
      <w:r w:rsidR="008C4B71">
        <w:rPr>
          <w:rFonts w:ascii="Courier New" w:hAnsi="Courier New" w:cs="Courier New"/>
          <w:sz w:val="24"/>
          <w:szCs w:val="24"/>
        </w:rPr>
        <w:lastRenderedPageBreak/>
        <w:t>have, you know, a different understanding of math that</w:t>
      </w:r>
      <w:r w:rsidR="000B332F">
        <w:rPr>
          <w:rFonts w:ascii="Courier New" w:hAnsi="Courier New" w:cs="Courier New"/>
          <w:sz w:val="24"/>
          <w:szCs w:val="24"/>
        </w:rPr>
        <w:t>’s</w:t>
      </w:r>
      <w:r w:rsidR="008C4B71">
        <w:rPr>
          <w:rFonts w:ascii="Courier New" w:hAnsi="Courier New" w:cs="Courier New"/>
          <w:sz w:val="24"/>
          <w:szCs w:val="24"/>
        </w:rPr>
        <w:t>, you k</w:t>
      </w:r>
      <w:r w:rsidR="000B332F">
        <w:rPr>
          <w:rFonts w:ascii="Courier New" w:hAnsi="Courier New" w:cs="Courier New"/>
          <w:sz w:val="24"/>
          <w:szCs w:val="24"/>
        </w:rPr>
        <w:t>n</w:t>
      </w:r>
      <w:r w:rsidR="008C4B71">
        <w:rPr>
          <w:rFonts w:ascii="Courier New" w:hAnsi="Courier New" w:cs="Courier New"/>
          <w:sz w:val="24"/>
          <w:szCs w:val="24"/>
        </w:rPr>
        <w:t xml:space="preserve">ow, lower on the spectrum.  But by starting at the most basic level then everyone’s getting that foundation and so either it’s reviewing </w:t>
      </w:r>
      <w:r w:rsidR="000B332F">
        <w:rPr>
          <w:rFonts w:ascii="Courier New" w:hAnsi="Courier New" w:cs="Courier New"/>
          <w:sz w:val="24"/>
          <w:szCs w:val="24"/>
        </w:rPr>
        <w:t xml:space="preserve">that -- </w:t>
      </w:r>
      <w:r w:rsidR="008C4B71">
        <w:rPr>
          <w:rFonts w:ascii="Courier New" w:hAnsi="Courier New" w:cs="Courier New"/>
          <w:sz w:val="24"/>
          <w:szCs w:val="24"/>
        </w:rPr>
        <w:t xml:space="preserve">those </w:t>
      </w:r>
      <w:proofErr w:type="spellStart"/>
      <w:r w:rsidR="008C4B71">
        <w:rPr>
          <w:rFonts w:ascii="Courier New" w:hAnsi="Courier New" w:cs="Courier New"/>
          <w:sz w:val="24"/>
          <w:szCs w:val="24"/>
        </w:rPr>
        <w:t>microsteps</w:t>
      </w:r>
      <w:proofErr w:type="spellEnd"/>
      <w:r w:rsidR="008C4B71">
        <w:rPr>
          <w:rFonts w:ascii="Courier New" w:hAnsi="Courier New" w:cs="Courier New"/>
          <w:sz w:val="24"/>
          <w:szCs w:val="24"/>
        </w:rPr>
        <w:t xml:space="preserve"> at the beginning</w:t>
      </w:r>
      <w:r w:rsidR="00440C0B">
        <w:rPr>
          <w:rFonts w:ascii="Courier New" w:hAnsi="Courier New" w:cs="Courier New"/>
          <w:sz w:val="24"/>
          <w:szCs w:val="24"/>
        </w:rPr>
        <w:t>, it’s either the higher students are revisiting those concepts which is never a bad thing to do, and then the students who are unfamiliar with it they’re being taught it for the first time so it’s, you know, it’s a positive for everyone in the class I think.</w:t>
      </w:r>
    </w:p>
    <w:p w14:paraId="3C602723" w14:textId="77777777" w:rsidR="00440C0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440C0B">
        <w:rPr>
          <w:rFonts w:ascii="Courier New" w:hAnsi="Courier New" w:cs="Courier New"/>
          <w:sz w:val="24"/>
          <w:szCs w:val="24"/>
        </w:rPr>
        <w:tab/>
        <w:t>You find in some way some of those concepts restrictive or difficult?</w:t>
      </w:r>
    </w:p>
    <w:p w14:paraId="4FCA3F5B" w14:textId="77777777" w:rsidR="00440C0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440C0B">
        <w:rPr>
          <w:rFonts w:ascii="Courier New" w:hAnsi="Courier New" w:cs="Courier New"/>
          <w:sz w:val="24"/>
          <w:szCs w:val="24"/>
        </w:rPr>
        <w:tab/>
        <w:t>Like teaching those?  Have they been restrictive as a teacher?</w:t>
      </w:r>
    </w:p>
    <w:p w14:paraId="1CED7781" w14:textId="77777777" w:rsidR="00440C0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440C0B">
        <w:rPr>
          <w:rFonts w:ascii="Courier New" w:hAnsi="Courier New" w:cs="Courier New"/>
          <w:sz w:val="24"/>
          <w:szCs w:val="24"/>
        </w:rPr>
        <w:tab/>
        <w:t>Hmm-hmm, yeah.</w:t>
      </w:r>
    </w:p>
    <w:p w14:paraId="5D0E437D" w14:textId="77777777" w:rsidR="00440C0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440C0B">
        <w:rPr>
          <w:rFonts w:ascii="Courier New" w:hAnsi="Courier New" w:cs="Courier New"/>
          <w:sz w:val="24"/>
          <w:szCs w:val="24"/>
        </w:rPr>
        <w:tab/>
        <w:t>They haven’t been restrictive.  Like sometimes I think</w:t>
      </w:r>
      <w:r w:rsidR="000B332F">
        <w:rPr>
          <w:rFonts w:ascii="Courier New" w:hAnsi="Courier New" w:cs="Courier New"/>
          <w:sz w:val="24"/>
          <w:szCs w:val="24"/>
        </w:rPr>
        <w:t xml:space="preserve"> o</w:t>
      </w:r>
      <w:r w:rsidR="00440C0B">
        <w:rPr>
          <w:rFonts w:ascii="Courier New" w:hAnsi="Courier New" w:cs="Courier New"/>
          <w:sz w:val="24"/>
          <w:szCs w:val="24"/>
        </w:rPr>
        <w:t xml:space="preserve">h it might be too easy for some of the class.  </w:t>
      </w:r>
    </w:p>
    <w:p w14:paraId="073FF206" w14:textId="77777777" w:rsidR="00440C0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440C0B">
        <w:rPr>
          <w:rFonts w:ascii="Courier New" w:hAnsi="Courier New" w:cs="Courier New"/>
          <w:sz w:val="24"/>
          <w:szCs w:val="24"/>
        </w:rPr>
        <w:tab/>
        <w:t>Hmm-hmm.</w:t>
      </w:r>
    </w:p>
    <w:p w14:paraId="3B347AF7" w14:textId="1F887D75" w:rsidR="00440C0B"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440C0B">
        <w:rPr>
          <w:rFonts w:ascii="Courier New" w:hAnsi="Courier New" w:cs="Courier New"/>
          <w:sz w:val="24"/>
          <w:szCs w:val="24"/>
        </w:rPr>
        <w:tab/>
        <w:t xml:space="preserve">I wouldn’t call it restrictive in any way though.  </w:t>
      </w:r>
      <w:r w:rsidR="00585FD4">
        <w:rPr>
          <w:rFonts w:ascii="Courier New" w:hAnsi="Courier New" w:cs="Courier New"/>
          <w:sz w:val="24"/>
          <w:szCs w:val="24"/>
        </w:rPr>
        <w:t xml:space="preserve">I think bonus questions are difficult to make. </w:t>
      </w:r>
      <w:r w:rsidR="00440C0B">
        <w:rPr>
          <w:rFonts w:ascii="Courier New" w:hAnsi="Courier New" w:cs="Courier New"/>
          <w:sz w:val="24"/>
          <w:szCs w:val="24"/>
        </w:rPr>
        <w:t>But even times when I thought to myself it might be too boring or it might be, yeah, too easy for some of the kids, like they haven’t -- I’ve never heard them express that really.  The</w:t>
      </w:r>
      <w:r w:rsidR="000B332F">
        <w:rPr>
          <w:rFonts w:ascii="Courier New" w:hAnsi="Courier New" w:cs="Courier New"/>
          <w:sz w:val="24"/>
          <w:szCs w:val="24"/>
        </w:rPr>
        <w:t>y’</w:t>
      </w:r>
      <w:r w:rsidR="00440C0B">
        <w:rPr>
          <w:rFonts w:ascii="Courier New" w:hAnsi="Courier New" w:cs="Courier New"/>
          <w:sz w:val="24"/>
          <w:szCs w:val="24"/>
        </w:rPr>
        <w:t xml:space="preserve">re -- they’ve been </w:t>
      </w:r>
      <w:proofErr w:type="spellStart"/>
      <w:r w:rsidR="00440C0B">
        <w:rPr>
          <w:rFonts w:ascii="Courier New" w:hAnsi="Courier New" w:cs="Courier New"/>
          <w:sz w:val="24"/>
          <w:szCs w:val="24"/>
        </w:rPr>
        <w:t>pos’</w:t>
      </w:r>
      <w:proofErr w:type="spellEnd"/>
      <w:r w:rsidR="00440C0B">
        <w:rPr>
          <w:rFonts w:ascii="Courier New" w:hAnsi="Courier New" w:cs="Courier New"/>
          <w:sz w:val="24"/>
          <w:szCs w:val="24"/>
        </w:rPr>
        <w:t xml:space="preserve"> -- you know, they’ve responded positively to JUMP and they often tell me how they love math and math is fun</w:t>
      </w:r>
      <w:r w:rsidR="000B332F">
        <w:rPr>
          <w:rFonts w:ascii="Courier New" w:hAnsi="Courier New" w:cs="Courier New"/>
          <w:sz w:val="24"/>
          <w:szCs w:val="24"/>
        </w:rPr>
        <w:t>.  T</w:t>
      </w:r>
      <w:r w:rsidR="00440C0B">
        <w:rPr>
          <w:rFonts w:ascii="Courier New" w:hAnsi="Courier New" w:cs="Courier New"/>
          <w:sz w:val="24"/>
          <w:szCs w:val="24"/>
        </w:rPr>
        <w:t>hey’ve been saying that a lot</w:t>
      </w:r>
      <w:r w:rsidR="000B332F">
        <w:rPr>
          <w:rFonts w:ascii="Courier New" w:hAnsi="Courier New" w:cs="Courier New"/>
          <w:sz w:val="24"/>
          <w:szCs w:val="24"/>
        </w:rPr>
        <w:t xml:space="preserve"> o</w:t>
      </w:r>
      <w:r w:rsidR="00440C0B">
        <w:rPr>
          <w:rFonts w:ascii="Courier New" w:hAnsi="Courier New" w:cs="Courier New"/>
          <w:sz w:val="24"/>
          <w:szCs w:val="24"/>
        </w:rPr>
        <w:t xml:space="preserve">r they said that a lot in the month of November.  It’s beginning of December now.  So I think there’s been </w:t>
      </w:r>
      <w:r w:rsidR="00440C0B">
        <w:rPr>
          <w:rFonts w:ascii="Courier New" w:hAnsi="Courier New" w:cs="Courier New"/>
          <w:sz w:val="24"/>
          <w:szCs w:val="24"/>
        </w:rPr>
        <w:lastRenderedPageBreak/>
        <w:t>a lot of student positive feedback</w:t>
      </w:r>
      <w:r w:rsidR="000B332F">
        <w:rPr>
          <w:rFonts w:ascii="Courier New" w:hAnsi="Courier New" w:cs="Courier New"/>
          <w:sz w:val="24"/>
          <w:szCs w:val="24"/>
        </w:rPr>
        <w:t>.  S</w:t>
      </w:r>
      <w:r w:rsidR="00440C0B">
        <w:rPr>
          <w:rFonts w:ascii="Courier New" w:hAnsi="Courier New" w:cs="Courier New"/>
          <w:sz w:val="24"/>
          <w:szCs w:val="24"/>
        </w:rPr>
        <w:t>o no, I don’t think it’s been restrictive at all.</w:t>
      </w:r>
    </w:p>
    <w:p w14:paraId="675E24B4" w14:textId="77777777" w:rsidR="002A1BD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A1BD1">
        <w:rPr>
          <w:rFonts w:ascii="Courier New" w:hAnsi="Courier New" w:cs="Courier New"/>
          <w:sz w:val="24"/>
          <w:szCs w:val="24"/>
        </w:rPr>
        <w:tab/>
      </w:r>
      <w:r w:rsidR="000B332F">
        <w:rPr>
          <w:rFonts w:ascii="Courier New" w:hAnsi="Courier New" w:cs="Courier New"/>
          <w:sz w:val="24"/>
          <w:szCs w:val="24"/>
        </w:rPr>
        <w:t>Have</w:t>
      </w:r>
      <w:r w:rsidR="002A1BD1">
        <w:rPr>
          <w:rFonts w:ascii="Courier New" w:hAnsi="Courier New" w:cs="Courier New"/>
          <w:sz w:val="24"/>
          <w:szCs w:val="24"/>
        </w:rPr>
        <w:t xml:space="preserve"> particular experiences stretched you outside your comfort zone?</w:t>
      </w:r>
    </w:p>
    <w:p w14:paraId="21B2F877" w14:textId="77777777" w:rsidR="002A1BD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A1BD1">
        <w:rPr>
          <w:rFonts w:ascii="Courier New" w:hAnsi="Courier New" w:cs="Courier New"/>
          <w:sz w:val="24"/>
          <w:szCs w:val="24"/>
        </w:rPr>
        <w:tab/>
        <w:t>I think -- sorry, say that again please</w:t>
      </w:r>
      <w:r w:rsidR="000B332F">
        <w:rPr>
          <w:rFonts w:ascii="Courier New" w:hAnsi="Courier New" w:cs="Courier New"/>
          <w:sz w:val="24"/>
          <w:szCs w:val="24"/>
        </w:rPr>
        <w:t>?</w:t>
      </w:r>
    </w:p>
    <w:p w14:paraId="69F2B65C" w14:textId="77777777" w:rsidR="002A1BD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A1BD1">
        <w:rPr>
          <w:rFonts w:ascii="Courier New" w:hAnsi="Courier New" w:cs="Courier New"/>
          <w:sz w:val="24"/>
          <w:szCs w:val="24"/>
        </w:rPr>
        <w:tab/>
        <w:t>Have particular experiences --</w:t>
      </w:r>
    </w:p>
    <w:p w14:paraId="1F4ACC0E" w14:textId="77777777" w:rsidR="002A1BD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A1BD1">
        <w:rPr>
          <w:rFonts w:ascii="Courier New" w:hAnsi="Courier New" w:cs="Courier New"/>
          <w:sz w:val="24"/>
          <w:szCs w:val="24"/>
        </w:rPr>
        <w:tab/>
        <w:t>Okay.</w:t>
      </w:r>
    </w:p>
    <w:p w14:paraId="1382E664" w14:textId="77777777" w:rsidR="002A1BD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2A1BD1">
        <w:rPr>
          <w:rFonts w:ascii="Courier New" w:hAnsi="Courier New" w:cs="Courier New"/>
          <w:sz w:val="24"/>
          <w:szCs w:val="24"/>
        </w:rPr>
        <w:tab/>
        <w:t>-- stretched you outside your comfort zone?</w:t>
      </w:r>
    </w:p>
    <w:p w14:paraId="1FCD51BD" w14:textId="77777777" w:rsidR="002A1BD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2A1BD1">
        <w:rPr>
          <w:rFonts w:ascii="Courier New" w:hAnsi="Courier New" w:cs="Courier New"/>
          <w:sz w:val="24"/>
          <w:szCs w:val="24"/>
        </w:rPr>
        <w:tab/>
        <w:t>I think the experiences I’ve had in the PD sessions have had an impact on me.  Like I think when I used to teach math I did more of the talking than I do now.  Like I involve the students a lot more and I involve all the students a lot more which is definitely something I didn’t used to do.  Like I</w:t>
      </w:r>
      <w:r w:rsidR="00286F1F">
        <w:rPr>
          <w:rFonts w:ascii="Courier New" w:hAnsi="Courier New" w:cs="Courier New"/>
          <w:sz w:val="24"/>
          <w:szCs w:val="24"/>
        </w:rPr>
        <w:t>,</w:t>
      </w:r>
      <w:r w:rsidR="002A1BD1">
        <w:rPr>
          <w:rFonts w:ascii="Courier New" w:hAnsi="Courier New" w:cs="Courier New"/>
          <w:sz w:val="24"/>
          <w:szCs w:val="24"/>
        </w:rPr>
        <w:t xml:space="preserve"> you know, I would pick -- I was a shy kid growing up so I </w:t>
      </w:r>
      <w:r w:rsidR="00286F1F">
        <w:rPr>
          <w:rFonts w:ascii="Courier New" w:hAnsi="Courier New" w:cs="Courier New"/>
          <w:sz w:val="24"/>
          <w:szCs w:val="24"/>
        </w:rPr>
        <w:t xml:space="preserve">-- </w:t>
      </w:r>
      <w:r w:rsidR="002A1BD1">
        <w:rPr>
          <w:rFonts w:ascii="Courier New" w:hAnsi="Courier New" w:cs="Courier New"/>
          <w:sz w:val="24"/>
          <w:szCs w:val="24"/>
        </w:rPr>
        <w:t xml:space="preserve">as a teacher I hate picking a student who doesn’t have their hand up because I hated that as a kid.  If a teacher were -- you know, if I didn’t have my hand up and a teacher called me to answer I would be really </w:t>
      </w:r>
      <w:proofErr w:type="spellStart"/>
      <w:r w:rsidR="002A1BD1">
        <w:rPr>
          <w:rFonts w:ascii="Courier New" w:hAnsi="Courier New" w:cs="Courier New"/>
          <w:sz w:val="24"/>
          <w:szCs w:val="24"/>
        </w:rPr>
        <w:t>really</w:t>
      </w:r>
      <w:proofErr w:type="spellEnd"/>
      <w:r w:rsidR="002A1BD1">
        <w:rPr>
          <w:rFonts w:ascii="Courier New" w:hAnsi="Courier New" w:cs="Courier New"/>
          <w:sz w:val="24"/>
          <w:szCs w:val="24"/>
        </w:rPr>
        <w:t xml:space="preserve"> nervous.  So that’s always in the back of my mind as a teacher not to do that, not to put a kid on the spot.  So I think in years past when I taught math I would be </w:t>
      </w:r>
      <w:r w:rsidR="00286F1F">
        <w:rPr>
          <w:rFonts w:ascii="Courier New" w:hAnsi="Courier New" w:cs="Courier New"/>
          <w:sz w:val="24"/>
          <w:szCs w:val="24"/>
        </w:rPr>
        <w:t>seek’ -- I</w:t>
      </w:r>
      <w:r w:rsidR="002A1BD1">
        <w:rPr>
          <w:rFonts w:ascii="Courier New" w:hAnsi="Courier New" w:cs="Courier New"/>
          <w:sz w:val="24"/>
          <w:szCs w:val="24"/>
        </w:rPr>
        <w:t xml:space="preserve"> wouldn’t be seeking out answers from the same five or six kids but it was always the same five or six kids who had their hand up so those are the same kids who would always give answers to qu</w:t>
      </w:r>
      <w:r w:rsidR="00286F1F">
        <w:rPr>
          <w:rFonts w:ascii="Courier New" w:hAnsi="Courier New" w:cs="Courier New"/>
          <w:sz w:val="24"/>
          <w:szCs w:val="24"/>
        </w:rPr>
        <w:t>e</w:t>
      </w:r>
      <w:r w:rsidR="002A1BD1">
        <w:rPr>
          <w:rFonts w:ascii="Courier New" w:hAnsi="Courier New" w:cs="Courier New"/>
          <w:sz w:val="24"/>
          <w:szCs w:val="24"/>
        </w:rPr>
        <w:t>stions.  But now with JUMP math and my experience in PD and how other t</w:t>
      </w:r>
      <w:r w:rsidR="00286F1F">
        <w:rPr>
          <w:rFonts w:ascii="Courier New" w:hAnsi="Courier New" w:cs="Courier New"/>
          <w:sz w:val="24"/>
          <w:szCs w:val="24"/>
        </w:rPr>
        <w:t>e</w:t>
      </w:r>
      <w:r w:rsidR="002A1BD1">
        <w:rPr>
          <w:rFonts w:ascii="Courier New" w:hAnsi="Courier New" w:cs="Courier New"/>
          <w:sz w:val="24"/>
          <w:szCs w:val="24"/>
        </w:rPr>
        <w:t xml:space="preserve">achers, you know, collect answers like with the </w:t>
      </w:r>
      <w:r w:rsidR="00286F1F">
        <w:rPr>
          <w:rFonts w:ascii="Courier New" w:hAnsi="Courier New" w:cs="Courier New"/>
          <w:sz w:val="24"/>
          <w:szCs w:val="24"/>
        </w:rPr>
        <w:t>t</w:t>
      </w:r>
      <w:r w:rsidR="002A1BD1">
        <w:rPr>
          <w:rFonts w:ascii="Courier New" w:hAnsi="Courier New" w:cs="Courier New"/>
          <w:sz w:val="24"/>
          <w:szCs w:val="24"/>
        </w:rPr>
        <w:t xml:space="preserve">humbs </w:t>
      </w:r>
      <w:r w:rsidR="00286F1F">
        <w:rPr>
          <w:rFonts w:ascii="Courier New" w:hAnsi="Courier New" w:cs="Courier New"/>
          <w:sz w:val="24"/>
          <w:szCs w:val="24"/>
        </w:rPr>
        <w:t>u</w:t>
      </w:r>
      <w:r w:rsidR="002A1BD1">
        <w:rPr>
          <w:rFonts w:ascii="Courier New" w:hAnsi="Courier New" w:cs="Courier New"/>
          <w:sz w:val="24"/>
          <w:szCs w:val="24"/>
        </w:rPr>
        <w:t xml:space="preserve">p or </w:t>
      </w:r>
      <w:r w:rsidR="00C30B43">
        <w:rPr>
          <w:rFonts w:ascii="Courier New" w:hAnsi="Courier New" w:cs="Courier New"/>
          <w:sz w:val="24"/>
          <w:szCs w:val="24"/>
        </w:rPr>
        <w:t xml:space="preserve">fingers up against their chest, those kind of </w:t>
      </w:r>
      <w:r w:rsidR="00C30B43">
        <w:rPr>
          <w:rFonts w:ascii="Courier New" w:hAnsi="Courier New" w:cs="Courier New"/>
          <w:sz w:val="24"/>
          <w:szCs w:val="24"/>
        </w:rPr>
        <w:lastRenderedPageBreak/>
        <w:t>strategies, like now I’m seeking or now I’m getting answers from all the students which has been a big change for me.  Like I -- last year at this time I was not getting answers from all 18 kids in my class so that’s a big difference</w:t>
      </w:r>
      <w:r w:rsidR="00610D24">
        <w:rPr>
          <w:rFonts w:ascii="Courier New" w:hAnsi="Courier New" w:cs="Courier New"/>
          <w:sz w:val="24"/>
          <w:szCs w:val="24"/>
        </w:rPr>
        <w:t xml:space="preserve"> an</w:t>
      </w:r>
      <w:r w:rsidR="00C30B43">
        <w:rPr>
          <w:rFonts w:ascii="Courier New" w:hAnsi="Courier New" w:cs="Courier New"/>
          <w:sz w:val="24"/>
          <w:szCs w:val="24"/>
        </w:rPr>
        <w:t>d I think that’s -- like the most positive change that I’ve had this year is that I -- on the spot I know if my 18 kids get it or don’t get it which is good</w:t>
      </w:r>
      <w:r w:rsidR="00610D24">
        <w:rPr>
          <w:rFonts w:ascii="Courier New" w:hAnsi="Courier New" w:cs="Courier New"/>
          <w:sz w:val="24"/>
          <w:szCs w:val="24"/>
        </w:rPr>
        <w:t>;</w:t>
      </w:r>
      <w:r w:rsidR="00C30B43">
        <w:rPr>
          <w:rFonts w:ascii="Courier New" w:hAnsi="Courier New" w:cs="Courier New"/>
          <w:sz w:val="24"/>
          <w:szCs w:val="24"/>
        </w:rPr>
        <w:t xml:space="preserve"> really good.</w:t>
      </w:r>
    </w:p>
    <w:p w14:paraId="22C5771C" w14:textId="77777777" w:rsidR="00C30B4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C30B43">
        <w:rPr>
          <w:rFonts w:ascii="Courier New" w:hAnsi="Courier New" w:cs="Courier New"/>
          <w:sz w:val="24"/>
          <w:szCs w:val="24"/>
        </w:rPr>
        <w:tab/>
        <w:t>Good.</w:t>
      </w:r>
    </w:p>
    <w:p w14:paraId="0C773089" w14:textId="77777777" w:rsidR="00C30B4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C30B43">
        <w:rPr>
          <w:rFonts w:ascii="Courier New" w:hAnsi="Courier New" w:cs="Courier New"/>
          <w:sz w:val="24"/>
          <w:szCs w:val="24"/>
        </w:rPr>
        <w:tab/>
        <w:t>Yeah.</w:t>
      </w:r>
    </w:p>
    <w:p w14:paraId="538DB68F" w14:textId="77777777" w:rsidR="00C30B4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C30B43">
        <w:rPr>
          <w:rFonts w:ascii="Courier New" w:hAnsi="Courier New" w:cs="Courier New"/>
          <w:sz w:val="24"/>
          <w:szCs w:val="24"/>
        </w:rPr>
        <w:tab/>
      </w:r>
      <w:r w:rsidR="00D834A1">
        <w:rPr>
          <w:rFonts w:ascii="Courier New" w:hAnsi="Courier New" w:cs="Courier New"/>
          <w:sz w:val="24"/>
          <w:szCs w:val="24"/>
        </w:rPr>
        <w:t>Very good.</w:t>
      </w:r>
    </w:p>
    <w:p w14:paraId="7EA16E07" w14:textId="77777777" w:rsidR="00C30B4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C30B43">
        <w:rPr>
          <w:rFonts w:ascii="Courier New" w:hAnsi="Courier New" w:cs="Courier New"/>
          <w:sz w:val="24"/>
          <w:szCs w:val="24"/>
        </w:rPr>
        <w:tab/>
        <w:t>Shy kids or outgoing kids, like I’m getting the answers from all of them so I think that’s great.</w:t>
      </w:r>
    </w:p>
    <w:p w14:paraId="1206F9D5" w14:textId="77777777" w:rsidR="00C30B4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C30B43">
        <w:rPr>
          <w:rFonts w:ascii="Courier New" w:hAnsi="Courier New" w:cs="Courier New"/>
          <w:sz w:val="24"/>
          <w:szCs w:val="24"/>
        </w:rPr>
        <w:tab/>
        <w:t xml:space="preserve">Oh the next one goes as something similar.  </w:t>
      </w:r>
      <w:r w:rsidR="00610D24">
        <w:rPr>
          <w:rFonts w:ascii="Courier New" w:hAnsi="Courier New" w:cs="Courier New"/>
          <w:sz w:val="24"/>
          <w:szCs w:val="24"/>
        </w:rPr>
        <w:t>H</w:t>
      </w:r>
      <w:r w:rsidR="00C30B43">
        <w:rPr>
          <w:rFonts w:ascii="Courier New" w:hAnsi="Courier New" w:cs="Courier New"/>
          <w:sz w:val="24"/>
          <w:szCs w:val="24"/>
        </w:rPr>
        <w:t>ave you noticed something new about mathematics this year?</w:t>
      </w:r>
    </w:p>
    <w:p w14:paraId="30AB1A73" w14:textId="77777777" w:rsidR="00C30B43" w:rsidRDefault="00C30B43"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(PAUSE)</w:t>
      </w:r>
    </w:p>
    <w:p w14:paraId="2F227EDA" w14:textId="77777777" w:rsidR="00C30B4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C30B43">
        <w:rPr>
          <w:rFonts w:ascii="Courier New" w:hAnsi="Courier New" w:cs="Courier New"/>
          <w:sz w:val="24"/>
          <w:szCs w:val="24"/>
        </w:rPr>
        <w:tab/>
        <w:t xml:space="preserve">Have I noticed something new about mathematics?  I guess that </w:t>
      </w:r>
      <w:r w:rsidR="00610D24">
        <w:rPr>
          <w:rFonts w:ascii="Courier New" w:hAnsi="Courier New" w:cs="Courier New"/>
          <w:sz w:val="24"/>
          <w:szCs w:val="24"/>
        </w:rPr>
        <w:t xml:space="preserve">it </w:t>
      </w:r>
      <w:r w:rsidR="00C30B43">
        <w:rPr>
          <w:rFonts w:ascii="Courier New" w:hAnsi="Courier New" w:cs="Courier New"/>
          <w:sz w:val="24"/>
          <w:szCs w:val="24"/>
        </w:rPr>
        <w:t xml:space="preserve">can be broken down into </w:t>
      </w:r>
      <w:proofErr w:type="spellStart"/>
      <w:r w:rsidR="00C30B43">
        <w:rPr>
          <w:rFonts w:ascii="Courier New" w:hAnsi="Courier New" w:cs="Courier New"/>
          <w:sz w:val="24"/>
          <w:szCs w:val="24"/>
        </w:rPr>
        <w:t>microsteps</w:t>
      </w:r>
      <w:proofErr w:type="spellEnd"/>
      <w:r w:rsidR="00C30B43">
        <w:rPr>
          <w:rFonts w:ascii="Courier New" w:hAnsi="Courier New" w:cs="Courier New"/>
          <w:sz w:val="24"/>
          <w:szCs w:val="24"/>
        </w:rPr>
        <w:t xml:space="preserve"> and still be engaging for the students and that all students are capable of answering the question in math</w:t>
      </w:r>
      <w:r w:rsidR="00610D24">
        <w:rPr>
          <w:rFonts w:ascii="Courier New" w:hAnsi="Courier New" w:cs="Courier New"/>
          <w:sz w:val="24"/>
          <w:szCs w:val="24"/>
        </w:rPr>
        <w:t>.  R</w:t>
      </w:r>
      <w:r w:rsidR="00C30B43">
        <w:rPr>
          <w:rFonts w:ascii="Courier New" w:hAnsi="Courier New" w:cs="Courier New"/>
          <w:sz w:val="24"/>
          <w:szCs w:val="24"/>
        </w:rPr>
        <w:t>ight?  It’s not just the kids at the top of the bell curve that are capable</w:t>
      </w:r>
      <w:r w:rsidR="00610D24">
        <w:rPr>
          <w:rFonts w:ascii="Courier New" w:hAnsi="Courier New" w:cs="Courier New"/>
          <w:sz w:val="24"/>
          <w:szCs w:val="24"/>
        </w:rPr>
        <w:t>, a</w:t>
      </w:r>
      <w:r w:rsidR="00C30B43">
        <w:rPr>
          <w:rFonts w:ascii="Courier New" w:hAnsi="Courier New" w:cs="Courier New"/>
          <w:sz w:val="24"/>
          <w:szCs w:val="24"/>
        </w:rPr>
        <w:t xml:space="preserve">ll of my students are capable.  And even when they make mistakes we can self-correct along the way and if they’re given more opportunity to answer more questions </w:t>
      </w:r>
      <w:proofErr w:type="spellStart"/>
      <w:r w:rsidR="00C30B43">
        <w:rPr>
          <w:rFonts w:ascii="Courier New" w:hAnsi="Courier New" w:cs="Courier New"/>
          <w:sz w:val="24"/>
          <w:szCs w:val="24"/>
        </w:rPr>
        <w:t>then</w:t>
      </w:r>
      <w:proofErr w:type="spellEnd"/>
      <w:r w:rsidR="00C30B43">
        <w:rPr>
          <w:rFonts w:ascii="Courier New" w:hAnsi="Courier New" w:cs="Courier New"/>
          <w:sz w:val="24"/>
          <w:szCs w:val="24"/>
        </w:rPr>
        <w:t xml:space="preserve"> by the end of the lesson most of the students are understanding the concept.  So I think I’ve taken that away from --</w:t>
      </w:r>
    </w:p>
    <w:p w14:paraId="59693933" w14:textId="77777777" w:rsidR="00C30B4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C30B43">
        <w:rPr>
          <w:rFonts w:ascii="Courier New" w:hAnsi="Courier New" w:cs="Courier New"/>
          <w:sz w:val="24"/>
          <w:szCs w:val="24"/>
        </w:rPr>
        <w:tab/>
        <w:t>Is that something --</w:t>
      </w:r>
    </w:p>
    <w:p w14:paraId="34C448B9" w14:textId="77777777" w:rsidR="00C30B4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lastRenderedPageBreak/>
        <w:t>INTERVIEWEE:</w:t>
      </w:r>
      <w:r w:rsidR="00C30B43">
        <w:rPr>
          <w:rFonts w:ascii="Courier New" w:hAnsi="Courier New" w:cs="Courier New"/>
          <w:sz w:val="24"/>
          <w:szCs w:val="24"/>
        </w:rPr>
        <w:tab/>
        <w:t>-- my time.</w:t>
      </w:r>
    </w:p>
    <w:p w14:paraId="6926A9F6" w14:textId="77777777" w:rsidR="00A630A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C30B43">
        <w:rPr>
          <w:rFonts w:ascii="Courier New" w:hAnsi="Courier New" w:cs="Courier New"/>
          <w:sz w:val="24"/>
          <w:szCs w:val="24"/>
        </w:rPr>
        <w:tab/>
        <w:t xml:space="preserve">-- </w:t>
      </w:r>
      <w:r w:rsidR="00610D24">
        <w:rPr>
          <w:rFonts w:ascii="Courier New" w:hAnsi="Courier New" w:cs="Courier New"/>
          <w:sz w:val="24"/>
          <w:szCs w:val="24"/>
        </w:rPr>
        <w:t>that --</w:t>
      </w:r>
      <w:r w:rsidR="00C30B43">
        <w:rPr>
          <w:rFonts w:ascii="Courier New" w:hAnsi="Courier New" w:cs="Courier New"/>
          <w:sz w:val="24"/>
          <w:szCs w:val="24"/>
        </w:rPr>
        <w:t xml:space="preserve"> something you didn’t have or you didn’t think before? </w:t>
      </w:r>
    </w:p>
    <w:p w14:paraId="0B532A85" w14:textId="77777777" w:rsidR="00C30B4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A630AF">
        <w:rPr>
          <w:rFonts w:ascii="Courier New" w:hAnsi="Courier New" w:cs="Courier New"/>
          <w:sz w:val="24"/>
          <w:szCs w:val="24"/>
        </w:rPr>
        <w:tab/>
        <w:t>For sure.  Like I thought -- a lot of the times I’d have to go back in and like re-teach the bulk of the lesson with student</w:t>
      </w:r>
      <w:r w:rsidR="00610D24">
        <w:rPr>
          <w:rFonts w:ascii="Courier New" w:hAnsi="Courier New" w:cs="Courier New"/>
          <w:sz w:val="24"/>
          <w:szCs w:val="24"/>
        </w:rPr>
        <w:t>s</w:t>
      </w:r>
      <w:r w:rsidR="00A630AF">
        <w:rPr>
          <w:rFonts w:ascii="Courier New" w:hAnsi="Courier New" w:cs="Courier New"/>
          <w:sz w:val="24"/>
          <w:szCs w:val="24"/>
        </w:rPr>
        <w:t xml:space="preserve"> at a table and I’ve have to like continue a lesson with students on occasion with JUMP but I don’t feel like I’ve had to re-teach a whole lesson with students since I’ve started JUMP.</w:t>
      </w:r>
    </w:p>
    <w:p w14:paraId="1092F63A" w14:textId="77777777" w:rsidR="00A630A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A630AF">
        <w:rPr>
          <w:rFonts w:ascii="Courier New" w:hAnsi="Courier New" w:cs="Courier New"/>
          <w:sz w:val="24"/>
          <w:szCs w:val="24"/>
        </w:rPr>
        <w:tab/>
        <w:t xml:space="preserve">Have you noticed anything like -- well, there can be times during the planning for or teaching of a lesson when it becomes evident that gaps </w:t>
      </w:r>
      <w:r w:rsidR="00610D24">
        <w:rPr>
          <w:rFonts w:ascii="Courier New" w:hAnsi="Courier New" w:cs="Courier New"/>
          <w:sz w:val="24"/>
          <w:szCs w:val="24"/>
        </w:rPr>
        <w:t>in our own</w:t>
      </w:r>
      <w:r w:rsidR="00A630AF">
        <w:rPr>
          <w:rFonts w:ascii="Courier New" w:hAnsi="Courier New" w:cs="Courier New"/>
          <w:sz w:val="24"/>
          <w:szCs w:val="24"/>
        </w:rPr>
        <w:t xml:space="preserve"> mathematical understanding</w:t>
      </w:r>
      <w:r w:rsidR="00610D24">
        <w:rPr>
          <w:rFonts w:ascii="Courier New" w:hAnsi="Courier New" w:cs="Courier New"/>
          <w:sz w:val="24"/>
          <w:szCs w:val="24"/>
        </w:rPr>
        <w:t xml:space="preserve"> --</w:t>
      </w:r>
    </w:p>
    <w:p w14:paraId="70FCD49A" w14:textId="77777777" w:rsidR="00A630A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A630AF">
        <w:rPr>
          <w:rFonts w:ascii="Courier New" w:hAnsi="Courier New" w:cs="Courier New"/>
          <w:sz w:val="24"/>
          <w:szCs w:val="24"/>
        </w:rPr>
        <w:tab/>
        <w:t>Hmm-hmm.</w:t>
      </w:r>
    </w:p>
    <w:p w14:paraId="2E75075D" w14:textId="77777777" w:rsidR="00A630A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A630AF">
        <w:rPr>
          <w:rFonts w:ascii="Courier New" w:hAnsi="Courier New" w:cs="Courier New"/>
          <w:sz w:val="24"/>
          <w:szCs w:val="24"/>
        </w:rPr>
        <w:tab/>
        <w:t>-- that make it difficult to teach a particular concept or to respond to students’ questions.  Have you noticed anything like that in your classes this year?</w:t>
      </w:r>
    </w:p>
    <w:p w14:paraId="5AA85885" w14:textId="77777777" w:rsidR="00A630A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A630AF">
        <w:rPr>
          <w:rFonts w:ascii="Courier New" w:hAnsi="Courier New" w:cs="Courier New"/>
          <w:sz w:val="24"/>
          <w:szCs w:val="24"/>
        </w:rPr>
        <w:tab/>
        <w:t>Gaps in the students’ understanding that’s made it difficult for me?</w:t>
      </w:r>
    </w:p>
    <w:p w14:paraId="0758C913" w14:textId="77777777" w:rsidR="00A630A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A630AF">
        <w:rPr>
          <w:rFonts w:ascii="Courier New" w:hAnsi="Courier New" w:cs="Courier New"/>
          <w:sz w:val="24"/>
          <w:szCs w:val="24"/>
        </w:rPr>
        <w:tab/>
        <w:t xml:space="preserve">Yeah.  Or gaps in </w:t>
      </w:r>
      <w:r w:rsidR="00610D24">
        <w:rPr>
          <w:rFonts w:ascii="Courier New" w:hAnsi="Courier New" w:cs="Courier New"/>
          <w:sz w:val="24"/>
          <w:szCs w:val="24"/>
        </w:rPr>
        <w:t>your own</w:t>
      </w:r>
      <w:r w:rsidR="00A630AF">
        <w:rPr>
          <w:rFonts w:ascii="Courier New" w:hAnsi="Courier New" w:cs="Courier New"/>
          <w:sz w:val="24"/>
          <w:szCs w:val="24"/>
        </w:rPr>
        <w:t xml:space="preserve"> understanding of mathematics.</w:t>
      </w:r>
    </w:p>
    <w:p w14:paraId="7426A0CF" w14:textId="77777777" w:rsidR="00A630A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A630AF">
        <w:rPr>
          <w:rFonts w:ascii="Courier New" w:hAnsi="Courier New" w:cs="Courier New"/>
          <w:sz w:val="24"/>
          <w:szCs w:val="24"/>
        </w:rPr>
        <w:tab/>
        <w:t xml:space="preserve">I think the fact that JUMP goes in </w:t>
      </w:r>
      <w:proofErr w:type="spellStart"/>
      <w:r w:rsidR="00A630AF">
        <w:rPr>
          <w:rFonts w:ascii="Courier New" w:hAnsi="Courier New" w:cs="Courier New"/>
          <w:sz w:val="24"/>
          <w:szCs w:val="24"/>
        </w:rPr>
        <w:t>microsteps</w:t>
      </w:r>
      <w:proofErr w:type="spellEnd"/>
      <w:r w:rsidR="00A630AF">
        <w:rPr>
          <w:rFonts w:ascii="Courier New" w:hAnsi="Courier New" w:cs="Courier New"/>
          <w:sz w:val="24"/>
          <w:szCs w:val="24"/>
        </w:rPr>
        <w:t xml:space="preserve"> it sort of irons itself out.  I haven’t noticed any problems with that.  Yeah.</w:t>
      </w:r>
    </w:p>
    <w:p w14:paraId="08F42D46" w14:textId="77777777" w:rsidR="00A630A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A630AF">
        <w:rPr>
          <w:rFonts w:ascii="Courier New" w:hAnsi="Courier New" w:cs="Courier New"/>
          <w:sz w:val="24"/>
          <w:szCs w:val="24"/>
        </w:rPr>
        <w:tab/>
        <w:t xml:space="preserve">Can you give me just one example of this going into </w:t>
      </w:r>
      <w:proofErr w:type="spellStart"/>
      <w:r w:rsidR="00A630AF">
        <w:rPr>
          <w:rFonts w:ascii="Courier New" w:hAnsi="Courier New" w:cs="Courier New"/>
          <w:sz w:val="24"/>
          <w:szCs w:val="24"/>
        </w:rPr>
        <w:t>microsteps</w:t>
      </w:r>
      <w:proofErr w:type="spellEnd"/>
      <w:r w:rsidR="00A630AF">
        <w:rPr>
          <w:rFonts w:ascii="Courier New" w:hAnsi="Courier New" w:cs="Courier New"/>
          <w:sz w:val="24"/>
          <w:szCs w:val="24"/>
        </w:rPr>
        <w:t>?</w:t>
      </w:r>
    </w:p>
    <w:p w14:paraId="1A798483" w14:textId="77777777" w:rsidR="00A630A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A630AF">
        <w:rPr>
          <w:rFonts w:ascii="Courier New" w:hAnsi="Courier New" w:cs="Courier New"/>
          <w:sz w:val="24"/>
          <w:szCs w:val="24"/>
        </w:rPr>
        <w:tab/>
        <w:t>Yes.  Although I have to go because that was the bell.</w:t>
      </w:r>
    </w:p>
    <w:p w14:paraId="42DD6444" w14:textId="77777777" w:rsidR="00E014CF" w:rsidRDefault="00E014CF" w:rsidP="00610D24">
      <w:pPr>
        <w:suppressLineNumbers/>
        <w:tabs>
          <w:tab w:val="left" w:pos="3780"/>
        </w:tabs>
        <w:suppressAutoHyphens/>
        <w:spacing w:after="0" w:line="360" w:lineRule="auto"/>
        <w:ind w:left="1152" w:hanging="1152"/>
        <w:jc w:val="center"/>
        <w:rPr>
          <w:rFonts w:ascii="Courier New" w:hAnsi="Courier New" w:cs="Courier New"/>
          <w:sz w:val="24"/>
          <w:szCs w:val="24"/>
        </w:rPr>
      </w:pPr>
      <w:r>
        <w:rPr>
          <w:rFonts w:ascii="Courier New" w:hAnsi="Courier New" w:cs="Courier New"/>
          <w:sz w:val="24"/>
          <w:szCs w:val="24"/>
        </w:rPr>
        <w:lastRenderedPageBreak/>
        <w:t>* * * * *</w:t>
      </w:r>
    </w:p>
    <w:p w14:paraId="425C53E7" w14:textId="77777777" w:rsidR="00C30B43"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E014CF">
        <w:rPr>
          <w:rFonts w:ascii="Courier New" w:hAnsi="Courier New" w:cs="Courier New"/>
          <w:sz w:val="24"/>
          <w:szCs w:val="24"/>
        </w:rPr>
        <w:tab/>
        <w:t>Okay.  Thanks --</w:t>
      </w:r>
    </w:p>
    <w:p w14:paraId="6B0B9E88" w14:textId="77777777" w:rsidR="00E014C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E014CF">
        <w:rPr>
          <w:rFonts w:ascii="Courier New" w:hAnsi="Courier New" w:cs="Courier New"/>
          <w:sz w:val="24"/>
          <w:szCs w:val="24"/>
        </w:rPr>
        <w:tab/>
        <w:t>Yeah.</w:t>
      </w:r>
    </w:p>
    <w:p w14:paraId="37CDAA8A" w14:textId="77777777" w:rsidR="00E014C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E014CF">
        <w:rPr>
          <w:rFonts w:ascii="Courier New" w:hAnsi="Courier New" w:cs="Courier New"/>
          <w:sz w:val="24"/>
          <w:szCs w:val="24"/>
        </w:rPr>
        <w:tab/>
        <w:t>-- for coming back.  So think of math lesson prior to Math Minds that it didn’t go as well as you hope.  What happened?  Has anything that you’ve learned</w:t>
      </w:r>
      <w:r w:rsidR="00FB0DAC">
        <w:rPr>
          <w:rFonts w:ascii="Courier New" w:hAnsi="Courier New" w:cs="Courier New"/>
          <w:sz w:val="24"/>
          <w:szCs w:val="24"/>
        </w:rPr>
        <w:t>,</w:t>
      </w:r>
      <w:r w:rsidR="00610D24">
        <w:rPr>
          <w:rFonts w:ascii="Courier New" w:hAnsi="Courier New" w:cs="Courier New"/>
          <w:sz w:val="24"/>
          <w:szCs w:val="24"/>
        </w:rPr>
        <w:t xml:space="preserve"> exp</w:t>
      </w:r>
      <w:r w:rsidR="00E014CF">
        <w:rPr>
          <w:rFonts w:ascii="Courier New" w:hAnsi="Courier New" w:cs="Courier New"/>
          <w:sz w:val="24"/>
          <w:szCs w:val="24"/>
        </w:rPr>
        <w:t>erienced this year impacted how you would no</w:t>
      </w:r>
      <w:r w:rsidR="00610D24">
        <w:rPr>
          <w:rFonts w:ascii="Courier New" w:hAnsi="Courier New" w:cs="Courier New"/>
          <w:sz w:val="24"/>
          <w:szCs w:val="24"/>
        </w:rPr>
        <w:t>w</w:t>
      </w:r>
      <w:r w:rsidR="00E014CF">
        <w:rPr>
          <w:rFonts w:ascii="Courier New" w:hAnsi="Courier New" w:cs="Courier New"/>
          <w:sz w:val="24"/>
          <w:szCs w:val="24"/>
        </w:rPr>
        <w:t xml:space="preserve"> approach that lesson?</w:t>
      </w:r>
    </w:p>
    <w:p w14:paraId="68142F98" w14:textId="77777777" w:rsidR="00FB0DAC"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E014CF">
        <w:rPr>
          <w:rFonts w:ascii="Courier New" w:hAnsi="Courier New" w:cs="Courier New"/>
          <w:sz w:val="24"/>
          <w:szCs w:val="24"/>
        </w:rPr>
        <w:tab/>
        <w:t>Oh gosh.  I guess just getting a false sense of students understanding the lesson happened quite a bit with Math Makes Sense.  So I would have a false sense given the fact that only a select part of the students -- select part of the class were answering questions</w:t>
      </w:r>
      <w:r w:rsidR="00FB0DAC">
        <w:rPr>
          <w:rFonts w:ascii="Courier New" w:hAnsi="Courier New" w:cs="Courier New"/>
          <w:sz w:val="24"/>
          <w:szCs w:val="24"/>
        </w:rPr>
        <w:t xml:space="preserve"> s</w:t>
      </w:r>
      <w:r w:rsidR="00E014CF">
        <w:rPr>
          <w:rFonts w:ascii="Courier New" w:hAnsi="Courier New" w:cs="Courier New"/>
          <w:sz w:val="24"/>
          <w:szCs w:val="24"/>
        </w:rPr>
        <w:t xml:space="preserve">o that was giving me, you know, confidence that the students </w:t>
      </w:r>
      <w:r w:rsidR="00FB0DAC">
        <w:rPr>
          <w:rFonts w:ascii="Courier New" w:hAnsi="Courier New" w:cs="Courier New"/>
          <w:sz w:val="24"/>
          <w:szCs w:val="24"/>
        </w:rPr>
        <w:t>understood</w:t>
      </w:r>
      <w:r w:rsidR="00E014CF">
        <w:rPr>
          <w:rFonts w:ascii="Courier New" w:hAnsi="Courier New" w:cs="Courier New"/>
          <w:sz w:val="24"/>
          <w:szCs w:val="24"/>
        </w:rPr>
        <w:t xml:space="preserve"> what was happening, right?  Because they’re the ones who are asking questions or the ones answering questions.  But when it turned -- you know, when they actually went to do their worksheet at their table it turned out -- it would turn out that, you know, several students didn’t know what to do because they obviously didn’t understand the lesson but I wasn’t able to tap into that during the lesson because they weren’t answering questions. </w:t>
      </w:r>
    </w:p>
    <w:p w14:paraId="6972D4A6" w14:textId="5933DAC5" w:rsidR="00E014CF" w:rsidRDefault="00FB0DAC"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w:t>
      </w:r>
      <w:r w:rsidR="00E014CF">
        <w:rPr>
          <w:rFonts w:ascii="Courier New" w:hAnsi="Courier New" w:cs="Courier New"/>
          <w:sz w:val="24"/>
          <w:szCs w:val="24"/>
        </w:rPr>
        <w:t>ut now with JUMP</w:t>
      </w:r>
      <w:r>
        <w:rPr>
          <w:rFonts w:ascii="Courier New" w:hAnsi="Courier New" w:cs="Courier New"/>
          <w:sz w:val="24"/>
          <w:szCs w:val="24"/>
        </w:rPr>
        <w:t>,</w:t>
      </w:r>
      <w:r w:rsidR="00E014CF">
        <w:rPr>
          <w:rFonts w:ascii="Courier New" w:hAnsi="Courier New" w:cs="Courier New"/>
          <w:sz w:val="24"/>
          <w:szCs w:val="24"/>
        </w:rPr>
        <w:t xml:space="preserve"> numerous times in a lesson I’m getting answers from all of the students so I’m better able to gauge if the students are comprehending the lesson so that’s setting them up for better success when they’re doing their worksheets</w:t>
      </w:r>
      <w:r w:rsidR="00585FD4">
        <w:rPr>
          <w:rFonts w:ascii="Courier New" w:hAnsi="Courier New" w:cs="Courier New"/>
          <w:sz w:val="24"/>
          <w:szCs w:val="24"/>
        </w:rPr>
        <w:t xml:space="preserve"> because I assessing student more often</w:t>
      </w:r>
      <w:r w:rsidR="00E014CF">
        <w:rPr>
          <w:rFonts w:ascii="Courier New" w:hAnsi="Courier New" w:cs="Courier New"/>
          <w:sz w:val="24"/>
          <w:szCs w:val="24"/>
        </w:rPr>
        <w:t xml:space="preserve">.  So it saves a lot time actually too because </w:t>
      </w:r>
      <w:r w:rsidR="00E014CF">
        <w:rPr>
          <w:rFonts w:ascii="Courier New" w:hAnsi="Courier New" w:cs="Courier New"/>
          <w:sz w:val="24"/>
          <w:szCs w:val="24"/>
        </w:rPr>
        <w:lastRenderedPageBreak/>
        <w:t>I don’t have to re-teach things so that’s definitely a difference from last year to this year with JUMP.  But I mean I don’t k</w:t>
      </w:r>
      <w:r>
        <w:rPr>
          <w:rFonts w:ascii="Courier New" w:hAnsi="Courier New" w:cs="Courier New"/>
          <w:sz w:val="24"/>
          <w:szCs w:val="24"/>
        </w:rPr>
        <w:t>n</w:t>
      </w:r>
      <w:r w:rsidR="00E014CF">
        <w:rPr>
          <w:rFonts w:ascii="Courier New" w:hAnsi="Courier New" w:cs="Courier New"/>
          <w:sz w:val="24"/>
          <w:szCs w:val="24"/>
        </w:rPr>
        <w:t>ow if I can think of a specific example --</w:t>
      </w:r>
    </w:p>
    <w:p w14:paraId="7554DCDD" w14:textId="77777777" w:rsidR="00E014C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E014CF">
        <w:rPr>
          <w:rFonts w:ascii="Courier New" w:hAnsi="Courier New" w:cs="Courier New"/>
          <w:sz w:val="24"/>
          <w:szCs w:val="24"/>
        </w:rPr>
        <w:tab/>
        <w:t>No.</w:t>
      </w:r>
    </w:p>
    <w:p w14:paraId="53A9EE17" w14:textId="77777777" w:rsidR="00E014C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E014CF">
        <w:rPr>
          <w:rFonts w:ascii="Courier New" w:hAnsi="Courier New" w:cs="Courier New"/>
          <w:sz w:val="24"/>
          <w:szCs w:val="24"/>
        </w:rPr>
        <w:tab/>
        <w:t>-- off the top of my head.</w:t>
      </w:r>
    </w:p>
    <w:p w14:paraId="391FC019" w14:textId="77777777" w:rsidR="00E014C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E014CF">
        <w:rPr>
          <w:rFonts w:ascii="Courier New" w:hAnsi="Courier New" w:cs="Courier New"/>
          <w:sz w:val="24"/>
          <w:szCs w:val="24"/>
        </w:rPr>
        <w:tab/>
        <w:t>Can you think of a lesson that you taught this year that you are excited to try again next year?</w:t>
      </w:r>
    </w:p>
    <w:p w14:paraId="12194D76" w14:textId="77777777" w:rsidR="00E014CF"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E014CF">
        <w:rPr>
          <w:rFonts w:ascii="Courier New" w:hAnsi="Courier New" w:cs="Courier New"/>
          <w:sz w:val="24"/>
          <w:szCs w:val="24"/>
        </w:rPr>
        <w:tab/>
      </w:r>
      <w:r w:rsidR="00886AA2">
        <w:rPr>
          <w:rFonts w:ascii="Courier New" w:hAnsi="Courier New" w:cs="Courier New"/>
          <w:sz w:val="24"/>
          <w:szCs w:val="24"/>
        </w:rPr>
        <w:t xml:space="preserve">Well, I’m excited to do the </w:t>
      </w:r>
      <w:r w:rsidR="00FB0DAC">
        <w:rPr>
          <w:rFonts w:ascii="Courier New" w:hAnsi="Courier New" w:cs="Courier New"/>
          <w:sz w:val="24"/>
          <w:szCs w:val="24"/>
        </w:rPr>
        <w:t>s</w:t>
      </w:r>
      <w:r w:rsidR="00886AA2">
        <w:rPr>
          <w:rFonts w:ascii="Courier New" w:hAnsi="Courier New" w:cs="Courier New"/>
          <w:sz w:val="24"/>
          <w:szCs w:val="24"/>
        </w:rPr>
        <w:t>trategies again because they’re new to me and I think they’re working out well.</w:t>
      </w:r>
    </w:p>
    <w:p w14:paraId="6FBD5B31" w14:textId="77777777" w:rsidR="00886AA2"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886AA2">
        <w:rPr>
          <w:rFonts w:ascii="Courier New" w:hAnsi="Courier New" w:cs="Courier New"/>
          <w:sz w:val="24"/>
          <w:szCs w:val="24"/>
        </w:rPr>
        <w:tab/>
        <w:t>What strategies?</w:t>
      </w:r>
    </w:p>
    <w:p w14:paraId="4E6050E6" w14:textId="77777777" w:rsidR="00FB0DAC"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886AA2">
        <w:rPr>
          <w:rFonts w:ascii="Courier New" w:hAnsi="Courier New" w:cs="Courier New"/>
          <w:sz w:val="24"/>
          <w:szCs w:val="24"/>
        </w:rPr>
        <w:tab/>
        <w:t xml:space="preserve">The strategies like the whiteboards and how to, you know, display the answers that they have, whether it’s with the whiteboards or </w:t>
      </w:r>
      <w:r w:rsidR="00FB0DAC">
        <w:rPr>
          <w:rFonts w:ascii="Courier New" w:hAnsi="Courier New" w:cs="Courier New"/>
          <w:sz w:val="24"/>
          <w:szCs w:val="24"/>
        </w:rPr>
        <w:t>t</w:t>
      </w:r>
      <w:r w:rsidR="00886AA2">
        <w:rPr>
          <w:rFonts w:ascii="Courier New" w:hAnsi="Courier New" w:cs="Courier New"/>
          <w:sz w:val="24"/>
          <w:szCs w:val="24"/>
        </w:rPr>
        <w:t xml:space="preserve">humbs </w:t>
      </w:r>
      <w:r w:rsidR="00FB0DAC">
        <w:rPr>
          <w:rFonts w:ascii="Courier New" w:hAnsi="Courier New" w:cs="Courier New"/>
          <w:sz w:val="24"/>
          <w:szCs w:val="24"/>
        </w:rPr>
        <w:t>u</w:t>
      </w:r>
      <w:r w:rsidR="00886AA2">
        <w:rPr>
          <w:rFonts w:ascii="Courier New" w:hAnsi="Courier New" w:cs="Courier New"/>
          <w:sz w:val="24"/>
          <w:szCs w:val="24"/>
        </w:rPr>
        <w:t>p/</w:t>
      </w:r>
      <w:r w:rsidR="00FB0DAC">
        <w:rPr>
          <w:rFonts w:ascii="Courier New" w:hAnsi="Courier New" w:cs="Courier New"/>
          <w:sz w:val="24"/>
          <w:szCs w:val="24"/>
        </w:rPr>
        <w:t>t</w:t>
      </w:r>
      <w:r w:rsidR="00886AA2">
        <w:rPr>
          <w:rFonts w:ascii="Courier New" w:hAnsi="Courier New" w:cs="Courier New"/>
          <w:sz w:val="24"/>
          <w:szCs w:val="24"/>
        </w:rPr>
        <w:t xml:space="preserve">humbs </w:t>
      </w:r>
      <w:r w:rsidR="00FB0DAC">
        <w:rPr>
          <w:rFonts w:ascii="Courier New" w:hAnsi="Courier New" w:cs="Courier New"/>
          <w:sz w:val="24"/>
          <w:szCs w:val="24"/>
        </w:rPr>
        <w:t>d</w:t>
      </w:r>
      <w:r w:rsidR="00886AA2">
        <w:rPr>
          <w:rFonts w:ascii="Courier New" w:hAnsi="Courier New" w:cs="Courier New"/>
          <w:sz w:val="24"/>
          <w:szCs w:val="24"/>
        </w:rPr>
        <w:t>own, the number of fingers on their chest, those things like I think</w:t>
      </w:r>
      <w:r w:rsidR="00FB0DAC">
        <w:rPr>
          <w:rFonts w:ascii="Courier New" w:hAnsi="Courier New" w:cs="Courier New"/>
          <w:sz w:val="24"/>
          <w:szCs w:val="24"/>
        </w:rPr>
        <w:t xml:space="preserve"> I’ll, you know,</w:t>
      </w:r>
      <w:r w:rsidR="00886AA2">
        <w:rPr>
          <w:rFonts w:ascii="Courier New" w:hAnsi="Courier New" w:cs="Courier New"/>
          <w:sz w:val="24"/>
          <w:szCs w:val="24"/>
        </w:rPr>
        <w:t xml:space="preserve"> I’ll be using those at whatever school I’m at in the future.  </w:t>
      </w:r>
    </w:p>
    <w:p w14:paraId="600C692F" w14:textId="77777777" w:rsidR="00FB0DAC" w:rsidRDefault="00FB0DAC"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00886AA2">
        <w:rPr>
          <w:rFonts w:ascii="Courier New" w:hAnsi="Courier New" w:cs="Courier New"/>
          <w:sz w:val="24"/>
          <w:szCs w:val="24"/>
        </w:rPr>
        <w:t>But I don’t know.  I mean again I don’t know if there’s a specific lesson I’m excited about</w:t>
      </w:r>
      <w:r>
        <w:rPr>
          <w:rFonts w:ascii="Courier New" w:hAnsi="Courier New" w:cs="Courier New"/>
          <w:sz w:val="24"/>
          <w:szCs w:val="24"/>
        </w:rPr>
        <w:t>.  B</w:t>
      </w:r>
      <w:r w:rsidR="00886AA2">
        <w:rPr>
          <w:rFonts w:ascii="Courier New" w:hAnsi="Courier New" w:cs="Courier New"/>
          <w:sz w:val="24"/>
          <w:szCs w:val="24"/>
        </w:rPr>
        <w:t xml:space="preserve">ut I just like -- I like how its concepts </w:t>
      </w:r>
      <w:r>
        <w:rPr>
          <w:rFonts w:ascii="Courier New" w:hAnsi="Courier New" w:cs="Courier New"/>
          <w:sz w:val="24"/>
          <w:szCs w:val="24"/>
        </w:rPr>
        <w:t xml:space="preserve">are </w:t>
      </w:r>
      <w:r w:rsidR="00886AA2">
        <w:rPr>
          <w:rFonts w:ascii="Courier New" w:hAnsi="Courier New" w:cs="Courier New"/>
          <w:sz w:val="24"/>
          <w:szCs w:val="24"/>
        </w:rPr>
        <w:t xml:space="preserve">broken down into </w:t>
      </w:r>
      <w:proofErr w:type="spellStart"/>
      <w:r w:rsidR="00886AA2">
        <w:rPr>
          <w:rFonts w:ascii="Courier New" w:hAnsi="Courier New" w:cs="Courier New"/>
          <w:sz w:val="24"/>
          <w:szCs w:val="24"/>
        </w:rPr>
        <w:t>microsteps</w:t>
      </w:r>
      <w:proofErr w:type="spellEnd"/>
      <w:r w:rsidR="00886AA2">
        <w:rPr>
          <w:rFonts w:ascii="Courier New" w:hAnsi="Courier New" w:cs="Courier New"/>
          <w:sz w:val="24"/>
          <w:szCs w:val="24"/>
        </w:rPr>
        <w:t xml:space="preserve"> like because it really -- it levels the playing field for all the students and then they’re able to either review or learn for the first time and move through those steps together as a collective class.  </w:t>
      </w:r>
    </w:p>
    <w:p w14:paraId="572C23EA" w14:textId="77777777" w:rsidR="00886AA2" w:rsidRDefault="00FB0DAC"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00886AA2">
        <w:rPr>
          <w:rFonts w:ascii="Courier New" w:hAnsi="Courier New" w:cs="Courier New"/>
          <w:sz w:val="24"/>
          <w:szCs w:val="24"/>
        </w:rPr>
        <w:t xml:space="preserve">Like even with -- we just started </w:t>
      </w:r>
      <w:r>
        <w:rPr>
          <w:rFonts w:ascii="Courier New" w:hAnsi="Courier New" w:cs="Courier New"/>
          <w:sz w:val="24"/>
          <w:szCs w:val="24"/>
        </w:rPr>
        <w:t>p</w:t>
      </w:r>
      <w:r w:rsidR="00886AA2">
        <w:rPr>
          <w:rFonts w:ascii="Courier New" w:hAnsi="Courier New" w:cs="Courier New"/>
          <w:sz w:val="24"/>
          <w:szCs w:val="24"/>
        </w:rPr>
        <w:t xml:space="preserve">atterns last week so I just have the worksheet in front of me here and I’m just looking back.  So like the first, you know, for Lesson 1.1 it was just talking about the </w:t>
      </w:r>
      <w:r w:rsidR="00886AA2">
        <w:rPr>
          <w:rFonts w:ascii="Courier New" w:hAnsi="Courier New" w:cs="Courier New"/>
          <w:sz w:val="24"/>
          <w:szCs w:val="24"/>
        </w:rPr>
        <w:lastRenderedPageBreak/>
        <w:t xml:space="preserve">core and their responsibilities in their worksheet were to circle the core and that’s all they had to do.  And then that progressed to how -- circle the core and how many terms were in the core, right?  So it’s tiny little </w:t>
      </w:r>
      <w:proofErr w:type="spellStart"/>
      <w:r w:rsidR="00886AA2">
        <w:rPr>
          <w:rFonts w:ascii="Courier New" w:hAnsi="Courier New" w:cs="Courier New"/>
          <w:sz w:val="24"/>
          <w:szCs w:val="24"/>
        </w:rPr>
        <w:t>microsteps</w:t>
      </w:r>
      <w:proofErr w:type="spellEnd"/>
      <w:r>
        <w:rPr>
          <w:rFonts w:ascii="Courier New" w:hAnsi="Courier New" w:cs="Courier New"/>
          <w:sz w:val="24"/>
          <w:szCs w:val="24"/>
        </w:rPr>
        <w:t>.  A</w:t>
      </w:r>
      <w:r w:rsidR="00886AA2">
        <w:rPr>
          <w:rFonts w:ascii="Courier New" w:hAnsi="Courier New" w:cs="Courier New"/>
          <w:sz w:val="24"/>
          <w:szCs w:val="24"/>
        </w:rPr>
        <w:t>nd then circle the core and extend the pattern</w:t>
      </w:r>
      <w:r>
        <w:rPr>
          <w:rFonts w:ascii="Courier New" w:hAnsi="Courier New" w:cs="Courier New"/>
          <w:sz w:val="24"/>
          <w:szCs w:val="24"/>
        </w:rPr>
        <w:t>.  L</w:t>
      </w:r>
      <w:r w:rsidR="00886AA2">
        <w:rPr>
          <w:rFonts w:ascii="Courier New" w:hAnsi="Courier New" w:cs="Courier New"/>
          <w:sz w:val="24"/>
          <w:szCs w:val="24"/>
        </w:rPr>
        <w:t xml:space="preserve">ike it’s just small </w:t>
      </w:r>
      <w:proofErr w:type="spellStart"/>
      <w:r w:rsidR="00886AA2">
        <w:rPr>
          <w:rFonts w:ascii="Courier New" w:hAnsi="Courier New" w:cs="Courier New"/>
          <w:sz w:val="24"/>
          <w:szCs w:val="24"/>
        </w:rPr>
        <w:t>small</w:t>
      </w:r>
      <w:proofErr w:type="spellEnd"/>
      <w:r w:rsidR="00886AA2">
        <w:rPr>
          <w:rFonts w:ascii="Courier New" w:hAnsi="Courier New" w:cs="Courier New"/>
          <w:sz w:val="24"/>
          <w:szCs w:val="24"/>
        </w:rPr>
        <w:t xml:space="preserve"> steps.  Being able to tell the differen</w:t>
      </w:r>
      <w:r>
        <w:rPr>
          <w:rFonts w:ascii="Courier New" w:hAnsi="Courier New" w:cs="Courier New"/>
          <w:sz w:val="24"/>
          <w:szCs w:val="24"/>
        </w:rPr>
        <w:t>ce</w:t>
      </w:r>
      <w:r w:rsidR="00886AA2">
        <w:rPr>
          <w:rFonts w:ascii="Courier New" w:hAnsi="Courier New" w:cs="Courier New"/>
          <w:sz w:val="24"/>
          <w:szCs w:val="24"/>
        </w:rPr>
        <w:t xml:space="preserve"> or be -- within a core if the first term and the last term are the same or different all they had to do there was establish if that first t</w:t>
      </w:r>
      <w:r>
        <w:rPr>
          <w:rFonts w:ascii="Courier New" w:hAnsi="Courier New" w:cs="Courier New"/>
          <w:sz w:val="24"/>
          <w:szCs w:val="24"/>
        </w:rPr>
        <w:t>erm</w:t>
      </w:r>
      <w:r w:rsidR="00886AA2">
        <w:rPr>
          <w:rFonts w:ascii="Courier New" w:hAnsi="Courier New" w:cs="Courier New"/>
          <w:sz w:val="24"/>
          <w:szCs w:val="24"/>
        </w:rPr>
        <w:t xml:space="preserve"> and last term were same or different which set them up for the next lesson which was to extend patterns with cores that have the same term at the start in the beginning</w:t>
      </w:r>
      <w:r>
        <w:rPr>
          <w:rFonts w:ascii="Courier New" w:hAnsi="Courier New" w:cs="Courier New"/>
          <w:sz w:val="24"/>
          <w:szCs w:val="24"/>
        </w:rPr>
        <w:t>,</w:t>
      </w:r>
      <w:r w:rsidR="00886AA2">
        <w:rPr>
          <w:rFonts w:ascii="Courier New" w:hAnsi="Courier New" w:cs="Courier New"/>
          <w:sz w:val="24"/>
          <w:szCs w:val="24"/>
        </w:rPr>
        <w:t xml:space="preserve"> because that was difficult for them because then you would double up.  If the first term and the last term in a core are the same, then you end </w:t>
      </w:r>
      <w:r>
        <w:rPr>
          <w:rFonts w:ascii="Courier New" w:hAnsi="Courier New" w:cs="Courier New"/>
          <w:sz w:val="24"/>
          <w:szCs w:val="24"/>
        </w:rPr>
        <w:t xml:space="preserve">up </w:t>
      </w:r>
      <w:r w:rsidR="00886AA2">
        <w:rPr>
          <w:rFonts w:ascii="Courier New" w:hAnsi="Courier New" w:cs="Courier New"/>
          <w:sz w:val="24"/>
          <w:szCs w:val="24"/>
        </w:rPr>
        <w:t>with -- it almost looks like duplicates in the pattern</w:t>
      </w:r>
      <w:r w:rsidR="00F14C9D">
        <w:rPr>
          <w:rFonts w:ascii="Courier New" w:hAnsi="Courier New" w:cs="Courier New"/>
          <w:sz w:val="24"/>
          <w:szCs w:val="24"/>
        </w:rPr>
        <w:t>.  You see what I -- you understand what I’m saying, right?</w:t>
      </w:r>
    </w:p>
    <w:p w14:paraId="536A9ACD" w14:textId="77777777" w:rsidR="00F14C9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F14C9D">
        <w:rPr>
          <w:rFonts w:ascii="Courier New" w:hAnsi="Courier New" w:cs="Courier New"/>
          <w:sz w:val="24"/>
          <w:szCs w:val="24"/>
        </w:rPr>
        <w:tab/>
        <w:t>Yeah, yeah, yeah.</w:t>
      </w:r>
    </w:p>
    <w:p w14:paraId="3BC19FA9" w14:textId="77777777" w:rsidR="00F14C9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F14C9D">
        <w:rPr>
          <w:rFonts w:ascii="Courier New" w:hAnsi="Courier New" w:cs="Courier New"/>
          <w:sz w:val="24"/>
          <w:szCs w:val="24"/>
        </w:rPr>
        <w:tab/>
        <w:t>Right?  So, --</w:t>
      </w:r>
    </w:p>
    <w:p w14:paraId="0E16F389" w14:textId="77777777" w:rsidR="00F14C9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F14C9D">
        <w:rPr>
          <w:rFonts w:ascii="Courier New" w:hAnsi="Courier New" w:cs="Courier New"/>
          <w:sz w:val="24"/>
          <w:szCs w:val="24"/>
        </w:rPr>
        <w:tab/>
        <w:t>This example, this --</w:t>
      </w:r>
    </w:p>
    <w:p w14:paraId="218979C8" w14:textId="77777777" w:rsidR="00F14C9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F14C9D">
        <w:rPr>
          <w:rFonts w:ascii="Courier New" w:hAnsi="Courier New" w:cs="Courier New"/>
          <w:sz w:val="24"/>
          <w:szCs w:val="24"/>
        </w:rPr>
        <w:tab/>
        <w:t>Yes.</w:t>
      </w:r>
    </w:p>
    <w:p w14:paraId="3211AB2C" w14:textId="77777777" w:rsidR="00F14C9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F14C9D">
        <w:rPr>
          <w:rFonts w:ascii="Courier New" w:hAnsi="Courier New" w:cs="Courier New"/>
          <w:sz w:val="24"/>
          <w:szCs w:val="24"/>
        </w:rPr>
        <w:tab/>
        <w:t>-- dark, white, --</w:t>
      </w:r>
    </w:p>
    <w:p w14:paraId="6AE095B1" w14:textId="77777777" w:rsidR="00F14C9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F14C9D">
        <w:rPr>
          <w:rFonts w:ascii="Courier New" w:hAnsi="Courier New" w:cs="Courier New"/>
          <w:sz w:val="24"/>
          <w:szCs w:val="24"/>
        </w:rPr>
        <w:tab/>
        <w:t>Dark.</w:t>
      </w:r>
    </w:p>
    <w:p w14:paraId="44DB97EB" w14:textId="77777777" w:rsidR="00F14C9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F14C9D">
        <w:rPr>
          <w:rFonts w:ascii="Courier New" w:hAnsi="Courier New" w:cs="Courier New"/>
          <w:sz w:val="24"/>
          <w:szCs w:val="24"/>
        </w:rPr>
        <w:tab/>
        <w:t>-- dark.  Then dark, white, dark.  And we have --</w:t>
      </w:r>
    </w:p>
    <w:p w14:paraId="375FEC83" w14:textId="77777777" w:rsidR="00F14C9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F14C9D">
        <w:rPr>
          <w:rFonts w:ascii="Courier New" w:hAnsi="Courier New" w:cs="Courier New"/>
          <w:sz w:val="24"/>
          <w:szCs w:val="24"/>
        </w:rPr>
        <w:tab/>
        <w:t>Right.</w:t>
      </w:r>
    </w:p>
    <w:p w14:paraId="760124C5" w14:textId="77777777" w:rsidR="00F14C9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F14C9D">
        <w:rPr>
          <w:rFonts w:ascii="Courier New" w:hAnsi="Courier New" w:cs="Courier New"/>
          <w:sz w:val="24"/>
          <w:szCs w:val="24"/>
        </w:rPr>
        <w:tab/>
        <w:t>-- two darks together.</w:t>
      </w:r>
    </w:p>
    <w:p w14:paraId="24EC88D6" w14:textId="77777777" w:rsidR="00F14C9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F14C9D">
        <w:rPr>
          <w:rFonts w:ascii="Courier New" w:hAnsi="Courier New" w:cs="Courier New"/>
          <w:sz w:val="24"/>
          <w:szCs w:val="24"/>
        </w:rPr>
        <w:tab/>
        <w:t xml:space="preserve">That’s right, because the first and final term are the same.  So, you know, having the lesson, </w:t>
      </w:r>
      <w:r w:rsidR="00F14C9D">
        <w:rPr>
          <w:rFonts w:ascii="Courier New" w:hAnsi="Courier New" w:cs="Courier New"/>
          <w:sz w:val="24"/>
          <w:szCs w:val="24"/>
        </w:rPr>
        <w:lastRenderedPageBreak/>
        <w:t>the -- having the page</w:t>
      </w:r>
      <w:r w:rsidR="00AF34EE">
        <w:rPr>
          <w:rFonts w:ascii="Courier New" w:hAnsi="Courier New" w:cs="Courier New"/>
          <w:sz w:val="24"/>
          <w:szCs w:val="24"/>
        </w:rPr>
        <w:t>, the</w:t>
      </w:r>
      <w:r w:rsidR="00F14C9D">
        <w:rPr>
          <w:rFonts w:ascii="Courier New" w:hAnsi="Courier New" w:cs="Courier New"/>
          <w:sz w:val="24"/>
          <w:szCs w:val="24"/>
        </w:rPr>
        <w:t xml:space="preserve"> previous to that one sort of set them up for more success even though there was still quite a bit </w:t>
      </w:r>
      <w:r w:rsidR="00AF34EE">
        <w:rPr>
          <w:rFonts w:ascii="Courier New" w:hAnsi="Courier New" w:cs="Courier New"/>
          <w:sz w:val="24"/>
          <w:szCs w:val="24"/>
        </w:rPr>
        <w:t xml:space="preserve">of </w:t>
      </w:r>
      <w:r w:rsidR="00F14C9D">
        <w:rPr>
          <w:rFonts w:ascii="Courier New" w:hAnsi="Courier New" w:cs="Courier New"/>
          <w:sz w:val="24"/>
          <w:szCs w:val="24"/>
        </w:rPr>
        <w:t xml:space="preserve">error for this page.  But yeah, I think the </w:t>
      </w:r>
      <w:proofErr w:type="spellStart"/>
      <w:r w:rsidR="00F14C9D">
        <w:rPr>
          <w:rFonts w:ascii="Courier New" w:hAnsi="Courier New" w:cs="Courier New"/>
          <w:sz w:val="24"/>
          <w:szCs w:val="24"/>
        </w:rPr>
        <w:t>microsteps</w:t>
      </w:r>
      <w:proofErr w:type="spellEnd"/>
      <w:r w:rsidR="00F14C9D">
        <w:rPr>
          <w:rFonts w:ascii="Courier New" w:hAnsi="Courier New" w:cs="Courier New"/>
          <w:sz w:val="24"/>
          <w:szCs w:val="24"/>
        </w:rPr>
        <w:t xml:space="preserve"> are laid out well and it seems to be working well with my class so they’re engaged and doing well, so, --</w:t>
      </w:r>
    </w:p>
    <w:p w14:paraId="214A498B" w14:textId="77777777" w:rsidR="00F14C9D"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F14C9D">
        <w:rPr>
          <w:rFonts w:ascii="Courier New" w:hAnsi="Courier New" w:cs="Courier New"/>
          <w:sz w:val="24"/>
          <w:szCs w:val="24"/>
        </w:rPr>
        <w:tab/>
        <w:t>What do you see your greatest strength</w:t>
      </w:r>
      <w:r w:rsidR="00AF34EE">
        <w:rPr>
          <w:rFonts w:ascii="Courier New" w:hAnsi="Courier New" w:cs="Courier New"/>
          <w:sz w:val="24"/>
          <w:szCs w:val="24"/>
        </w:rPr>
        <w:t>s</w:t>
      </w:r>
      <w:r w:rsidR="00F14C9D">
        <w:rPr>
          <w:rFonts w:ascii="Courier New" w:hAnsi="Courier New" w:cs="Courier New"/>
          <w:sz w:val="24"/>
          <w:szCs w:val="24"/>
        </w:rPr>
        <w:t xml:space="preserve"> as an elementary teacher?</w:t>
      </w:r>
    </w:p>
    <w:p w14:paraId="39F41E22" w14:textId="77777777" w:rsidR="00AB059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F14C9D">
        <w:rPr>
          <w:rFonts w:ascii="Courier New" w:hAnsi="Courier New" w:cs="Courier New"/>
          <w:sz w:val="24"/>
          <w:szCs w:val="24"/>
        </w:rPr>
        <w:tab/>
        <w:t xml:space="preserve">I think knowing the levels of my students is a positive that I have and I think that’s how I put together my lessons, right?  Like I know -- I feel like I know what they already know and what they need to know so I can construct my lessons based on that.  Plus I’m willing </w:t>
      </w:r>
      <w:r w:rsidR="00AF34EE">
        <w:rPr>
          <w:rFonts w:ascii="Courier New" w:hAnsi="Courier New" w:cs="Courier New"/>
          <w:sz w:val="24"/>
          <w:szCs w:val="24"/>
        </w:rPr>
        <w:t>to</w:t>
      </w:r>
      <w:r w:rsidR="00F14C9D">
        <w:rPr>
          <w:rFonts w:ascii="Courier New" w:hAnsi="Courier New" w:cs="Courier New"/>
          <w:sz w:val="24"/>
          <w:szCs w:val="24"/>
        </w:rPr>
        <w:t xml:space="preserve"> adapt within a lesson, that’s also something that I bring as a teacher.  Like the willingness and the ability to like adapt as a lesson is going on, right?  Like I can feel out if the lesson is going well or not going so well and I seem -- and I feel like I know when to cut off a lesson too or give them a </w:t>
      </w:r>
      <w:r w:rsidR="00AF34EE">
        <w:rPr>
          <w:rFonts w:ascii="Courier New" w:hAnsi="Courier New" w:cs="Courier New"/>
          <w:sz w:val="24"/>
          <w:szCs w:val="24"/>
        </w:rPr>
        <w:t>movement</w:t>
      </w:r>
      <w:r w:rsidR="00F14C9D">
        <w:rPr>
          <w:rFonts w:ascii="Courier New" w:hAnsi="Courier New" w:cs="Courier New"/>
          <w:sz w:val="24"/>
          <w:szCs w:val="24"/>
        </w:rPr>
        <w:t xml:space="preserve"> break if they need one.  So I think those are things that I bring to the table.  And I have a genuine interest in the</w:t>
      </w:r>
      <w:r w:rsidR="00AB0591">
        <w:rPr>
          <w:rFonts w:ascii="Courier New" w:hAnsi="Courier New" w:cs="Courier New"/>
          <w:sz w:val="24"/>
          <w:szCs w:val="24"/>
        </w:rPr>
        <w:t>m like really picking up the mat</w:t>
      </w:r>
      <w:r w:rsidR="00AF34EE">
        <w:rPr>
          <w:rFonts w:ascii="Courier New" w:hAnsi="Courier New" w:cs="Courier New"/>
          <w:sz w:val="24"/>
          <w:szCs w:val="24"/>
        </w:rPr>
        <w:t>eri</w:t>
      </w:r>
      <w:r w:rsidR="00AB0591">
        <w:rPr>
          <w:rFonts w:ascii="Courier New" w:hAnsi="Courier New" w:cs="Courier New"/>
          <w:sz w:val="24"/>
          <w:szCs w:val="24"/>
        </w:rPr>
        <w:t>al, right?  Not just for the sake of the page but for the sake of them understanding it and for the sake of them being like set up for grade two math.  Like I really want them to meet success so have a genuine, you know, interest in their success so, yeah.</w:t>
      </w:r>
    </w:p>
    <w:p w14:paraId="6534C083" w14:textId="77777777" w:rsidR="00AB059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AB0591">
        <w:rPr>
          <w:rFonts w:ascii="Courier New" w:hAnsi="Courier New" w:cs="Courier New"/>
          <w:sz w:val="24"/>
          <w:szCs w:val="24"/>
        </w:rPr>
        <w:tab/>
        <w:t>Yeah.  So is there anything else you would like to tell us?</w:t>
      </w:r>
    </w:p>
    <w:p w14:paraId="33CA4A57" w14:textId="77777777" w:rsidR="00AF34EE"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lastRenderedPageBreak/>
        <w:t>INTERVIEWEE:</w:t>
      </w:r>
      <w:r w:rsidR="00AB0591">
        <w:rPr>
          <w:rFonts w:ascii="Courier New" w:hAnsi="Courier New" w:cs="Courier New"/>
          <w:sz w:val="24"/>
          <w:szCs w:val="24"/>
        </w:rPr>
        <w:tab/>
        <w:t>No.  I mean it -- not -- I think I’ve covered it all but I’ll just maybe recap a positive and then some constructive criti</w:t>
      </w:r>
      <w:r w:rsidR="00AF34EE">
        <w:rPr>
          <w:rFonts w:ascii="Courier New" w:hAnsi="Courier New" w:cs="Courier New"/>
          <w:sz w:val="24"/>
          <w:szCs w:val="24"/>
        </w:rPr>
        <w:t>cis</w:t>
      </w:r>
      <w:r w:rsidR="00AB0591">
        <w:rPr>
          <w:rFonts w:ascii="Courier New" w:hAnsi="Courier New" w:cs="Courier New"/>
          <w:sz w:val="24"/>
          <w:szCs w:val="24"/>
        </w:rPr>
        <w:t xml:space="preserve">m.  So I think the strategies that JUMP has taught me have been really </w:t>
      </w:r>
      <w:proofErr w:type="spellStart"/>
      <w:r w:rsidR="00AB0591">
        <w:rPr>
          <w:rFonts w:ascii="Courier New" w:hAnsi="Courier New" w:cs="Courier New"/>
          <w:sz w:val="24"/>
          <w:szCs w:val="24"/>
        </w:rPr>
        <w:t>really</w:t>
      </w:r>
      <w:proofErr w:type="spellEnd"/>
      <w:r w:rsidR="00AB0591">
        <w:rPr>
          <w:rFonts w:ascii="Courier New" w:hAnsi="Courier New" w:cs="Courier New"/>
          <w:sz w:val="24"/>
          <w:szCs w:val="24"/>
        </w:rPr>
        <w:t xml:space="preserve"> good.  They’ve all been listed already</w:t>
      </w:r>
      <w:r w:rsidR="00AF34EE">
        <w:rPr>
          <w:rFonts w:ascii="Courier New" w:hAnsi="Courier New" w:cs="Courier New"/>
          <w:sz w:val="24"/>
          <w:szCs w:val="24"/>
        </w:rPr>
        <w:t>;</w:t>
      </w:r>
      <w:r w:rsidR="00AB0591">
        <w:rPr>
          <w:rFonts w:ascii="Courier New" w:hAnsi="Courier New" w:cs="Courier New"/>
          <w:sz w:val="24"/>
          <w:szCs w:val="24"/>
        </w:rPr>
        <w:t xml:space="preserve"> the whiteboard and different ways to convey the answers have been positive and things that I’ll take away with me. </w:t>
      </w:r>
    </w:p>
    <w:p w14:paraId="7292C2E5" w14:textId="77777777" w:rsidR="00F14C9D" w:rsidRDefault="00AF34EE"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00AB0591">
        <w:rPr>
          <w:rFonts w:ascii="Courier New" w:hAnsi="Courier New" w:cs="Courier New"/>
          <w:sz w:val="24"/>
          <w:szCs w:val="24"/>
        </w:rPr>
        <w:t>But I also -- like I said at the beginning of the interview I don’t always find that the slides match up with the student workbook so I think that’s something that can be fine-tuned a bit behind the scenes with, you know, the creators of the workbook and -- or at least let -- or if there’s some sor</w:t>
      </w:r>
      <w:r>
        <w:rPr>
          <w:rFonts w:ascii="Courier New" w:hAnsi="Courier New" w:cs="Courier New"/>
          <w:sz w:val="24"/>
          <w:szCs w:val="24"/>
        </w:rPr>
        <w:t>t of method behind that madness,</w:t>
      </w:r>
      <w:r w:rsidR="00AB0591">
        <w:rPr>
          <w:rFonts w:ascii="Courier New" w:hAnsi="Courier New" w:cs="Courier New"/>
          <w:sz w:val="24"/>
          <w:szCs w:val="24"/>
        </w:rPr>
        <w:t xml:space="preserve"> convey that to the teachers because I’ve thought of </w:t>
      </w:r>
      <w:r>
        <w:rPr>
          <w:rFonts w:ascii="Courier New" w:hAnsi="Courier New" w:cs="Courier New"/>
          <w:sz w:val="24"/>
          <w:szCs w:val="24"/>
        </w:rPr>
        <w:t xml:space="preserve">it </w:t>
      </w:r>
      <w:r w:rsidR="00AB0591">
        <w:rPr>
          <w:rFonts w:ascii="Courier New" w:hAnsi="Courier New" w:cs="Courier New"/>
          <w:sz w:val="24"/>
          <w:szCs w:val="24"/>
        </w:rPr>
        <w:t>either -- I’ve thought of it both ways.  Like sometimes I notice that break between the slides in the workbook and I’ve thought, you know, they have -- there’s either two theories that are -- there’s one of two theories that is behind that which is they either want it like that because they want to be able to make the students think for themselves a little bit, or they expect the teacher to teach additional</w:t>
      </w:r>
      <w:r>
        <w:rPr>
          <w:rFonts w:ascii="Courier New" w:hAnsi="Courier New" w:cs="Courier New"/>
          <w:sz w:val="24"/>
          <w:szCs w:val="24"/>
        </w:rPr>
        <w:t xml:space="preserve"> -- teach additional</w:t>
      </w:r>
      <w:r w:rsidR="00AB0591">
        <w:rPr>
          <w:rFonts w:ascii="Courier New" w:hAnsi="Courier New" w:cs="Courier New"/>
          <w:sz w:val="24"/>
          <w:szCs w:val="24"/>
        </w:rPr>
        <w:t>ly before they send them off -- before they send the students off to do the worksheet so I just don’t know which one it is</w:t>
      </w:r>
      <w:r>
        <w:rPr>
          <w:rFonts w:ascii="Courier New" w:hAnsi="Courier New" w:cs="Courier New"/>
          <w:sz w:val="24"/>
          <w:szCs w:val="24"/>
        </w:rPr>
        <w:t>; i</w:t>
      </w:r>
      <w:r w:rsidR="00AB0591">
        <w:rPr>
          <w:rFonts w:ascii="Courier New" w:hAnsi="Courier New" w:cs="Courier New"/>
          <w:sz w:val="24"/>
          <w:szCs w:val="24"/>
        </w:rPr>
        <w:t>f I’m supposed to teach a little extra before I send them off if the student is meant to make those leaps on their own.  And if it is the second one, if it is that the students are supposed to make some leaps themselves I wish that that was just clearer in the teacher manual.</w:t>
      </w:r>
    </w:p>
    <w:p w14:paraId="034BBC7D" w14:textId="77777777" w:rsidR="00AB059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lastRenderedPageBreak/>
        <w:t>PROFESSOR BABB:</w:t>
      </w:r>
      <w:r w:rsidR="00AB0591">
        <w:rPr>
          <w:rFonts w:ascii="Courier New" w:hAnsi="Courier New" w:cs="Courier New"/>
          <w:sz w:val="24"/>
          <w:szCs w:val="24"/>
        </w:rPr>
        <w:tab/>
        <w:t>Thank you.</w:t>
      </w:r>
    </w:p>
    <w:p w14:paraId="0B8AAD1A" w14:textId="77777777" w:rsidR="00AB059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AB0591">
        <w:rPr>
          <w:rFonts w:ascii="Courier New" w:hAnsi="Courier New" w:cs="Courier New"/>
          <w:sz w:val="24"/>
          <w:szCs w:val="24"/>
        </w:rPr>
        <w:tab/>
        <w:t>Yeah.</w:t>
      </w:r>
    </w:p>
    <w:p w14:paraId="621F7FEF" w14:textId="77777777" w:rsidR="00AB059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PROFESSOR BABB:</w:t>
      </w:r>
      <w:r w:rsidR="00AB0591">
        <w:rPr>
          <w:rFonts w:ascii="Courier New" w:hAnsi="Courier New" w:cs="Courier New"/>
          <w:sz w:val="24"/>
          <w:szCs w:val="24"/>
        </w:rPr>
        <w:tab/>
        <w:t xml:space="preserve">I’m sure the creators will appreciate that </w:t>
      </w:r>
      <w:r w:rsidR="00A947CB">
        <w:rPr>
          <w:rFonts w:ascii="Courier New" w:hAnsi="Courier New" w:cs="Courier New"/>
          <w:sz w:val="24"/>
          <w:szCs w:val="24"/>
        </w:rPr>
        <w:t>feedback.</w:t>
      </w:r>
    </w:p>
    <w:p w14:paraId="6D7BDB37" w14:textId="77777777" w:rsidR="00AB0591" w:rsidRDefault="005D4CC2" w:rsidP="00DD350B">
      <w:pPr>
        <w:suppressLineNumbers/>
        <w:tabs>
          <w:tab w:val="left" w:pos="3780"/>
        </w:tabs>
        <w:suppressAutoHyphens/>
        <w:spacing w:after="0" w:line="360" w:lineRule="auto"/>
        <w:ind w:left="1152" w:hanging="1152"/>
        <w:jc w:val="both"/>
        <w:rPr>
          <w:rFonts w:ascii="Courier New" w:hAnsi="Courier New" w:cs="Courier New"/>
          <w:sz w:val="24"/>
          <w:szCs w:val="24"/>
        </w:rPr>
      </w:pPr>
      <w:r>
        <w:rPr>
          <w:rFonts w:ascii="Courier New" w:hAnsi="Courier New" w:cs="Courier New"/>
          <w:sz w:val="24"/>
          <w:szCs w:val="24"/>
        </w:rPr>
        <w:t>INTERVIEWEE:</w:t>
      </w:r>
      <w:r w:rsidR="00AB0591">
        <w:rPr>
          <w:rFonts w:ascii="Courier New" w:hAnsi="Courier New" w:cs="Courier New"/>
          <w:sz w:val="24"/>
          <w:szCs w:val="24"/>
        </w:rPr>
        <w:tab/>
      </w:r>
      <w:r w:rsidR="00A947CB">
        <w:rPr>
          <w:rFonts w:ascii="Courier New" w:hAnsi="Courier New" w:cs="Courier New"/>
          <w:sz w:val="24"/>
          <w:szCs w:val="24"/>
        </w:rPr>
        <w:t>Okay, awesome.  Thank you.</w:t>
      </w:r>
    </w:p>
    <w:p w14:paraId="4395B103" w14:textId="77777777" w:rsidR="00D834A1" w:rsidRPr="004F3453" w:rsidRDefault="00D834A1" w:rsidP="00D834A1">
      <w:pPr>
        <w:suppressLineNumbers/>
        <w:tabs>
          <w:tab w:val="left" w:pos="4320"/>
        </w:tabs>
        <w:suppressAutoHyphens/>
        <w:spacing w:after="0" w:line="360" w:lineRule="auto"/>
        <w:ind w:left="1152" w:hanging="1152"/>
        <w:jc w:val="both"/>
        <w:rPr>
          <w:rFonts w:ascii="Courier New" w:hAnsi="Courier New" w:cs="Courier New"/>
          <w:b/>
          <w:sz w:val="24"/>
          <w:szCs w:val="24"/>
        </w:rPr>
      </w:pPr>
      <w:r>
        <w:rPr>
          <w:rFonts w:ascii="Courier New" w:hAnsi="Courier New" w:cs="Courier New"/>
          <w:b/>
          <w:sz w:val="24"/>
          <w:szCs w:val="24"/>
        </w:rPr>
        <w:t>END</w:t>
      </w:r>
      <w:r w:rsidRPr="004F3453">
        <w:rPr>
          <w:rFonts w:ascii="Courier New" w:hAnsi="Courier New" w:cs="Courier New"/>
          <w:b/>
          <w:sz w:val="24"/>
          <w:szCs w:val="24"/>
        </w:rPr>
        <w:t xml:space="preserve"> </w:t>
      </w:r>
      <w:r>
        <w:rPr>
          <w:rFonts w:ascii="Courier New" w:hAnsi="Courier New" w:cs="Courier New"/>
          <w:b/>
          <w:sz w:val="24"/>
          <w:szCs w:val="24"/>
        </w:rPr>
        <w:t>Lisa_Gr1-ST_Rita_2014_12_02.MP3</w:t>
      </w:r>
    </w:p>
    <w:p w14:paraId="60B48672" w14:textId="77777777" w:rsidR="00543ED9" w:rsidRDefault="00937058" w:rsidP="00543ED9">
      <w:pPr>
        <w:suppressLineNumbers/>
        <w:tabs>
          <w:tab w:val="left" w:pos="4320"/>
        </w:tabs>
        <w:suppressAutoHyphens/>
        <w:spacing w:after="0" w:line="360" w:lineRule="auto"/>
        <w:ind w:left="1152" w:hanging="1152"/>
        <w:jc w:val="center"/>
        <w:rPr>
          <w:rFonts w:ascii="Courier New" w:hAnsi="Courier New" w:cs="Courier New"/>
          <w:sz w:val="24"/>
          <w:szCs w:val="24"/>
          <w:lang w:val="en-CA"/>
        </w:rPr>
      </w:pPr>
      <w:r>
        <w:rPr>
          <w:rFonts w:ascii="Courier New" w:hAnsi="Courier New" w:cs="Courier New"/>
          <w:sz w:val="24"/>
          <w:szCs w:val="24"/>
          <w:lang w:val="en-CA"/>
        </w:rPr>
        <w:t>*</w:t>
      </w:r>
      <w:r w:rsidR="00543ED9">
        <w:rPr>
          <w:rFonts w:ascii="Courier New" w:hAnsi="Courier New" w:cs="Courier New"/>
          <w:sz w:val="24"/>
          <w:szCs w:val="24"/>
          <w:lang w:val="en-CA"/>
        </w:rPr>
        <w:t xml:space="preserve"> * * * *</w:t>
      </w:r>
    </w:p>
    <w:p w14:paraId="0896B2C3" w14:textId="77777777" w:rsidR="002C3A5C" w:rsidRDefault="006C73DC" w:rsidP="002328EF">
      <w:pPr>
        <w:suppressLineNumbers/>
        <w:tabs>
          <w:tab w:val="left" w:pos="4320"/>
        </w:tabs>
        <w:suppressAutoHyphens/>
        <w:spacing w:after="0" w:line="360" w:lineRule="auto"/>
        <w:ind w:left="1152" w:hanging="1152"/>
        <w:jc w:val="center"/>
        <w:rPr>
          <w:rFonts w:ascii="Courier New" w:hAnsi="Courier New" w:cs="Courier New"/>
          <w:spacing w:val="-3"/>
          <w:lang w:val="en-GB"/>
        </w:rPr>
      </w:pPr>
      <w:r>
        <w:rPr>
          <w:rFonts w:ascii="Courier New" w:hAnsi="Courier New" w:cs="Courier New"/>
          <w:spacing w:val="-3"/>
          <w:lang w:val="en-GB"/>
        </w:rPr>
        <w:t>--------------</w:t>
      </w:r>
      <w:r w:rsidR="002C3A5C">
        <w:rPr>
          <w:rFonts w:ascii="Courier New" w:hAnsi="Courier New" w:cs="Courier New"/>
          <w:spacing w:val="-3"/>
          <w:lang w:val="en-GB"/>
        </w:rPr>
        <w:t>-----------------</w:t>
      </w:r>
    </w:p>
    <w:p w14:paraId="1854932C" w14:textId="77777777" w:rsidR="002C3A5C" w:rsidRDefault="002C3A5C" w:rsidP="002328EF">
      <w:pPr>
        <w:suppressLineNumbers/>
        <w:suppressAutoHyphens/>
        <w:spacing w:after="0" w:line="360" w:lineRule="auto"/>
        <w:ind w:left="720" w:hanging="720"/>
        <w:jc w:val="center"/>
        <w:rPr>
          <w:rFonts w:ascii="Courier New" w:hAnsi="Courier New" w:cs="Courier New"/>
          <w:spacing w:val="-3"/>
          <w:lang w:val="en-GB"/>
        </w:rPr>
      </w:pPr>
      <w:r>
        <w:rPr>
          <w:rFonts w:ascii="Courier New" w:hAnsi="Courier New" w:cs="Courier New"/>
          <w:spacing w:val="-3"/>
          <w:lang w:val="en-GB"/>
        </w:rPr>
        <w:t xml:space="preserve">WHICH CONCLUDES TAPED </w:t>
      </w:r>
      <w:r w:rsidR="007760E2">
        <w:rPr>
          <w:rFonts w:ascii="Courier New" w:hAnsi="Courier New" w:cs="Courier New"/>
          <w:spacing w:val="-3"/>
          <w:lang w:val="en-GB"/>
        </w:rPr>
        <w:t>RECORDING</w:t>
      </w:r>
    </w:p>
    <w:p w14:paraId="7F9EB887" w14:textId="77777777" w:rsidR="006C73DC" w:rsidRDefault="006C73DC" w:rsidP="002328EF">
      <w:pPr>
        <w:suppressLineNumbers/>
        <w:suppressAutoHyphens/>
        <w:spacing w:after="0" w:line="360" w:lineRule="auto"/>
        <w:ind w:left="720" w:hanging="720"/>
        <w:jc w:val="center"/>
        <w:rPr>
          <w:rFonts w:ascii="Courier New" w:hAnsi="Courier New" w:cs="Courier New"/>
          <w:spacing w:val="-3"/>
          <w:lang w:val="en-GB"/>
        </w:rPr>
      </w:pPr>
      <w:r>
        <w:rPr>
          <w:rFonts w:ascii="Courier New" w:hAnsi="Courier New" w:cs="Courier New"/>
          <w:spacing w:val="-3"/>
          <w:lang w:val="en-GB"/>
        </w:rPr>
        <w:t>-------------------------------</w:t>
      </w:r>
    </w:p>
    <w:p w14:paraId="071A0011" w14:textId="77777777" w:rsidR="006C73DC" w:rsidRDefault="006C73DC" w:rsidP="00D73556">
      <w:pPr>
        <w:suppressLineNumbers/>
        <w:suppressAutoHyphens/>
        <w:spacing w:after="0" w:line="360" w:lineRule="auto"/>
        <w:ind w:left="720" w:hanging="720"/>
        <w:jc w:val="center"/>
        <w:rPr>
          <w:rFonts w:ascii="Courier New" w:hAnsi="Courier New" w:cs="Courier New"/>
          <w:spacing w:val="-3"/>
          <w:lang w:val="en-GB"/>
        </w:rPr>
      </w:pPr>
    </w:p>
    <w:p w14:paraId="0B814ABF" w14:textId="77777777" w:rsidR="007B269D" w:rsidRDefault="007B269D" w:rsidP="00D73556">
      <w:pPr>
        <w:suppressLineNumbers/>
        <w:suppressAutoHyphens/>
        <w:spacing w:after="0" w:line="360" w:lineRule="auto"/>
        <w:ind w:left="720" w:hanging="720"/>
        <w:jc w:val="center"/>
        <w:rPr>
          <w:rFonts w:ascii="Courier New" w:hAnsi="Courier New" w:cs="Courier New"/>
          <w:spacing w:val="-3"/>
          <w:lang w:val="en-GB"/>
        </w:rPr>
      </w:pPr>
      <w:r w:rsidRPr="007626BD">
        <w:rPr>
          <w:rFonts w:ascii="Courier New" w:hAnsi="Courier New" w:cs="Courier New"/>
          <w:spacing w:val="-3"/>
          <w:lang w:val="en-GB"/>
        </w:rPr>
        <w:t>Certificate of Transcript</w:t>
      </w:r>
    </w:p>
    <w:p w14:paraId="7A1D2832" w14:textId="77777777" w:rsidR="007B269D" w:rsidRPr="007626BD" w:rsidRDefault="007B269D" w:rsidP="00D73556">
      <w:pPr>
        <w:suppressLineNumbers/>
        <w:suppressAutoHyphens/>
        <w:spacing w:after="0" w:line="360" w:lineRule="auto"/>
        <w:ind w:left="720" w:hanging="720"/>
        <w:jc w:val="center"/>
        <w:rPr>
          <w:rFonts w:ascii="Courier New" w:hAnsi="Courier New" w:cs="Courier New"/>
          <w:spacing w:val="-3"/>
          <w:lang w:val="en-GB"/>
        </w:rPr>
      </w:pPr>
    </w:p>
    <w:p w14:paraId="4B9C09D0" w14:textId="77777777" w:rsidR="007B269D" w:rsidRDefault="007B269D" w:rsidP="00D73556">
      <w:pPr>
        <w:suppressLineNumbers/>
        <w:suppressAutoHyphens/>
        <w:spacing w:after="0" w:line="360" w:lineRule="auto"/>
        <w:ind w:left="720" w:hanging="720"/>
        <w:jc w:val="center"/>
        <w:rPr>
          <w:rFonts w:ascii="Courier New" w:hAnsi="Courier New" w:cs="Courier New"/>
          <w:spacing w:val="-3"/>
          <w:lang w:val="en-GB"/>
        </w:rPr>
      </w:pPr>
      <w:r w:rsidRPr="007626BD">
        <w:rPr>
          <w:rFonts w:ascii="Courier New" w:hAnsi="Courier New" w:cs="Courier New"/>
          <w:spacing w:val="-3"/>
          <w:lang w:val="en-GB"/>
        </w:rPr>
        <w:t>I, the undersigned, hereby certify that the foregoing pages are a true and faithful transcript of the proceedings taken down by a digital recording device.</w:t>
      </w:r>
    </w:p>
    <w:p w14:paraId="3C314FF2" w14:textId="77777777" w:rsidR="007B269D" w:rsidRPr="007626BD" w:rsidRDefault="007B269D" w:rsidP="00D73556">
      <w:pPr>
        <w:suppressLineNumbers/>
        <w:suppressAutoHyphens/>
        <w:spacing w:after="0" w:line="360" w:lineRule="auto"/>
        <w:ind w:left="720" w:hanging="720"/>
        <w:jc w:val="center"/>
        <w:rPr>
          <w:rFonts w:ascii="Courier New" w:hAnsi="Courier New" w:cs="Courier New"/>
          <w:spacing w:val="-3"/>
          <w:lang w:val="en-GB"/>
        </w:rPr>
      </w:pPr>
    </w:p>
    <w:p w14:paraId="4AD4D985" w14:textId="77777777" w:rsidR="007B269D" w:rsidRDefault="007B269D" w:rsidP="00D73556">
      <w:pPr>
        <w:suppressLineNumbers/>
        <w:suppressAutoHyphens/>
        <w:spacing w:after="0" w:line="360" w:lineRule="auto"/>
        <w:ind w:left="720" w:hanging="720"/>
        <w:jc w:val="center"/>
        <w:rPr>
          <w:rFonts w:ascii="Courier New" w:hAnsi="Courier New" w:cs="Courier New"/>
          <w:spacing w:val="-3"/>
          <w:lang w:val="en-GB"/>
        </w:rPr>
      </w:pPr>
      <w:r w:rsidRPr="007626BD">
        <w:rPr>
          <w:rFonts w:ascii="Courier New" w:hAnsi="Courier New" w:cs="Courier New"/>
          <w:spacing w:val="-3"/>
          <w:lang w:val="en-GB"/>
        </w:rPr>
        <w:t xml:space="preserve">Dated at the City of Calgary, in the Province of Alberta, </w:t>
      </w:r>
      <w:r>
        <w:rPr>
          <w:rFonts w:ascii="Courier New" w:hAnsi="Courier New" w:cs="Courier New"/>
          <w:spacing w:val="-3"/>
          <w:lang w:val="en-GB"/>
        </w:rPr>
        <w:t>t</w:t>
      </w:r>
      <w:r w:rsidRPr="007626BD">
        <w:rPr>
          <w:rFonts w:ascii="Courier New" w:hAnsi="Courier New" w:cs="Courier New"/>
          <w:spacing w:val="-3"/>
          <w:lang w:val="en-GB"/>
        </w:rPr>
        <w:t xml:space="preserve">his </w:t>
      </w:r>
      <w:r w:rsidR="0069751C">
        <w:rPr>
          <w:rFonts w:ascii="Courier New" w:hAnsi="Courier New" w:cs="Courier New"/>
          <w:spacing w:val="-3"/>
          <w:lang w:val="en-GB"/>
        </w:rPr>
        <w:t>19</w:t>
      </w:r>
      <w:r w:rsidR="00B83D28">
        <w:rPr>
          <w:rFonts w:ascii="Courier New" w:hAnsi="Courier New" w:cs="Courier New"/>
          <w:spacing w:val="-3"/>
          <w:lang w:val="en-GB"/>
        </w:rPr>
        <w:t>th</w:t>
      </w:r>
      <w:r w:rsidR="00BD519B">
        <w:rPr>
          <w:rFonts w:ascii="Courier New" w:hAnsi="Courier New" w:cs="Courier New"/>
          <w:spacing w:val="-3"/>
          <w:lang w:val="en-GB"/>
        </w:rPr>
        <w:t xml:space="preserve"> </w:t>
      </w:r>
      <w:r>
        <w:rPr>
          <w:rFonts w:ascii="Courier New" w:hAnsi="Courier New" w:cs="Courier New"/>
          <w:spacing w:val="-3"/>
          <w:lang w:val="en-GB"/>
        </w:rPr>
        <w:t xml:space="preserve">day of </w:t>
      </w:r>
      <w:r w:rsidR="00B83D28">
        <w:rPr>
          <w:rFonts w:ascii="Courier New" w:hAnsi="Courier New" w:cs="Courier New"/>
          <w:spacing w:val="-3"/>
          <w:lang w:val="en-GB"/>
        </w:rPr>
        <w:t>J</w:t>
      </w:r>
      <w:r w:rsidR="0069751C">
        <w:rPr>
          <w:rFonts w:ascii="Courier New" w:hAnsi="Courier New" w:cs="Courier New"/>
          <w:spacing w:val="-3"/>
          <w:lang w:val="en-GB"/>
        </w:rPr>
        <w:t>anuary</w:t>
      </w:r>
      <w:r w:rsidRPr="007626BD">
        <w:rPr>
          <w:rFonts w:ascii="Courier New" w:hAnsi="Courier New" w:cs="Courier New"/>
          <w:spacing w:val="-3"/>
          <w:lang w:val="en-GB"/>
        </w:rPr>
        <w:t>, A.D. 20</w:t>
      </w:r>
      <w:r>
        <w:rPr>
          <w:rFonts w:ascii="Courier New" w:hAnsi="Courier New" w:cs="Courier New"/>
          <w:spacing w:val="-3"/>
          <w:lang w:val="en-GB"/>
        </w:rPr>
        <w:t>1</w:t>
      </w:r>
      <w:r w:rsidR="0069751C">
        <w:rPr>
          <w:rFonts w:ascii="Courier New" w:hAnsi="Courier New" w:cs="Courier New"/>
          <w:spacing w:val="-3"/>
          <w:lang w:val="en-GB"/>
        </w:rPr>
        <w:t>5</w:t>
      </w:r>
      <w:r w:rsidRPr="007626BD">
        <w:rPr>
          <w:rFonts w:ascii="Courier New" w:hAnsi="Courier New" w:cs="Courier New"/>
          <w:spacing w:val="-3"/>
          <w:lang w:val="en-GB"/>
        </w:rPr>
        <w:t>.</w:t>
      </w:r>
    </w:p>
    <w:p w14:paraId="62A99EA7" w14:textId="77777777" w:rsidR="007B269D" w:rsidRPr="007626BD" w:rsidRDefault="007B269D" w:rsidP="00D73556">
      <w:pPr>
        <w:suppressLineNumbers/>
        <w:suppressAutoHyphens/>
        <w:spacing w:after="0" w:line="360" w:lineRule="auto"/>
        <w:ind w:left="720" w:hanging="720"/>
        <w:jc w:val="center"/>
        <w:rPr>
          <w:rFonts w:ascii="Courier New" w:hAnsi="Courier New" w:cs="Courier New"/>
          <w:spacing w:val="-3"/>
          <w:lang w:val="en-GB"/>
        </w:rPr>
      </w:pPr>
    </w:p>
    <w:p w14:paraId="2038569E" w14:textId="77777777" w:rsidR="007B269D" w:rsidRDefault="007B269D" w:rsidP="00D73556">
      <w:pPr>
        <w:suppressLineNumbers/>
        <w:suppressAutoHyphens/>
        <w:spacing w:after="0" w:line="360" w:lineRule="auto"/>
        <w:ind w:left="720" w:hanging="720"/>
        <w:jc w:val="center"/>
        <w:rPr>
          <w:rFonts w:ascii="Courier New" w:hAnsi="Courier New" w:cs="Courier New"/>
          <w:spacing w:val="-3"/>
          <w:lang w:val="en-GB"/>
        </w:rPr>
      </w:pPr>
      <w:r w:rsidRPr="007626BD">
        <w:rPr>
          <w:rFonts w:ascii="Courier New" w:hAnsi="Courier New" w:cs="Courier New"/>
          <w:spacing w:val="-3"/>
          <w:lang w:val="en-GB"/>
        </w:rPr>
        <w:t xml:space="preserve">Jann </w:t>
      </w:r>
      <w:proofErr w:type="spellStart"/>
      <w:r w:rsidRPr="007626BD">
        <w:rPr>
          <w:rFonts w:ascii="Courier New" w:hAnsi="Courier New" w:cs="Courier New"/>
          <w:spacing w:val="-3"/>
          <w:lang w:val="en-GB"/>
        </w:rPr>
        <w:t>Vahey</w:t>
      </w:r>
      <w:proofErr w:type="spellEnd"/>
    </w:p>
    <w:p w14:paraId="2C5FBF18" w14:textId="77777777" w:rsidR="00D834A1" w:rsidRDefault="00D834A1" w:rsidP="00D73556">
      <w:pPr>
        <w:suppressLineNumbers/>
        <w:suppressAutoHyphens/>
        <w:spacing w:after="0" w:line="360" w:lineRule="auto"/>
        <w:ind w:left="720" w:hanging="720"/>
        <w:jc w:val="center"/>
        <w:rPr>
          <w:rFonts w:ascii="Courier New" w:hAnsi="Courier New" w:cs="Courier New"/>
          <w:spacing w:val="-3"/>
          <w:lang w:val="en-GB"/>
        </w:rPr>
      </w:pPr>
    </w:p>
    <w:p w14:paraId="7032D16F" w14:textId="77777777" w:rsidR="00D834A1" w:rsidRPr="00D834A1" w:rsidRDefault="00D834A1" w:rsidP="00D834A1">
      <w:pPr>
        <w:suppressLineNumbers/>
        <w:suppressAutoHyphens/>
        <w:spacing w:after="0" w:line="360" w:lineRule="auto"/>
        <w:ind w:left="720" w:hanging="720"/>
        <w:jc w:val="center"/>
        <w:rPr>
          <w:rFonts w:ascii="Courier New" w:hAnsi="Courier New" w:cs="Courier New"/>
          <w:spacing w:val="-3"/>
          <w:lang w:val="en-GB"/>
        </w:rPr>
      </w:pPr>
      <w:r w:rsidRPr="00D834A1">
        <w:rPr>
          <w:rFonts w:ascii="Courier New" w:hAnsi="Courier New" w:cs="Courier New"/>
          <w:spacing w:val="-3"/>
          <w:lang w:val="en-GB"/>
        </w:rPr>
        <w:t>SECURESCRIBE TRANSCRIPTION SERVICES LIMITED</w:t>
      </w:r>
    </w:p>
    <w:p w14:paraId="689987BB" w14:textId="77777777" w:rsidR="00E5186D" w:rsidRDefault="00E5186D" w:rsidP="00D73556">
      <w:pPr>
        <w:suppressLineNumbers/>
        <w:suppressAutoHyphens/>
        <w:spacing w:after="0" w:line="360" w:lineRule="auto"/>
        <w:ind w:left="720" w:hanging="720"/>
        <w:jc w:val="center"/>
        <w:rPr>
          <w:rFonts w:ascii="Courier New" w:hAnsi="Courier New" w:cs="Courier New"/>
          <w:spacing w:val="-3"/>
          <w:lang w:val="en-GB"/>
        </w:rPr>
      </w:pPr>
    </w:p>
    <w:sectPr w:rsidR="00E5186D" w:rsidSect="0019013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4B3D" w14:textId="77777777" w:rsidR="00934FA8" w:rsidRDefault="00934FA8" w:rsidP="00235DC7">
      <w:pPr>
        <w:spacing w:after="0" w:line="240" w:lineRule="auto"/>
      </w:pPr>
      <w:r>
        <w:separator/>
      </w:r>
    </w:p>
  </w:endnote>
  <w:endnote w:type="continuationSeparator" w:id="0">
    <w:p w14:paraId="1CDEA6A5" w14:textId="77777777" w:rsidR="00934FA8" w:rsidRDefault="00934FA8" w:rsidP="00235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5EFF" w14:textId="77777777" w:rsidR="000E64FA" w:rsidRPr="00091267" w:rsidRDefault="000E64FA" w:rsidP="00091267">
    <w:pPr>
      <w:pStyle w:val="Footer"/>
      <w:pBdr>
        <w:top w:val="thinThickSmallGap" w:sz="24" w:space="1" w:color="622423"/>
      </w:pBdr>
      <w:jc w:val="right"/>
      <w:rPr>
        <w:rFonts w:ascii="Cambria" w:hAnsi="Cambria"/>
      </w:rPr>
    </w:pPr>
    <w:r>
      <w:rPr>
        <w:rFonts w:ascii="Cambria" w:hAnsi="Cambria"/>
      </w:rPr>
      <w:t xml:space="preserve">Page </w:t>
    </w:r>
    <w:r>
      <w:fldChar w:fldCharType="begin"/>
    </w:r>
    <w:r>
      <w:instrText xml:space="preserve"> PAGE   \* MERGEFORMAT </w:instrText>
    </w:r>
    <w:r>
      <w:fldChar w:fldCharType="separate"/>
    </w:r>
    <w:r w:rsidR="00915A47" w:rsidRPr="00915A47">
      <w:rPr>
        <w:rFonts w:ascii="Cambria" w:hAnsi="Cambria"/>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A7F56" w14:textId="77777777" w:rsidR="00934FA8" w:rsidRDefault="00934FA8" w:rsidP="00235DC7">
      <w:pPr>
        <w:spacing w:after="0" w:line="240" w:lineRule="auto"/>
      </w:pPr>
      <w:r>
        <w:separator/>
      </w:r>
    </w:p>
  </w:footnote>
  <w:footnote w:type="continuationSeparator" w:id="0">
    <w:p w14:paraId="09837B84" w14:textId="77777777" w:rsidR="00934FA8" w:rsidRDefault="00934FA8" w:rsidP="00235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200B" w14:textId="77777777" w:rsidR="000E64FA" w:rsidRPr="00B21D68" w:rsidRDefault="000E64FA" w:rsidP="00C4615B">
    <w:pPr>
      <w:pStyle w:val="Header"/>
      <w:pBdr>
        <w:bottom w:val="thickThinSmallGap" w:sz="24" w:space="1" w:color="622423"/>
      </w:pBdr>
      <w:spacing w:after="120" w:line="240" w:lineRule="auto"/>
      <w:jc w:val="center"/>
      <w:rPr>
        <w:rFonts w:ascii="Courier New" w:eastAsia="Times New Roman" w:hAnsi="Courier New" w:cs="Courier New"/>
        <w:b/>
        <w:sz w:val="24"/>
        <w:szCs w:val="24"/>
        <w:lang w:val="en-US"/>
      </w:rPr>
    </w:pPr>
    <w:r>
      <w:rPr>
        <w:rFonts w:ascii="Courier New" w:eastAsia="Times New Roman" w:hAnsi="Courier New" w:cs="Courier New"/>
        <w:b/>
        <w:sz w:val="24"/>
        <w:szCs w:val="24"/>
        <w:lang w:val="en-CA"/>
      </w:rPr>
      <w:t>CANADIAN OIL SANDS - EARLY MATHEMATICS INITIATIVE (COS-EMI)</w:t>
    </w:r>
  </w:p>
  <w:p w14:paraId="00F1199F" w14:textId="77777777" w:rsidR="000E64FA" w:rsidRPr="00B21D68" w:rsidRDefault="000E64FA" w:rsidP="00C4615B">
    <w:pPr>
      <w:pStyle w:val="Header"/>
      <w:pBdr>
        <w:bottom w:val="thickThinSmallGap" w:sz="24" w:space="1" w:color="622423"/>
      </w:pBdr>
      <w:spacing w:after="120" w:line="240" w:lineRule="auto"/>
      <w:jc w:val="center"/>
      <w:rPr>
        <w:rFonts w:ascii="Courier New" w:eastAsia="Times New Roman" w:hAnsi="Courier New" w:cs="Courier New"/>
        <w:b/>
        <w:sz w:val="24"/>
        <w:szCs w:val="24"/>
        <w:lang w:val="en-US"/>
      </w:rPr>
    </w:pPr>
    <w:r>
      <w:rPr>
        <w:rFonts w:ascii="Courier New" w:eastAsia="Times New Roman" w:hAnsi="Courier New" w:cs="Courier New"/>
        <w:b/>
        <w:sz w:val="24"/>
        <w:szCs w:val="24"/>
        <w:lang w:val="en-US"/>
      </w:rPr>
      <w:t>Paulino Preciado Babb, PhD</w:t>
    </w:r>
  </w:p>
  <w:p w14:paraId="3C709126" w14:textId="77777777" w:rsidR="000E64FA" w:rsidRDefault="000E64FA" w:rsidP="00C4615B">
    <w:pPr>
      <w:pStyle w:val="Header"/>
      <w:pBdr>
        <w:bottom w:val="thickThinSmallGap" w:sz="24" w:space="1" w:color="622423"/>
      </w:pBdr>
      <w:spacing w:after="120" w:line="240" w:lineRule="auto"/>
      <w:jc w:val="center"/>
      <w:rPr>
        <w:rFonts w:ascii="Courier New" w:hAnsi="Courier New" w:cs="Courier New"/>
        <w:b/>
        <w:sz w:val="24"/>
        <w:szCs w:val="24"/>
        <w:lang w:val="en-CA"/>
      </w:rPr>
    </w:pPr>
    <w:r>
      <w:rPr>
        <w:rFonts w:ascii="Courier New" w:hAnsi="Courier New" w:cs="Courier New"/>
        <w:b/>
        <w:sz w:val="24"/>
        <w:szCs w:val="24"/>
        <w:lang w:val="en-CA"/>
      </w:rPr>
      <w:t>Assistant Professor, Faculty of Education, University of Calgary</w:t>
    </w:r>
  </w:p>
  <w:p w14:paraId="457D34F9" w14:textId="77777777" w:rsidR="000E64FA" w:rsidRPr="007C078E" w:rsidRDefault="000E64FA" w:rsidP="00465544">
    <w:pPr>
      <w:pStyle w:val="Header"/>
      <w:pBdr>
        <w:bottom w:val="thickThinSmallGap" w:sz="24" w:space="1" w:color="622423"/>
      </w:pBdr>
      <w:spacing w:after="120" w:line="240" w:lineRule="auto"/>
      <w:jc w:val="center"/>
      <w:rPr>
        <w:rFonts w:ascii="Cambria" w:eastAsia="Times New Roman" w:hAnsi="Cambria"/>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4D44F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EB9087E"/>
    <w:multiLevelType w:val="hybridMultilevel"/>
    <w:tmpl w:val="997466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C42AC"/>
    <w:multiLevelType w:val="hybridMultilevel"/>
    <w:tmpl w:val="C0CE1508"/>
    <w:lvl w:ilvl="0" w:tplc="80281B46">
      <w:start w:val="18"/>
      <w:numFmt w:val="bullet"/>
      <w:lvlText w:val=""/>
      <w:lvlJc w:val="left"/>
      <w:pPr>
        <w:ind w:left="720" w:hanging="360"/>
      </w:pPr>
      <w:rPr>
        <w:rFonts w:ascii="Symbol" w:eastAsia="Calibr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757EF"/>
    <w:multiLevelType w:val="hybridMultilevel"/>
    <w:tmpl w:val="FE2C8FD6"/>
    <w:lvl w:ilvl="0" w:tplc="1E0AAA3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C572D"/>
    <w:multiLevelType w:val="hybridMultilevel"/>
    <w:tmpl w:val="55DA1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217190">
    <w:abstractNumId w:val="1"/>
  </w:num>
  <w:num w:numId="2" w16cid:durableId="777414763">
    <w:abstractNumId w:val="4"/>
  </w:num>
  <w:num w:numId="3" w16cid:durableId="792018224">
    <w:abstractNumId w:val="3"/>
  </w:num>
  <w:num w:numId="4" w16cid:durableId="466552875">
    <w:abstractNumId w:val="2"/>
  </w:num>
  <w:num w:numId="5" w16cid:durableId="210391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attachedTemplate r:id="rId1"/>
  <w:defaultTabStop w:val="43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E3"/>
    <w:rsid w:val="00003848"/>
    <w:rsid w:val="000038C4"/>
    <w:rsid w:val="0000528E"/>
    <w:rsid w:val="0000594A"/>
    <w:rsid w:val="0000762B"/>
    <w:rsid w:val="00007B06"/>
    <w:rsid w:val="00012C08"/>
    <w:rsid w:val="00013AD2"/>
    <w:rsid w:val="00013C1D"/>
    <w:rsid w:val="0001533B"/>
    <w:rsid w:val="000172A0"/>
    <w:rsid w:val="0001755F"/>
    <w:rsid w:val="00020402"/>
    <w:rsid w:val="0002172B"/>
    <w:rsid w:val="00021FE8"/>
    <w:rsid w:val="00026C8C"/>
    <w:rsid w:val="0002703E"/>
    <w:rsid w:val="000332BD"/>
    <w:rsid w:val="0003373A"/>
    <w:rsid w:val="000408FA"/>
    <w:rsid w:val="000476AA"/>
    <w:rsid w:val="00047E72"/>
    <w:rsid w:val="000503D4"/>
    <w:rsid w:val="00050D69"/>
    <w:rsid w:val="000513F9"/>
    <w:rsid w:val="000519EB"/>
    <w:rsid w:val="00051A9E"/>
    <w:rsid w:val="00052E50"/>
    <w:rsid w:val="00053609"/>
    <w:rsid w:val="000561DD"/>
    <w:rsid w:val="000568C1"/>
    <w:rsid w:val="00057BC2"/>
    <w:rsid w:val="0006001E"/>
    <w:rsid w:val="00062901"/>
    <w:rsid w:val="0006290D"/>
    <w:rsid w:val="00063C72"/>
    <w:rsid w:val="0006405F"/>
    <w:rsid w:val="0006497F"/>
    <w:rsid w:val="00066185"/>
    <w:rsid w:val="00067C16"/>
    <w:rsid w:val="00072E65"/>
    <w:rsid w:val="0007304E"/>
    <w:rsid w:val="000730FF"/>
    <w:rsid w:val="00075039"/>
    <w:rsid w:val="00075897"/>
    <w:rsid w:val="000764FA"/>
    <w:rsid w:val="00076801"/>
    <w:rsid w:val="00076E96"/>
    <w:rsid w:val="00076FB8"/>
    <w:rsid w:val="0008147E"/>
    <w:rsid w:val="000820A6"/>
    <w:rsid w:val="00084199"/>
    <w:rsid w:val="0008506D"/>
    <w:rsid w:val="000862EF"/>
    <w:rsid w:val="00091267"/>
    <w:rsid w:val="00092FB6"/>
    <w:rsid w:val="00093505"/>
    <w:rsid w:val="0009481A"/>
    <w:rsid w:val="000951C0"/>
    <w:rsid w:val="00097448"/>
    <w:rsid w:val="000A09ED"/>
    <w:rsid w:val="000A5B08"/>
    <w:rsid w:val="000A7BAC"/>
    <w:rsid w:val="000B09DD"/>
    <w:rsid w:val="000B0D09"/>
    <w:rsid w:val="000B16A2"/>
    <w:rsid w:val="000B29F2"/>
    <w:rsid w:val="000B332F"/>
    <w:rsid w:val="000B3E62"/>
    <w:rsid w:val="000B582E"/>
    <w:rsid w:val="000B5F63"/>
    <w:rsid w:val="000B6B53"/>
    <w:rsid w:val="000B7173"/>
    <w:rsid w:val="000B7C5F"/>
    <w:rsid w:val="000B7EBB"/>
    <w:rsid w:val="000C02F4"/>
    <w:rsid w:val="000C128B"/>
    <w:rsid w:val="000C1E56"/>
    <w:rsid w:val="000C223B"/>
    <w:rsid w:val="000C3129"/>
    <w:rsid w:val="000C3ACC"/>
    <w:rsid w:val="000C5FF8"/>
    <w:rsid w:val="000C705B"/>
    <w:rsid w:val="000D044E"/>
    <w:rsid w:val="000D121E"/>
    <w:rsid w:val="000D2828"/>
    <w:rsid w:val="000D3BBF"/>
    <w:rsid w:val="000D4E1D"/>
    <w:rsid w:val="000D64CC"/>
    <w:rsid w:val="000D66C0"/>
    <w:rsid w:val="000D6AFD"/>
    <w:rsid w:val="000D6AFE"/>
    <w:rsid w:val="000D723B"/>
    <w:rsid w:val="000D7331"/>
    <w:rsid w:val="000E095C"/>
    <w:rsid w:val="000E1542"/>
    <w:rsid w:val="000E27CE"/>
    <w:rsid w:val="000E2ABE"/>
    <w:rsid w:val="000E349E"/>
    <w:rsid w:val="000E3D96"/>
    <w:rsid w:val="000E5392"/>
    <w:rsid w:val="000E6358"/>
    <w:rsid w:val="000E64FA"/>
    <w:rsid w:val="000F2878"/>
    <w:rsid w:val="000F2AD4"/>
    <w:rsid w:val="000F3661"/>
    <w:rsid w:val="000F3A05"/>
    <w:rsid w:val="000F4D6D"/>
    <w:rsid w:val="000F5DFC"/>
    <w:rsid w:val="00101F1D"/>
    <w:rsid w:val="0010279F"/>
    <w:rsid w:val="00103A4B"/>
    <w:rsid w:val="00103F59"/>
    <w:rsid w:val="00104A17"/>
    <w:rsid w:val="00104BC8"/>
    <w:rsid w:val="00105962"/>
    <w:rsid w:val="00106336"/>
    <w:rsid w:val="001070FA"/>
    <w:rsid w:val="00110275"/>
    <w:rsid w:val="001152A7"/>
    <w:rsid w:val="00116E59"/>
    <w:rsid w:val="00117949"/>
    <w:rsid w:val="00117A28"/>
    <w:rsid w:val="00120B43"/>
    <w:rsid w:val="00120DB3"/>
    <w:rsid w:val="001219B5"/>
    <w:rsid w:val="001229BF"/>
    <w:rsid w:val="0012343D"/>
    <w:rsid w:val="001236AC"/>
    <w:rsid w:val="00123A61"/>
    <w:rsid w:val="0012427F"/>
    <w:rsid w:val="00126736"/>
    <w:rsid w:val="00133003"/>
    <w:rsid w:val="00135913"/>
    <w:rsid w:val="001369E7"/>
    <w:rsid w:val="0013757E"/>
    <w:rsid w:val="001416BF"/>
    <w:rsid w:val="0014424C"/>
    <w:rsid w:val="00144FF5"/>
    <w:rsid w:val="00146F91"/>
    <w:rsid w:val="00147D0B"/>
    <w:rsid w:val="00147D6F"/>
    <w:rsid w:val="00153A68"/>
    <w:rsid w:val="001545D7"/>
    <w:rsid w:val="00155665"/>
    <w:rsid w:val="0015694F"/>
    <w:rsid w:val="00160019"/>
    <w:rsid w:val="00160602"/>
    <w:rsid w:val="00161706"/>
    <w:rsid w:val="001617DF"/>
    <w:rsid w:val="00161CCA"/>
    <w:rsid w:val="00162141"/>
    <w:rsid w:val="001624A6"/>
    <w:rsid w:val="00162A7C"/>
    <w:rsid w:val="00164DE0"/>
    <w:rsid w:val="00166C32"/>
    <w:rsid w:val="00167F9A"/>
    <w:rsid w:val="00171428"/>
    <w:rsid w:val="0017231C"/>
    <w:rsid w:val="00173200"/>
    <w:rsid w:val="00173A60"/>
    <w:rsid w:val="0017599B"/>
    <w:rsid w:val="001762D9"/>
    <w:rsid w:val="001804C1"/>
    <w:rsid w:val="001813BF"/>
    <w:rsid w:val="001814D3"/>
    <w:rsid w:val="00183123"/>
    <w:rsid w:val="0018314C"/>
    <w:rsid w:val="001834D3"/>
    <w:rsid w:val="00183530"/>
    <w:rsid w:val="00183FC4"/>
    <w:rsid w:val="001854D0"/>
    <w:rsid w:val="0019013B"/>
    <w:rsid w:val="00191630"/>
    <w:rsid w:val="00192BB1"/>
    <w:rsid w:val="00192EFD"/>
    <w:rsid w:val="001950FE"/>
    <w:rsid w:val="00197559"/>
    <w:rsid w:val="001A20B9"/>
    <w:rsid w:val="001A21E1"/>
    <w:rsid w:val="001A3991"/>
    <w:rsid w:val="001A4F84"/>
    <w:rsid w:val="001A507D"/>
    <w:rsid w:val="001A522B"/>
    <w:rsid w:val="001A7714"/>
    <w:rsid w:val="001A7F98"/>
    <w:rsid w:val="001B2229"/>
    <w:rsid w:val="001B4475"/>
    <w:rsid w:val="001B4A31"/>
    <w:rsid w:val="001B4BD1"/>
    <w:rsid w:val="001B5C1C"/>
    <w:rsid w:val="001B6154"/>
    <w:rsid w:val="001B7977"/>
    <w:rsid w:val="001C326C"/>
    <w:rsid w:val="001C3B4D"/>
    <w:rsid w:val="001C49DE"/>
    <w:rsid w:val="001C51CD"/>
    <w:rsid w:val="001C6A78"/>
    <w:rsid w:val="001C6BE1"/>
    <w:rsid w:val="001C70AB"/>
    <w:rsid w:val="001C70B6"/>
    <w:rsid w:val="001D070B"/>
    <w:rsid w:val="001D074B"/>
    <w:rsid w:val="001D191D"/>
    <w:rsid w:val="001D191F"/>
    <w:rsid w:val="001D3AAD"/>
    <w:rsid w:val="001D4C2C"/>
    <w:rsid w:val="001D5D38"/>
    <w:rsid w:val="001D71E0"/>
    <w:rsid w:val="001E1793"/>
    <w:rsid w:val="001E24B3"/>
    <w:rsid w:val="001E554B"/>
    <w:rsid w:val="001E63AC"/>
    <w:rsid w:val="001E7088"/>
    <w:rsid w:val="001E7D88"/>
    <w:rsid w:val="001F1E26"/>
    <w:rsid w:val="001F2704"/>
    <w:rsid w:val="001F4F07"/>
    <w:rsid w:val="001F58A7"/>
    <w:rsid w:val="001F6727"/>
    <w:rsid w:val="001F7391"/>
    <w:rsid w:val="00200929"/>
    <w:rsid w:val="0020137C"/>
    <w:rsid w:val="00201ACA"/>
    <w:rsid w:val="002029B9"/>
    <w:rsid w:val="00202B62"/>
    <w:rsid w:val="00207053"/>
    <w:rsid w:val="00210E78"/>
    <w:rsid w:val="0021102E"/>
    <w:rsid w:val="002111FB"/>
    <w:rsid w:val="00211939"/>
    <w:rsid w:val="00211D26"/>
    <w:rsid w:val="00212B0B"/>
    <w:rsid w:val="002142D5"/>
    <w:rsid w:val="00215BAD"/>
    <w:rsid w:val="00215D01"/>
    <w:rsid w:val="0021690E"/>
    <w:rsid w:val="0021732B"/>
    <w:rsid w:val="00217B7E"/>
    <w:rsid w:val="00221727"/>
    <w:rsid w:val="0022298A"/>
    <w:rsid w:val="0022482A"/>
    <w:rsid w:val="00224A28"/>
    <w:rsid w:val="00224CEC"/>
    <w:rsid w:val="0022505A"/>
    <w:rsid w:val="0022519B"/>
    <w:rsid w:val="002254AB"/>
    <w:rsid w:val="00225517"/>
    <w:rsid w:val="002264EC"/>
    <w:rsid w:val="00232192"/>
    <w:rsid w:val="002325D3"/>
    <w:rsid w:val="002328EF"/>
    <w:rsid w:val="00233499"/>
    <w:rsid w:val="002338EF"/>
    <w:rsid w:val="00234510"/>
    <w:rsid w:val="00234DE7"/>
    <w:rsid w:val="002351C5"/>
    <w:rsid w:val="002354D5"/>
    <w:rsid w:val="00235DC7"/>
    <w:rsid w:val="00240A38"/>
    <w:rsid w:val="00240B71"/>
    <w:rsid w:val="00242665"/>
    <w:rsid w:val="00243BE0"/>
    <w:rsid w:val="00243DA5"/>
    <w:rsid w:val="00250C5C"/>
    <w:rsid w:val="00251D2D"/>
    <w:rsid w:val="00252858"/>
    <w:rsid w:val="0025300D"/>
    <w:rsid w:val="002532B2"/>
    <w:rsid w:val="0025375C"/>
    <w:rsid w:val="00253A3B"/>
    <w:rsid w:val="00255F89"/>
    <w:rsid w:val="002569D1"/>
    <w:rsid w:val="00256EF4"/>
    <w:rsid w:val="0025715E"/>
    <w:rsid w:val="002572B7"/>
    <w:rsid w:val="002575FB"/>
    <w:rsid w:val="002603D8"/>
    <w:rsid w:val="00260908"/>
    <w:rsid w:val="00261BA6"/>
    <w:rsid w:val="002628EE"/>
    <w:rsid w:val="0026433C"/>
    <w:rsid w:val="00264A29"/>
    <w:rsid w:val="002661EF"/>
    <w:rsid w:val="00266441"/>
    <w:rsid w:val="00266E5B"/>
    <w:rsid w:val="0026727F"/>
    <w:rsid w:val="00267C6E"/>
    <w:rsid w:val="002708F4"/>
    <w:rsid w:val="00270CCA"/>
    <w:rsid w:val="00271503"/>
    <w:rsid w:val="00272351"/>
    <w:rsid w:val="0027236F"/>
    <w:rsid w:val="00273364"/>
    <w:rsid w:val="00273798"/>
    <w:rsid w:val="002769EC"/>
    <w:rsid w:val="002771EF"/>
    <w:rsid w:val="00277778"/>
    <w:rsid w:val="0028098A"/>
    <w:rsid w:val="0028142D"/>
    <w:rsid w:val="00286AB0"/>
    <w:rsid w:val="00286F1F"/>
    <w:rsid w:val="0028745A"/>
    <w:rsid w:val="00290689"/>
    <w:rsid w:val="002918D7"/>
    <w:rsid w:val="00291D3F"/>
    <w:rsid w:val="0029260C"/>
    <w:rsid w:val="00294FC8"/>
    <w:rsid w:val="00295B84"/>
    <w:rsid w:val="002A0C3E"/>
    <w:rsid w:val="002A0F77"/>
    <w:rsid w:val="002A1BD1"/>
    <w:rsid w:val="002A2489"/>
    <w:rsid w:val="002A2797"/>
    <w:rsid w:val="002A52AC"/>
    <w:rsid w:val="002A5DE5"/>
    <w:rsid w:val="002A5E10"/>
    <w:rsid w:val="002A5F35"/>
    <w:rsid w:val="002A6069"/>
    <w:rsid w:val="002A6CB8"/>
    <w:rsid w:val="002A6E8A"/>
    <w:rsid w:val="002A71A8"/>
    <w:rsid w:val="002B2BC2"/>
    <w:rsid w:val="002B2BCD"/>
    <w:rsid w:val="002B3C65"/>
    <w:rsid w:val="002B4295"/>
    <w:rsid w:val="002B46E9"/>
    <w:rsid w:val="002B4AA9"/>
    <w:rsid w:val="002B4E27"/>
    <w:rsid w:val="002B502F"/>
    <w:rsid w:val="002B5F3B"/>
    <w:rsid w:val="002B635C"/>
    <w:rsid w:val="002B63E4"/>
    <w:rsid w:val="002C0785"/>
    <w:rsid w:val="002C1025"/>
    <w:rsid w:val="002C16AB"/>
    <w:rsid w:val="002C24E1"/>
    <w:rsid w:val="002C35F5"/>
    <w:rsid w:val="002C3A5C"/>
    <w:rsid w:val="002C3A62"/>
    <w:rsid w:val="002C4409"/>
    <w:rsid w:val="002C5EC7"/>
    <w:rsid w:val="002C67F1"/>
    <w:rsid w:val="002C6FD7"/>
    <w:rsid w:val="002D0544"/>
    <w:rsid w:val="002D062A"/>
    <w:rsid w:val="002D0F91"/>
    <w:rsid w:val="002D635E"/>
    <w:rsid w:val="002D70AA"/>
    <w:rsid w:val="002D7BBB"/>
    <w:rsid w:val="002E053E"/>
    <w:rsid w:val="002E185A"/>
    <w:rsid w:val="002E1CBA"/>
    <w:rsid w:val="002E2B1A"/>
    <w:rsid w:val="002E3755"/>
    <w:rsid w:val="002E3962"/>
    <w:rsid w:val="002E3FE1"/>
    <w:rsid w:val="002E4BE7"/>
    <w:rsid w:val="002E4D16"/>
    <w:rsid w:val="002E63E4"/>
    <w:rsid w:val="002E7004"/>
    <w:rsid w:val="002F0325"/>
    <w:rsid w:val="002F041F"/>
    <w:rsid w:val="002F35AB"/>
    <w:rsid w:val="002F3AF3"/>
    <w:rsid w:val="002F4D07"/>
    <w:rsid w:val="002F642F"/>
    <w:rsid w:val="002F73AA"/>
    <w:rsid w:val="003006FF"/>
    <w:rsid w:val="0030103C"/>
    <w:rsid w:val="0030180C"/>
    <w:rsid w:val="003028ED"/>
    <w:rsid w:val="00303E3E"/>
    <w:rsid w:val="00305312"/>
    <w:rsid w:val="00305D94"/>
    <w:rsid w:val="00306F72"/>
    <w:rsid w:val="0030764C"/>
    <w:rsid w:val="00307B7E"/>
    <w:rsid w:val="00310119"/>
    <w:rsid w:val="00311D3C"/>
    <w:rsid w:val="00313364"/>
    <w:rsid w:val="00314359"/>
    <w:rsid w:val="00314FA7"/>
    <w:rsid w:val="00315054"/>
    <w:rsid w:val="00316DB5"/>
    <w:rsid w:val="0032024F"/>
    <w:rsid w:val="003212EE"/>
    <w:rsid w:val="003214A0"/>
    <w:rsid w:val="00321AFE"/>
    <w:rsid w:val="00321CCE"/>
    <w:rsid w:val="00322497"/>
    <w:rsid w:val="00323340"/>
    <w:rsid w:val="0032507B"/>
    <w:rsid w:val="00333D11"/>
    <w:rsid w:val="003341DD"/>
    <w:rsid w:val="0033536B"/>
    <w:rsid w:val="00336ED5"/>
    <w:rsid w:val="00337189"/>
    <w:rsid w:val="00337D17"/>
    <w:rsid w:val="0034080E"/>
    <w:rsid w:val="00343496"/>
    <w:rsid w:val="00345A75"/>
    <w:rsid w:val="003464F9"/>
    <w:rsid w:val="00347285"/>
    <w:rsid w:val="003474F0"/>
    <w:rsid w:val="00350AE7"/>
    <w:rsid w:val="00350F9A"/>
    <w:rsid w:val="00352BE0"/>
    <w:rsid w:val="00355975"/>
    <w:rsid w:val="0035655C"/>
    <w:rsid w:val="00357DD5"/>
    <w:rsid w:val="00362539"/>
    <w:rsid w:val="0036401B"/>
    <w:rsid w:val="00366C20"/>
    <w:rsid w:val="003675DF"/>
    <w:rsid w:val="003710F6"/>
    <w:rsid w:val="00372F94"/>
    <w:rsid w:val="0037396E"/>
    <w:rsid w:val="003741C7"/>
    <w:rsid w:val="003763E2"/>
    <w:rsid w:val="00376B04"/>
    <w:rsid w:val="00381917"/>
    <w:rsid w:val="00381BC2"/>
    <w:rsid w:val="00386DD0"/>
    <w:rsid w:val="00390938"/>
    <w:rsid w:val="00391021"/>
    <w:rsid w:val="00392354"/>
    <w:rsid w:val="0039341B"/>
    <w:rsid w:val="0039345F"/>
    <w:rsid w:val="00394823"/>
    <w:rsid w:val="00395D3D"/>
    <w:rsid w:val="003962EF"/>
    <w:rsid w:val="00396D74"/>
    <w:rsid w:val="00397525"/>
    <w:rsid w:val="003A1331"/>
    <w:rsid w:val="003A3AD8"/>
    <w:rsid w:val="003B1161"/>
    <w:rsid w:val="003B3ED7"/>
    <w:rsid w:val="003B570E"/>
    <w:rsid w:val="003B5FDD"/>
    <w:rsid w:val="003B7CE5"/>
    <w:rsid w:val="003C0142"/>
    <w:rsid w:val="003C31BA"/>
    <w:rsid w:val="003C437F"/>
    <w:rsid w:val="003C60F2"/>
    <w:rsid w:val="003C6A84"/>
    <w:rsid w:val="003C6CE7"/>
    <w:rsid w:val="003D1F8D"/>
    <w:rsid w:val="003D23A0"/>
    <w:rsid w:val="003D24A6"/>
    <w:rsid w:val="003D7BDA"/>
    <w:rsid w:val="003E3445"/>
    <w:rsid w:val="003E3757"/>
    <w:rsid w:val="003E5B01"/>
    <w:rsid w:val="003F110C"/>
    <w:rsid w:val="003F1BEC"/>
    <w:rsid w:val="00400C12"/>
    <w:rsid w:val="00401C28"/>
    <w:rsid w:val="00403FE0"/>
    <w:rsid w:val="00404BA7"/>
    <w:rsid w:val="00406C86"/>
    <w:rsid w:val="004105E4"/>
    <w:rsid w:val="00410F80"/>
    <w:rsid w:val="00412613"/>
    <w:rsid w:val="00412DED"/>
    <w:rsid w:val="00413716"/>
    <w:rsid w:val="00414BFA"/>
    <w:rsid w:val="004156CC"/>
    <w:rsid w:val="00416206"/>
    <w:rsid w:val="00417458"/>
    <w:rsid w:val="00421970"/>
    <w:rsid w:val="004231EA"/>
    <w:rsid w:val="00424848"/>
    <w:rsid w:val="00425676"/>
    <w:rsid w:val="00426246"/>
    <w:rsid w:val="004271E8"/>
    <w:rsid w:val="00430961"/>
    <w:rsid w:val="00431477"/>
    <w:rsid w:val="00431BFB"/>
    <w:rsid w:val="0043297D"/>
    <w:rsid w:val="0043445B"/>
    <w:rsid w:val="00435005"/>
    <w:rsid w:val="00435A0F"/>
    <w:rsid w:val="00436575"/>
    <w:rsid w:val="00440C0B"/>
    <w:rsid w:val="00443E22"/>
    <w:rsid w:val="004445A9"/>
    <w:rsid w:val="00447875"/>
    <w:rsid w:val="004513FE"/>
    <w:rsid w:val="0045168C"/>
    <w:rsid w:val="004600F0"/>
    <w:rsid w:val="0046127D"/>
    <w:rsid w:val="00462069"/>
    <w:rsid w:val="004621B1"/>
    <w:rsid w:val="0046291F"/>
    <w:rsid w:val="00462B3A"/>
    <w:rsid w:val="00463B88"/>
    <w:rsid w:val="00463CF2"/>
    <w:rsid w:val="00465544"/>
    <w:rsid w:val="00465A91"/>
    <w:rsid w:val="00466015"/>
    <w:rsid w:val="00466EC7"/>
    <w:rsid w:val="00467231"/>
    <w:rsid w:val="00467E58"/>
    <w:rsid w:val="004703DB"/>
    <w:rsid w:val="0047083D"/>
    <w:rsid w:val="00472B35"/>
    <w:rsid w:val="004748D3"/>
    <w:rsid w:val="0047526A"/>
    <w:rsid w:val="00477C81"/>
    <w:rsid w:val="00480DA6"/>
    <w:rsid w:val="00481117"/>
    <w:rsid w:val="00481829"/>
    <w:rsid w:val="00481969"/>
    <w:rsid w:val="0048208E"/>
    <w:rsid w:val="004841FF"/>
    <w:rsid w:val="00491B8E"/>
    <w:rsid w:val="00491C51"/>
    <w:rsid w:val="004922FD"/>
    <w:rsid w:val="004927B7"/>
    <w:rsid w:val="00493471"/>
    <w:rsid w:val="00493746"/>
    <w:rsid w:val="00493E16"/>
    <w:rsid w:val="00494ACB"/>
    <w:rsid w:val="0049639C"/>
    <w:rsid w:val="0049703F"/>
    <w:rsid w:val="004977C2"/>
    <w:rsid w:val="00497862"/>
    <w:rsid w:val="004A0191"/>
    <w:rsid w:val="004A18E3"/>
    <w:rsid w:val="004A1AEC"/>
    <w:rsid w:val="004A2A78"/>
    <w:rsid w:val="004A3B23"/>
    <w:rsid w:val="004A3D38"/>
    <w:rsid w:val="004A4386"/>
    <w:rsid w:val="004A5195"/>
    <w:rsid w:val="004A5BD0"/>
    <w:rsid w:val="004A6258"/>
    <w:rsid w:val="004B1CDA"/>
    <w:rsid w:val="004B2D4C"/>
    <w:rsid w:val="004B3595"/>
    <w:rsid w:val="004B3F61"/>
    <w:rsid w:val="004B5E1F"/>
    <w:rsid w:val="004C0E15"/>
    <w:rsid w:val="004C264E"/>
    <w:rsid w:val="004C3106"/>
    <w:rsid w:val="004C3BFC"/>
    <w:rsid w:val="004C3D52"/>
    <w:rsid w:val="004C6062"/>
    <w:rsid w:val="004C6306"/>
    <w:rsid w:val="004C632B"/>
    <w:rsid w:val="004C748A"/>
    <w:rsid w:val="004C780E"/>
    <w:rsid w:val="004C7934"/>
    <w:rsid w:val="004D0E1E"/>
    <w:rsid w:val="004D1459"/>
    <w:rsid w:val="004D486C"/>
    <w:rsid w:val="004D772D"/>
    <w:rsid w:val="004D7C98"/>
    <w:rsid w:val="004E0BC7"/>
    <w:rsid w:val="004E0FA7"/>
    <w:rsid w:val="004E3375"/>
    <w:rsid w:val="004E3788"/>
    <w:rsid w:val="004E39BF"/>
    <w:rsid w:val="004E4BFB"/>
    <w:rsid w:val="004E515A"/>
    <w:rsid w:val="004F0662"/>
    <w:rsid w:val="004F3453"/>
    <w:rsid w:val="004F4FEA"/>
    <w:rsid w:val="004F5110"/>
    <w:rsid w:val="004F516D"/>
    <w:rsid w:val="004F56E3"/>
    <w:rsid w:val="004F74CC"/>
    <w:rsid w:val="00500343"/>
    <w:rsid w:val="0050055B"/>
    <w:rsid w:val="00500643"/>
    <w:rsid w:val="005009B7"/>
    <w:rsid w:val="0050142C"/>
    <w:rsid w:val="00503187"/>
    <w:rsid w:val="0050401E"/>
    <w:rsid w:val="00505EB8"/>
    <w:rsid w:val="005106E4"/>
    <w:rsid w:val="00511089"/>
    <w:rsid w:val="005110EA"/>
    <w:rsid w:val="00511125"/>
    <w:rsid w:val="0051217B"/>
    <w:rsid w:val="005137D2"/>
    <w:rsid w:val="005138DA"/>
    <w:rsid w:val="00513933"/>
    <w:rsid w:val="005151F5"/>
    <w:rsid w:val="0052060D"/>
    <w:rsid w:val="005213E8"/>
    <w:rsid w:val="005250B7"/>
    <w:rsid w:val="00527A8E"/>
    <w:rsid w:val="00527D7B"/>
    <w:rsid w:val="00530D8A"/>
    <w:rsid w:val="00530EF5"/>
    <w:rsid w:val="00531889"/>
    <w:rsid w:val="0053396C"/>
    <w:rsid w:val="005353E4"/>
    <w:rsid w:val="00537042"/>
    <w:rsid w:val="00537C20"/>
    <w:rsid w:val="005412A0"/>
    <w:rsid w:val="00541BCC"/>
    <w:rsid w:val="00543311"/>
    <w:rsid w:val="00543634"/>
    <w:rsid w:val="00543ED9"/>
    <w:rsid w:val="00545602"/>
    <w:rsid w:val="00546166"/>
    <w:rsid w:val="00550A6B"/>
    <w:rsid w:val="0055193B"/>
    <w:rsid w:val="005524C8"/>
    <w:rsid w:val="005529F0"/>
    <w:rsid w:val="00552D43"/>
    <w:rsid w:val="005579ED"/>
    <w:rsid w:val="00560BA6"/>
    <w:rsid w:val="005622E6"/>
    <w:rsid w:val="005625C8"/>
    <w:rsid w:val="00562ACA"/>
    <w:rsid w:val="00562F3C"/>
    <w:rsid w:val="0056371C"/>
    <w:rsid w:val="00563B20"/>
    <w:rsid w:val="00563D05"/>
    <w:rsid w:val="00563FBF"/>
    <w:rsid w:val="005645DB"/>
    <w:rsid w:val="0056468C"/>
    <w:rsid w:val="00565637"/>
    <w:rsid w:val="005664D2"/>
    <w:rsid w:val="0056715B"/>
    <w:rsid w:val="0057211B"/>
    <w:rsid w:val="005725E0"/>
    <w:rsid w:val="00573032"/>
    <w:rsid w:val="00573D20"/>
    <w:rsid w:val="00575C9D"/>
    <w:rsid w:val="00577217"/>
    <w:rsid w:val="005802E1"/>
    <w:rsid w:val="00581044"/>
    <w:rsid w:val="00582444"/>
    <w:rsid w:val="00582D33"/>
    <w:rsid w:val="005838A2"/>
    <w:rsid w:val="00583CA7"/>
    <w:rsid w:val="00583F7F"/>
    <w:rsid w:val="005841B7"/>
    <w:rsid w:val="00584536"/>
    <w:rsid w:val="00585FD4"/>
    <w:rsid w:val="00586193"/>
    <w:rsid w:val="0059078E"/>
    <w:rsid w:val="005909F8"/>
    <w:rsid w:val="0059105A"/>
    <w:rsid w:val="005939AD"/>
    <w:rsid w:val="00595352"/>
    <w:rsid w:val="00595D5F"/>
    <w:rsid w:val="00595EA8"/>
    <w:rsid w:val="005963B7"/>
    <w:rsid w:val="0059739C"/>
    <w:rsid w:val="0059777C"/>
    <w:rsid w:val="005A06D1"/>
    <w:rsid w:val="005A1DD4"/>
    <w:rsid w:val="005A41C7"/>
    <w:rsid w:val="005A5D4D"/>
    <w:rsid w:val="005A5DD0"/>
    <w:rsid w:val="005A79E0"/>
    <w:rsid w:val="005B214F"/>
    <w:rsid w:val="005B3D1D"/>
    <w:rsid w:val="005B439F"/>
    <w:rsid w:val="005B45AB"/>
    <w:rsid w:val="005C202C"/>
    <w:rsid w:val="005C3AC0"/>
    <w:rsid w:val="005C460A"/>
    <w:rsid w:val="005C55B7"/>
    <w:rsid w:val="005C6811"/>
    <w:rsid w:val="005C7FBC"/>
    <w:rsid w:val="005D4CC2"/>
    <w:rsid w:val="005D6241"/>
    <w:rsid w:val="005D6F20"/>
    <w:rsid w:val="005D75F0"/>
    <w:rsid w:val="005E138C"/>
    <w:rsid w:val="005E44B7"/>
    <w:rsid w:val="005E63C8"/>
    <w:rsid w:val="005E65E9"/>
    <w:rsid w:val="005E66FD"/>
    <w:rsid w:val="005F1C49"/>
    <w:rsid w:val="005F358C"/>
    <w:rsid w:val="005F3915"/>
    <w:rsid w:val="005F4AA7"/>
    <w:rsid w:val="005F4CED"/>
    <w:rsid w:val="005F72DF"/>
    <w:rsid w:val="0060058E"/>
    <w:rsid w:val="0060160A"/>
    <w:rsid w:val="0060247F"/>
    <w:rsid w:val="0060490B"/>
    <w:rsid w:val="00606EAA"/>
    <w:rsid w:val="00610C42"/>
    <w:rsid w:val="00610D24"/>
    <w:rsid w:val="006112F5"/>
    <w:rsid w:val="00611ABA"/>
    <w:rsid w:val="006145AF"/>
    <w:rsid w:val="00615830"/>
    <w:rsid w:val="0062095F"/>
    <w:rsid w:val="00621783"/>
    <w:rsid w:val="006221EA"/>
    <w:rsid w:val="006222ED"/>
    <w:rsid w:val="00623DB9"/>
    <w:rsid w:val="00624D81"/>
    <w:rsid w:val="00625CB7"/>
    <w:rsid w:val="006267F3"/>
    <w:rsid w:val="0063379D"/>
    <w:rsid w:val="00633DE1"/>
    <w:rsid w:val="00635657"/>
    <w:rsid w:val="006374BD"/>
    <w:rsid w:val="0064069A"/>
    <w:rsid w:val="00640E17"/>
    <w:rsid w:val="0064605D"/>
    <w:rsid w:val="006460F9"/>
    <w:rsid w:val="00646B85"/>
    <w:rsid w:val="00646FD4"/>
    <w:rsid w:val="00647882"/>
    <w:rsid w:val="00651630"/>
    <w:rsid w:val="00653E25"/>
    <w:rsid w:val="00654F9B"/>
    <w:rsid w:val="00655430"/>
    <w:rsid w:val="00655B0E"/>
    <w:rsid w:val="00656C16"/>
    <w:rsid w:val="00656C73"/>
    <w:rsid w:val="00661BC4"/>
    <w:rsid w:val="006642DE"/>
    <w:rsid w:val="0066551E"/>
    <w:rsid w:val="00671E3C"/>
    <w:rsid w:val="0067411F"/>
    <w:rsid w:val="00677190"/>
    <w:rsid w:val="00677AF6"/>
    <w:rsid w:val="006800F5"/>
    <w:rsid w:val="0068082D"/>
    <w:rsid w:val="00680EA8"/>
    <w:rsid w:val="00685C88"/>
    <w:rsid w:val="00686E29"/>
    <w:rsid w:val="00687494"/>
    <w:rsid w:val="00687F06"/>
    <w:rsid w:val="00690161"/>
    <w:rsid w:val="00690A13"/>
    <w:rsid w:val="00691AE5"/>
    <w:rsid w:val="00691F61"/>
    <w:rsid w:val="006925BE"/>
    <w:rsid w:val="00694F83"/>
    <w:rsid w:val="0069547C"/>
    <w:rsid w:val="00695DD3"/>
    <w:rsid w:val="00695FD8"/>
    <w:rsid w:val="00696E15"/>
    <w:rsid w:val="006973E9"/>
    <w:rsid w:val="0069751C"/>
    <w:rsid w:val="006A178E"/>
    <w:rsid w:val="006A1A86"/>
    <w:rsid w:val="006A2878"/>
    <w:rsid w:val="006A3760"/>
    <w:rsid w:val="006A3796"/>
    <w:rsid w:val="006A764D"/>
    <w:rsid w:val="006A7F2D"/>
    <w:rsid w:val="006B0170"/>
    <w:rsid w:val="006B0257"/>
    <w:rsid w:val="006B1642"/>
    <w:rsid w:val="006B3F2B"/>
    <w:rsid w:val="006B4493"/>
    <w:rsid w:val="006B48C5"/>
    <w:rsid w:val="006B4E8B"/>
    <w:rsid w:val="006B5286"/>
    <w:rsid w:val="006B6553"/>
    <w:rsid w:val="006B6E29"/>
    <w:rsid w:val="006B7068"/>
    <w:rsid w:val="006C1B0E"/>
    <w:rsid w:val="006C2215"/>
    <w:rsid w:val="006C2C07"/>
    <w:rsid w:val="006C30EF"/>
    <w:rsid w:val="006C3290"/>
    <w:rsid w:val="006C40E7"/>
    <w:rsid w:val="006C56CE"/>
    <w:rsid w:val="006C57CB"/>
    <w:rsid w:val="006C5C4A"/>
    <w:rsid w:val="006C5EAB"/>
    <w:rsid w:val="006C5F08"/>
    <w:rsid w:val="006C6B39"/>
    <w:rsid w:val="006C73DC"/>
    <w:rsid w:val="006D031B"/>
    <w:rsid w:val="006D0796"/>
    <w:rsid w:val="006D21D9"/>
    <w:rsid w:val="006D2EC8"/>
    <w:rsid w:val="006D4408"/>
    <w:rsid w:val="006D621A"/>
    <w:rsid w:val="006D7AD6"/>
    <w:rsid w:val="006D7FF8"/>
    <w:rsid w:val="006E0B9B"/>
    <w:rsid w:val="006E2480"/>
    <w:rsid w:val="006E2A03"/>
    <w:rsid w:val="006E47F6"/>
    <w:rsid w:val="006E5F1A"/>
    <w:rsid w:val="006E6B97"/>
    <w:rsid w:val="006E7BAF"/>
    <w:rsid w:val="006F10EC"/>
    <w:rsid w:val="006F1161"/>
    <w:rsid w:val="006F4BEA"/>
    <w:rsid w:val="006F52A4"/>
    <w:rsid w:val="006F79C4"/>
    <w:rsid w:val="006F79E9"/>
    <w:rsid w:val="00700559"/>
    <w:rsid w:val="007006E7"/>
    <w:rsid w:val="00700A97"/>
    <w:rsid w:val="00700F52"/>
    <w:rsid w:val="0070118B"/>
    <w:rsid w:val="00701B45"/>
    <w:rsid w:val="007025FD"/>
    <w:rsid w:val="00702CBE"/>
    <w:rsid w:val="00703CFE"/>
    <w:rsid w:val="00703E78"/>
    <w:rsid w:val="00704BA0"/>
    <w:rsid w:val="00705FFE"/>
    <w:rsid w:val="007064D2"/>
    <w:rsid w:val="007074EE"/>
    <w:rsid w:val="00707582"/>
    <w:rsid w:val="00710F30"/>
    <w:rsid w:val="00712D38"/>
    <w:rsid w:val="00713259"/>
    <w:rsid w:val="007132EA"/>
    <w:rsid w:val="00713D56"/>
    <w:rsid w:val="0072219E"/>
    <w:rsid w:val="00722B08"/>
    <w:rsid w:val="00722F91"/>
    <w:rsid w:val="007239A9"/>
    <w:rsid w:val="00723E38"/>
    <w:rsid w:val="007247BD"/>
    <w:rsid w:val="00726C20"/>
    <w:rsid w:val="0073216D"/>
    <w:rsid w:val="00732B22"/>
    <w:rsid w:val="00732BE0"/>
    <w:rsid w:val="00733BC9"/>
    <w:rsid w:val="0073644C"/>
    <w:rsid w:val="0073685A"/>
    <w:rsid w:val="00736E7D"/>
    <w:rsid w:val="00736FC0"/>
    <w:rsid w:val="00740132"/>
    <w:rsid w:val="0074015A"/>
    <w:rsid w:val="00741856"/>
    <w:rsid w:val="0074234A"/>
    <w:rsid w:val="00743F35"/>
    <w:rsid w:val="007458B6"/>
    <w:rsid w:val="00745E60"/>
    <w:rsid w:val="00746925"/>
    <w:rsid w:val="00747042"/>
    <w:rsid w:val="007503FF"/>
    <w:rsid w:val="00751B92"/>
    <w:rsid w:val="00753430"/>
    <w:rsid w:val="00753E83"/>
    <w:rsid w:val="00756C86"/>
    <w:rsid w:val="00757365"/>
    <w:rsid w:val="00761FFA"/>
    <w:rsid w:val="007635A3"/>
    <w:rsid w:val="00763A62"/>
    <w:rsid w:val="00771158"/>
    <w:rsid w:val="00772D1C"/>
    <w:rsid w:val="00773933"/>
    <w:rsid w:val="007748C5"/>
    <w:rsid w:val="00775854"/>
    <w:rsid w:val="0077609E"/>
    <w:rsid w:val="007760E2"/>
    <w:rsid w:val="00776B7F"/>
    <w:rsid w:val="00781505"/>
    <w:rsid w:val="00781AA2"/>
    <w:rsid w:val="007829E2"/>
    <w:rsid w:val="00784209"/>
    <w:rsid w:val="00784ED9"/>
    <w:rsid w:val="0078560E"/>
    <w:rsid w:val="007866CB"/>
    <w:rsid w:val="00786E58"/>
    <w:rsid w:val="00786EAB"/>
    <w:rsid w:val="007948C5"/>
    <w:rsid w:val="007953BB"/>
    <w:rsid w:val="0079554B"/>
    <w:rsid w:val="00795644"/>
    <w:rsid w:val="00796446"/>
    <w:rsid w:val="00797A52"/>
    <w:rsid w:val="00797E94"/>
    <w:rsid w:val="007A0599"/>
    <w:rsid w:val="007A2BDA"/>
    <w:rsid w:val="007A6CEE"/>
    <w:rsid w:val="007B02B0"/>
    <w:rsid w:val="007B1175"/>
    <w:rsid w:val="007B1D6C"/>
    <w:rsid w:val="007B269D"/>
    <w:rsid w:val="007B4403"/>
    <w:rsid w:val="007B441A"/>
    <w:rsid w:val="007B49CB"/>
    <w:rsid w:val="007B7D37"/>
    <w:rsid w:val="007C078E"/>
    <w:rsid w:val="007C2450"/>
    <w:rsid w:val="007C2CE1"/>
    <w:rsid w:val="007C44F3"/>
    <w:rsid w:val="007C5A56"/>
    <w:rsid w:val="007C6356"/>
    <w:rsid w:val="007C7AD4"/>
    <w:rsid w:val="007D05A3"/>
    <w:rsid w:val="007D1901"/>
    <w:rsid w:val="007D2B44"/>
    <w:rsid w:val="007D371C"/>
    <w:rsid w:val="007D3AD9"/>
    <w:rsid w:val="007D40F1"/>
    <w:rsid w:val="007D509A"/>
    <w:rsid w:val="007D71A1"/>
    <w:rsid w:val="007E0C46"/>
    <w:rsid w:val="007E1A39"/>
    <w:rsid w:val="007E1B5E"/>
    <w:rsid w:val="007E2159"/>
    <w:rsid w:val="007E416F"/>
    <w:rsid w:val="007E4685"/>
    <w:rsid w:val="007E4BE6"/>
    <w:rsid w:val="007E5798"/>
    <w:rsid w:val="007E6D4E"/>
    <w:rsid w:val="007F2F45"/>
    <w:rsid w:val="007F4EBF"/>
    <w:rsid w:val="007F6553"/>
    <w:rsid w:val="007F7202"/>
    <w:rsid w:val="00801055"/>
    <w:rsid w:val="00801B5F"/>
    <w:rsid w:val="00803AC2"/>
    <w:rsid w:val="00804CF6"/>
    <w:rsid w:val="008075A9"/>
    <w:rsid w:val="0080793B"/>
    <w:rsid w:val="00810E87"/>
    <w:rsid w:val="0081141C"/>
    <w:rsid w:val="008124D3"/>
    <w:rsid w:val="0081285D"/>
    <w:rsid w:val="00812C54"/>
    <w:rsid w:val="008134F5"/>
    <w:rsid w:val="008147DC"/>
    <w:rsid w:val="008154A0"/>
    <w:rsid w:val="008157C4"/>
    <w:rsid w:val="0081598C"/>
    <w:rsid w:val="00816419"/>
    <w:rsid w:val="0081671F"/>
    <w:rsid w:val="00817C89"/>
    <w:rsid w:val="00823186"/>
    <w:rsid w:val="008239DE"/>
    <w:rsid w:val="00823A93"/>
    <w:rsid w:val="008250CF"/>
    <w:rsid w:val="008256D2"/>
    <w:rsid w:val="008257F1"/>
    <w:rsid w:val="008266EB"/>
    <w:rsid w:val="00831393"/>
    <w:rsid w:val="008325D9"/>
    <w:rsid w:val="008328C8"/>
    <w:rsid w:val="008342A5"/>
    <w:rsid w:val="008362A7"/>
    <w:rsid w:val="00836863"/>
    <w:rsid w:val="008403E7"/>
    <w:rsid w:val="00841A3C"/>
    <w:rsid w:val="00842C81"/>
    <w:rsid w:val="00843361"/>
    <w:rsid w:val="00845E2F"/>
    <w:rsid w:val="008460FE"/>
    <w:rsid w:val="00846DA4"/>
    <w:rsid w:val="0084744E"/>
    <w:rsid w:val="00847490"/>
    <w:rsid w:val="00850E93"/>
    <w:rsid w:val="0085128C"/>
    <w:rsid w:val="00851CE6"/>
    <w:rsid w:val="00854160"/>
    <w:rsid w:val="0085576C"/>
    <w:rsid w:val="0085748B"/>
    <w:rsid w:val="0086216C"/>
    <w:rsid w:val="00862A72"/>
    <w:rsid w:val="00863812"/>
    <w:rsid w:val="00866F00"/>
    <w:rsid w:val="00867916"/>
    <w:rsid w:val="00870161"/>
    <w:rsid w:val="0087124E"/>
    <w:rsid w:val="008728DD"/>
    <w:rsid w:val="00873043"/>
    <w:rsid w:val="0087339A"/>
    <w:rsid w:val="00876B9F"/>
    <w:rsid w:val="00877034"/>
    <w:rsid w:val="0088084A"/>
    <w:rsid w:val="0088282B"/>
    <w:rsid w:val="00884C10"/>
    <w:rsid w:val="00886AA2"/>
    <w:rsid w:val="0089091E"/>
    <w:rsid w:val="00891921"/>
    <w:rsid w:val="0089220C"/>
    <w:rsid w:val="00893B27"/>
    <w:rsid w:val="00894B02"/>
    <w:rsid w:val="00894F97"/>
    <w:rsid w:val="008952D8"/>
    <w:rsid w:val="00895752"/>
    <w:rsid w:val="00896BBA"/>
    <w:rsid w:val="008973BD"/>
    <w:rsid w:val="00897FDD"/>
    <w:rsid w:val="008A02CE"/>
    <w:rsid w:val="008A4F24"/>
    <w:rsid w:val="008A6EB6"/>
    <w:rsid w:val="008A6F16"/>
    <w:rsid w:val="008B016F"/>
    <w:rsid w:val="008B1D25"/>
    <w:rsid w:val="008B50F8"/>
    <w:rsid w:val="008B58E9"/>
    <w:rsid w:val="008B7BA6"/>
    <w:rsid w:val="008C0E62"/>
    <w:rsid w:val="008C2A1D"/>
    <w:rsid w:val="008C3995"/>
    <w:rsid w:val="008C4AAD"/>
    <w:rsid w:val="008C4B71"/>
    <w:rsid w:val="008C6606"/>
    <w:rsid w:val="008C72C1"/>
    <w:rsid w:val="008D0A5C"/>
    <w:rsid w:val="008D211E"/>
    <w:rsid w:val="008D27BC"/>
    <w:rsid w:val="008D3132"/>
    <w:rsid w:val="008D402B"/>
    <w:rsid w:val="008D494D"/>
    <w:rsid w:val="008D49BA"/>
    <w:rsid w:val="008D63D2"/>
    <w:rsid w:val="008D71C3"/>
    <w:rsid w:val="008E24AA"/>
    <w:rsid w:val="008E45BE"/>
    <w:rsid w:val="008E58A9"/>
    <w:rsid w:val="008E67FE"/>
    <w:rsid w:val="008E7541"/>
    <w:rsid w:val="008F142E"/>
    <w:rsid w:val="008F2DFE"/>
    <w:rsid w:val="008F3224"/>
    <w:rsid w:val="008F3B40"/>
    <w:rsid w:val="008F60AA"/>
    <w:rsid w:val="008F6376"/>
    <w:rsid w:val="008F691F"/>
    <w:rsid w:val="008F6E3F"/>
    <w:rsid w:val="008F7ADD"/>
    <w:rsid w:val="008F7BD8"/>
    <w:rsid w:val="009007B8"/>
    <w:rsid w:val="0090097B"/>
    <w:rsid w:val="009025CF"/>
    <w:rsid w:val="00902F60"/>
    <w:rsid w:val="00904034"/>
    <w:rsid w:val="009121B9"/>
    <w:rsid w:val="00913572"/>
    <w:rsid w:val="0091387A"/>
    <w:rsid w:val="00914001"/>
    <w:rsid w:val="009149D1"/>
    <w:rsid w:val="00914AC7"/>
    <w:rsid w:val="0091519B"/>
    <w:rsid w:val="009153D7"/>
    <w:rsid w:val="00915A47"/>
    <w:rsid w:val="0092194D"/>
    <w:rsid w:val="0092227D"/>
    <w:rsid w:val="00923A80"/>
    <w:rsid w:val="00924A47"/>
    <w:rsid w:val="00926033"/>
    <w:rsid w:val="00927573"/>
    <w:rsid w:val="00932A85"/>
    <w:rsid w:val="00933804"/>
    <w:rsid w:val="00934079"/>
    <w:rsid w:val="00934912"/>
    <w:rsid w:val="00934FA8"/>
    <w:rsid w:val="009357A5"/>
    <w:rsid w:val="00937058"/>
    <w:rsid w:val="00937583"/>
    <w:rsid w:val="009410A1"/>
    <w:rsid w:val="00944DAC"/>
    <w:rsid w:val="00946456"/>
    <w:rsid w:val="0094712F"/>
    <w:rsid w:val="00947694"/>
    <w:rsid w:val="009477CB"/>
    <w:rsid w:val="009526A9"/>
    <w:rsid w:val="00952D3C"/>
    <w:rsid w:val="0095474A"/>
    <w:rsid w:val="00954BEB"/>
    <w:rsid w:val="00955EF6"/>
    <w:rsid w:val="009560D1"/>
    <w:rsid w:val="00956CE1"/>
    <w:rsid w:val="0096007D"/>
    <w:rsid w:val="009608B7"/>
    <w:rsid w:val="00961B94"/>
    <w:rsid w:val="00965078"/>
    <w:rsid w:val="00965510"/>
    <w:rsid w:val="0097087A"/>
    <w:rsid w:val="00972D6C"/>
    <w:rsid w:val="009738BF"/>
    <w:rsid w:val="0097396A"/>
    <w:rsid w:val="00975434"/>
    <w:rsid w:val="009754A8"/>
    <w:rsid w:val="00976080"/>
    <w:rsid w:val="00976274"/>
    <w:rsid w:val="009764A6"/>
    <w:rsid w:val="00977397"/>
    <w:rsid w:val="00981D4C"/>
    <w:rsid w:val="00982BE9"/>
    <w:rsid w:val="00982C2B"/>
    <w:rsid w:val="0098318D"/>
    <w:rsid w:val="00986EAB"/>
    <w:rsid w:val="00987241"/>
    <w:rsid w:val="00987AF9"/>
    <w:rsid w:val="00991DC1"/>
    <w:rsid w:val="00992134"/>
    <w:rsid w:val="009922AC"/>
    <w:rsid w:val="00994601"/>
    <w:rsid w:val="009953EC"/>
    <w:rsid w:val="00995EFA"/>
    <w:rsid w:val="00996084"/>
    <w:rsid w:val="00996A87"/>
    <w:rsid w:val="009A2920"/>
    <w:rsid w:val="009A30FF"/>
    <w:rsid w:val="009A448F"/>
    <w:rsid w:val="009A5AFF"/>
    <w:rsid w:val="009A7C33"/>
    <w:rsid w:val="009B1179"/>
    <w:rsid w:val="009B2378"/>
    <w:rsid w:val="009B25F9"/>
    <w:rsid w:val="009B328D"/>
    <w:rsid w:val="009B3317"/>
    <w:rsid w:val="009B3A0E"/>
    <w:rsid w:val="009B5903"/>
    <w:rsid w:val="009B611C"/>
    <w:rsid w:val="009B62EB"/>
    <w:rsid w:val="009C180C"/>
    <w:rsid w:val="009C3941"/>
    <w:rsid w:val="009C6554"/>
    <w:rsid w:val="009C65AB"/>
    <w:rsid w:val="009C75B3"/>
    <w:rsid w:val="009C78CC"/>
    <w:rsid w:val="009C7A0F"/>
    <w:rsid w:val="009D0E4A"/>
    <w:rsid w:val="009D5654"/>
    <w:rsid w:val="009D7740"/>
    <w:rsid w:val="009E03EE"/>
    <w:rsid w:val="009E2046"/>
    <w:rsid w:val="009E26F6"/>
    <w:rsid w:val="009E277C"/>
    <w:rsid w:val="009E2A0F"/>
    <w:rsid w:val="009E415D"/>
    <w:rsid w:val="009E4186"/>
    <w:rsid w:val="009E4947"/>
    <w:rsid w:val="009E4ADC"/>
    <w:rsid w:val="009E7D43"/>
    <w:rsid w:val="009F0682"/>
    <w:rsid w:val="009F0C02"/>
    <w:rsid w:val="009F14CD"/>
    <w:rsid w:val="009F1899"/>
    <w:rsid w:val="009F2B57"/>
    <w:rsid w:val="009F5317"/>
    <w:rsid w:val="009F56D3"/>
    <w:rsid w:val="009F5DE9"/>
    <w:rsid w:val="009F6D1B"/>
    <w:rsid w:val="00A01953"/>
    <w:rsid w:val="00A02E2E"/>
    <w:rsid w:val="00A03487"/>
    <w:rsid w:val="00A057A3"/>
    <w:rsid w:val="00A119F8"/>
    <w:rsid w:val="00A12A34"/>
    <w:rsid w:val="00A132E9"/>
    <w:rsid w:val="00A13B0A"/>
    <w:rsid w:val="00A15287"/>
    <w:rsid w:val="00A16494"/>
    <w:rsid w:val="00A16968"/>
    <w:rsid w:val="00A17326"/>
    <w:rsid w:val="00A17837"/>
    <w:rsid w:val="00A17C03"/>
    <w:rsid w:val="00A20240"/>
    <w:rsid w:val="00A213B5"/>
    <w:rsid w:val="00A25F23"/>
    <w:rsid w:val="00A30C4F"/>
    <w:rsid w:val="00A3382F"/>
    <w:rsid w:val="00A33F13"/>
    <w:rsid w:val="00A35074"/>
    <w:rsid w:val="00A35116"/>
    <w:rsid w:val="00A35494"/>
    <w:rsid w:val="00A36D28"/>
    <w:rsid w:val="00A4181D"/>
    <w:rsid w:val="00A418D5"/>
    <w:rsid w:val="00A41A25"/>
    <w:rsid w:val="00A43C04"/>
    <w:rsid w:val="00A50DBB"/>
    <w:rsid w:val="00A51134"/>
    <w:rsid w:val="00A511F5"/>
    <w:rsid w:val="00A52D6A"/>
    <w:rsid w:val="00A559C1"/>
    <w:rsid w:val="00A61480"/>
    <w:rsid w:val="00A62A99"/>
    <w:rsid w:val="00A630AF"/>
    <w:rsid w:val="00A65C48"/>
    <w:rsid w:val="00A65E33"/>
    <w:rsid w:val="00A66913"/>
    <w:rsid w:val="00A7083F"/>
    <w:rsid w:val="00A77B79"/>
    <w:rsid w:val="00A80136"/>
    <w:rsid w:val="00A8025A"/>
    <w:rsid w:val="00A81AD1"/>
    <w:rsid w:val="00A822B2"/>
    <w:rsid w:val="00A83385"/>
    <w:rsid w:val="00A84E7B"/>
    <w:rsid w:val="00A8575D"/>
    <w:rsid w:val="00A86755"/>
    <w:rsid w:val="00A86AEF"/>
    <w:rsid w:val="00A87EA9"/>
    <w:rsid w:val="00A90279"/>
    <w:rsid w:val="00A9033D"/>
    <w:rsid w:val="00A914D7"/>
    <w:rsid w:val="00A92424"/>
    <w:rsid w:val="00A928E4"/>
    <w:rsid w:val="00A947CB"/>
    <w:rsid w:val="00A9530E"/>
    <w:rsid w:val="00A959A8"/>
    <w:rsid w:val="00A9615A"/>
    <w:rsid w:val="00AA329B"/>
    <w:rsid w:val="00AA3FB9"/>
    <w:rsid w:val="00AA3FE1"/>
    <w:rsid w:val="00AA4B1A"/>
    <w:rsid w:val="00AA58E1"/>
    <w:rsid w:val="00AA6668"/>
    <w:rsid w:val="00AA7C88"/>
    <w:rsid w:val="00AB0591"/>
    <w:rsid w:val="00AB269B"/>
    <w:rsid w:val="00AB5F9C"/>
    <w:rsid w:val="00AB66C0"/>
    <w:rsid w:val="00AB6771"/>
    <w:rsid w:val="00AB79C7"/>
    <w:rsid w:val="00AC2B17"/>
    <w:rsid w:val="00AC5828"/>
    <w:rsid w:val="00AC62EE"/>
    <w:rsid w:val="00AC637E"/>
    <w:rsid w:val="00AC66B4"/>
    <w:rsid w:val="00AC6C5D"/>
    <w:rsid w:val="00AD0A85"/>
    <w:rsid w:val="00AD12D8"/>
    <w:rsid w:val="00AD56BF"/>
    <w:rsid w:val="00AD5E4E"/>
    <w:rsid w:val="00AD6D5B"/>
    <w:rsid w:val="00AE0A8D"/>
    <w:rsid w:val="00AE1A15"/>
    <w:rsid w:val="00AE205A"/>
    <w:rsid w:val="00AE2419"/>
    <w:rsid w:val="00AE3609"/>
    <w:rsid w:val="00AF1D87"/>
    <w:rsid w:val="00AF34EE"/>
    <w:rsid w:val="00AF38A0"/>
    <w:rsid w:val="00AF3F9F"/>
    <w:rsid w:val="00AF41A3"/>
    <w:rsid w:val="00AF4562"/>
    <w:rsid w:val="00AF617F"/>
    <w:rsid w:val="00AF715F"/>
    <w:rsid w:val="00B00825"/>
    <w:rsid w:val="00B0257F"/>
    <w:rsid w:val="00B02866"/>
    <w:rsid w:val="00B033CA"/>
    <w:rsid w:val="00B03809"/>
    <w:rsid w:val="00B04315"/>
    <w:rsid w:val="00B058FE"/>
    <w:rsid w:val="00B062E2"/>
    <w:rsid w:val="00B07502"/>
    <w:rsid w:val="00B07EC5"/>
    <w:rsid w:val="00B10E69"/>
    <w:rsid w:val="00B11F8E"/>
    <w:rsid w:val="00B1207E"/>
    <w:rsid w:val="00B1216A"/>
    <w:rsid w:val="00B131FD"/>
    <w:rsid w:val="00B13647"/>
    <w:rsid w:val="00B153D0"/>
    <w:rsid w:val="00B169C1"/>
    <w:rsid w:val="00B17522"/>
    <w:rsid w:val="00B20022"/>
    <w:rsid w:val="00B2005E"/>
    <w:rsid w:val="00B21D68"/>
    <w:rsid w:val="00B223E1"/>
    <w:rsid w:val="00B227F4"/>
    <w:rsid w:val="00B246F6"/>
    <w:rsid w:val="00B24790"/>
    <w:rsid w:val="00B277E2"/>
    <w:rsid w:val="00B33AF3"/>
    <w:rsid w:val="00B3410E"/>
    <w:rsid w:val="00B3418A"/>
    <w:rsid w:val="00B36817"/>
    <w:rsid w:val="00B40B58"/>
    <w:rsid w:val="00B40D33"/>
    <w:rsid w:val="00B41B08"/>
    <w:rsid w:val="00B441FA"/>
    <w:rsid w:val="00B442B4"/>
    <w:rsid w:val="00B4603A"/>
    <w:rsid w:val="00B46FB8"/>
    <w:rsid w:val="00B47374"/>
    <w:rsid w:val="00B5089F"/>
    <w:rsid w:val="00B5100C"/>
    <w:rsid w:val="00B51F00"/>
    <w:rsid w:val="00B53EC8"/>
    <w:rsid w:val="00B57AA0"/>
    <w:rsid w:val="00B57D2D"/>
    <w:rsid w:val="00B57FA4"/>
    <w:rsid w:val="00B6040B"/>
    <w:rsid w:val="00B62B36"/>
    <w:rsid w:val="00B633D5"/>
    <w:rsid w:val="00B63685"/>
    <w:rsid w:val="00B649FC"/>
    <w:rsid w:val="00B64DE4"/>
    <w:rsid w:val="00B66669"/>
    <w:rsid w:val="00B66F2B"/>
    <w:rsid w:val="00B6781F"/>
    <w:rsid w:val="00B67B88"/>
    <w:rsid w:val="00B70725"/>
    <w:rsid w:val="00B70988"/>
    <w:rsid w:val="00B70CA8"/>
    <w:rsid w:val="00B71731"/>
    <w:rsid w:val="00B71868"/>
    <w:rsid w:val="00B71D43"/>
    <w:rsid w:val="00B73250"/>
    <w:rsid w:val="00B737A4"/>
    <w:rsid w:val="00B742EE"/>
    <w:rsid w:val="00B7620C"/>
    <w:rsid w:val="00B7645C"/>
    <w:rsid w:val="00B80014"/>
    <w:rsid w:val="00B808B5"/>
    <w:rsid w:val="00B827B5"/>
    <w:rsid w:val="00B83D28"/>
    <w:rsid w:val="00B86C2F"/>
    <w:rsid w:val="00B86DBA"/>
    <w:rsid w:val="00B8788A"/>
    <w:rsid w:val="00B90E94"/>
    <w:rsid w:val="00B90FB1"/>
    <w:rsid w:val="00B91824"/>
    <w:rsid w:val="00B925EE"/>
    <w:rsid w:val="00B93199"/>
    <w:rsid w:val="00B934B2"/>
    <w:rsid w:val="00B93E07"/>
    <w:rsid w:val="00B93EC6"/>
    <w:rsid w:val="00B94129"/>
    <w:rsid w:val="00B973EB"/>
    <w:rsid w:val="00B97982"/>
    <w:rsid w:val="00B97D1D"/>
    <w:rsid w:val="00BA31D6"/>
    <w:rsid w:val="00BA390F"/>
    <w:rsid w:val="00BA3C32"/>
    <w:rsid w:val="00BB15D4"/>
    <w:rsid w:val="00BB1766"/>
    <w:rsid w:val="00BB1B59"/>
    <w:rsid w:val="00BB35A2"/>
    <w:rsid w:val="00BB3B8F"/>
    <w:rsid w:val="00BB5173"/>
    <w:rsid w:val="00BB68FD"/>
    <w:rsid w:val="00BB6C72"/>
    <w:rsid w:val="00BB6E73"/>
    <w:rsid w:val="00BB6FE3"/>
    <w:rsid w:val="00BB749C"/>
    <w:rsid w:val="00BC0AA1"/>
    <w:rsid w:val="00BC0B5C"/>
    <w:rsid w:val="00BC1606"/>
    <w:rsid w:val="00BC3A49"/>
    <w:rsid w:val="00BC60D2"/>
    <w:rsid w:val="00BC6555"/>
    <w:rsid w:val="00BC72BE"/>
    <w:rsid w:val="00BC7B41"/>
    <w:rsid w:val="00BC7CE9"/>
    <w:rsid w:val="00BD0F6B"/>
    <w:rsid w:val="00BD4B3C"/>
    <w:rsid w:val="00BD4FBB"/>
    <w:rsid w:val="00BD519B"/>
    <w:rsid w:val="00BD7495"/>
    <w:rsid w:val="00BD7870"/>
    <w:rsid w:val="00BD7BE4"/>
    <w:rsid w:val="00BD7D60"/>
    <w:rsid w:val="00BE292A"/>
    <w:rsid w:val="00BE3661"/>
    <w:rsid w:val="00BE455A"/>
    <w:rsid w:val="00BE45ED"/>
    <w:rsid w:val="00BE61B3"/>
    <w:rsid w:val="00BE7F57"/>
    <w:rsid w:val="00BF28DA"/>
    <w:rsid w:val="00BF4134"/>
    <w:rsid w:val="00BF4903"/>
    <w:rsid w:val="00BF4AB8"/>
    <w:rsid w:val="00BF4BF5"/>
    <w:rsid w:val="00BF58A4"/>
    <w:rsid w:val="00BF6905"/>
    <w:rsid w:val="00BF76D5"/>
    <w:rsid w:val="00C0246E"/>
    <w:rsid w:val="00C02673"/>
    <w:rsid w:val="00C065DA"/>
    <w:rsid w:val="00C07DEA"/>
    <w:rsid w:val="00C10401"/>
    <w:rsid w:val="00C1492A"/>
    <w:rsid w:val="00C154FD"/>
    <w:rsid w:val="00C15627"/>
    <w:rsid w:val="00C2000C"/>
    <w:rsid w:val="00C22B6A"/>
    <w:rsid w:val="00C23042"/>
    <w:rsid w:val="00C23785"/>
    <w:rsid w:val="00C25070"/>
    <w:rsid w:val="00C30B43"/>
    <w:rsid w:val="00C31FF2"/>
    <w:rsid w:val="00C33C73"/>
    <w:rsid w:val="00C351C3"/>
    <w:rsid w:val="00C35E29"/>
    <w:rsid w:val="00C373FF"/>
    <w:rsid w:val="00C376C2"/>
    <w:rsid w:val="00C37A36"/>
    <w:rsid w:val="00C401D0"/>
    <w:rsid w:val="00C41D1A"/>
    <w:rsid w:val="00C430E6"/>
    <w:rsid w:val="00C4615B"/>
    <w:rsid w:val="00C50854"/>
    <w:rsid w:val="00C51B96"/>
    <w:rsid w:val="00C52BBC"/>
    <w:rsid w:val="00C530F1"/>
    <w:rsid w:val="00C54E27"/>
    <w:rsid w:val="00C55357"/>
    <w:rsid w:val="00C55468"/>
    <w:rsid w:val="00C55C28"/>
    <w:rsid w:val="00C57B4A"/>
    <w:rsid w:val="00C609EA"/>
    <w:rsid w:val="00C61C15"/>
    <w:rsid w:val="00C62680"/>
    <w:rsid w:val="00C6389B"/>
    <w:rsid w:val="00C65DD8"/>
    <w:rsid w:val="00C6657B"/>
    <w:rsid w:val="00C701E5"/>
    <w:rsid w:val="00C7102C"/>
    <w:rsid w:val="00C71837"/>
    <w:rsid w:val="00C7183C"/>
    <w:rsid w:val="00C71E04"/>
    <w:rsid w:val="00C7498B"/>
    <w:rsid w:val="00C74FA1"/>
    <w:rsid w:val="00C75A92"/>
    <w:rsid w:val="00C75ACD"/>
    <w:rsid w:val="00C776DD"/>
    <w:rsid w:val="00C77790"/>
    <w:rsid w:val="00C80884"/>
    <w:rsid w:val="00C81E10"/>
    <w:rsid w:val="00C81E63"/>
    <w:rsid w:val="00C82019"/>
    <w:rsid w:val="00C82BA5"/>
    <w:rsid w:val="00C83149"/>
    <w:rsid w:val="00C83EBA"/>
    <w:rsid w:val="00C83EE9"/>
    <w:rsid w:val="00C84496"/>
    <w:rsid w:val="00C86712"/>
    <w:rsid w:val="00C9081A"/>
    <w:rsid w:val="00C92CE0"/>
    <w:rsid w:val="00C93089"/>
    <w:rsid w:val="00C94AFC"/>
    <w:rsid w:val="00C94B2F"/>
    <w:rsid w:val="00C95D8D"/>
    <w:rsid w:val="00C95F44"/>
    <w:rsid w:val="00CA051E"/>
    <w:rsid w:val="00CA1B9C"/>
    <w:rsid w:val="00CA1FC7"/>
    <w:rsid w:val="00CA2659"/>
    <w:rsid w:val="00CA297C"/>
    <w:rsid w:val="00CA33D1"/>
    <w:rsid w:val="00CA4BED"/>
    <w:rsid w:val="00CA4D42"/>
    <w:rsid w:val="00CA6982"/>
    <w:rsid w:val="00CA75CF"/>
    <w:rsid w:val="00CB105F"/>
    <w:rsid w:val="00CB13BD"/>
    <w:rsid w:val="00CB2645"/>
    <w:rsid w:val="00CB36E6"/>
    <w:rsid w:val="00CB48A7"/>
    <w:rsid w:val="00CB4BCD"/>
    <w:rsid w:val="00CB65A0"/>
    <w:rsid w:val="00CB699B"/>
    <w:rsid w:val="00CB7F89"/>
    <w:rsid w:val="00CC09CD"/>
    <w:rsid w:val="00CC10CB"/>
    <w:rsid w:val="00CC2903"/>
    <w:rsid w:val="00CC3A13"/>
    <w:rsid w:val="00CC40DF"/>
    <w:rsid w:val="00CC65C1"/>
    <w:rsid w:val="00CC721F"/>
    <w:rsid w:val="00CC7FF8"/>
    <w:rsid w:val="00CD32E5"/>
    <w:rsid w:val="00CD552F"/>
    <w:rsid w:val="00CD5E69"/>
    <w:rsid w:val="00CE0543"/>
    <w:rsid w:val="00CE4893"/>
    <w:rsid w:val="00CE6011"/>
    <w:rsid w:val="00CE77EF"/>
    <w:rsid w:val="00CF0CF7"/>
    <w:rsid w:val="00CF1EB4"/>
    <w:rsid w:val="00CF263B"/>
    <w:rsid w:val="00CF30DA"/>
    <w:rsid w:val="00CF35DD"/>
    <w:rsid w:val="00CF6C22"/>
    <w:rsid w:val="00CF7215"/>
    <w:rsid w:val="00D00224"/>
    <w:rsid w:val="00D002D8"/>
    <w:rsid w:val="00D00445"/>
    <w:rsid w:val="00D02D33"/>
    <w:rsid w:val="00D0468B"/>
    <w:rsid w:val="00D049C3"/>
    <w:rsid w:val="00D1279E"/>
    <w:rsid w:val="00D1428A"/>
    <w:rsid w:val="00D143E0"/>
    <w:rsid w:val="00D1505D"/>
    <w:rsid w:val="00D15F32"/>
    <w:rsid w:val="00D164C4"/>
    <w:rsid w:val="00D207B7"/>
    <w:rsid w:val="00D222D6"/>
    <w:rsid w:val="00D228FB"/>
    <w:rsid w:val="00D22BB3"/>
    <w:rsid w:val="00D3455A"/>
    <w:rsid w:val="00D34B8A"/>
    <w:rsid w:val="00D35178"/>
    <w:rsid w:val="00D36C56"/>
    <w:rsid w:val="00D40654"/>
    <w:rsid w:val="00D40C26"/>
    <w:rsid w:val="00D413DF"/>
    <w:rsid w:val="00D4247A"/>
    <w:rsid w:val="00D43251"/>
    <w:rsid w:val="00D43A82"/>
    <w:rsid w:val="00D442EA"/>
    <w:rsid w:val="00D4762B"/>
    <w:rsid w:val="00D47C79"/>
    <w:rsid w:val="00D51C07"/>
    <w:rsid w:val="00D51F26"/>
    <w:rsid w:val="00D51FBF"/>
    <w:rsid w:val="00D52D11"/>
    <w:rsid w:val="00D52EE0"/>
    <w:rsid w:val="00D53787"/>
    <w:rsid w:val="00D5501A"/>
    <w:rsid w:val="00D55116"/>
    <w:rsid w:val="00D57354"/>
    <w:rsid w:val="00D5746E"/>
    <w:rsid w:val="00D6169F"/>
    <w:rsid w:val="00D671F3"/>
    <w:rsid w:val="00D67596"/>
    <w:rsid w:val="00D67B20"/>
    <w:rsid w:val="00D67F6E"/>
    <w:rsid w:val="00D67FE9"/>
    <w:rsid w:val="00D7057A"/>
    <w:rsid w:val="00D72F4E"/>
    <w:rsid w:val="00D73556"/>
    <w:rsid w:val="00D73A05"/>
    <w:rsid w:val="00D758D8"/>
    <w:rsid w:val="00D75988"/>
    <w:rsid w:val="00D759FB"/>
    <w:rsid w:val="00D77F58"/>
    <w:rsid w:val="00D80C8C"/>
    <w:rsid w:val="00D834A1"/>
    <w:rsid w:val="00D84735"/>
    <w:rsid w:val="00D85822"/>
    <w:rsid w:val="00D90463"/>
    <w:rsid w:val="00D90F6F"/>
    <w:rsid w:val="00D924CA"/>
    <w:rsid w:val="00D9411F"/>
    <w:rsid w:val="00D9499D"/>
    <w:rsid w:val="00D96D5D"/>
    <w:rsid w:val="00DA0212"/>
    <w:rsid w:val="00DA1E9D"/>
    <w:rsid w:val="00DA314D"/>
    <w:rsid w:val="00DA4EF6"/>
    <w:rsid w:val="00DB26F8"/>
    <w:rsid w:val="00DB3C75"/>
    <w:rsid w:val="00DB4EFA"/>
    <w:rsid w:val="00DB6C33"/>
    <w:rsid w:val="00DB7C60"/>
    <w:rsid w:val="00DB7C94"/>
    <w:rsid w:val="00DC05FA"/>
    <w:rsid w:val="00DC2B9A"/>
    <w:rsid w:val="00DC38FB"/>
    <w:rsid w:val="00DC3B1F"/>
    <w:rsid w:val="00DC3E7E"/>
    <w:rsid w:val="00DC5554"/>
    <w:rsid w:val="00DC5BE4"/>
    <w:rsid w:val="00DC6630"/>
    <w:rsid w:val="00DD00A8"/>
    <w:rsid w:val="00DD1434"/>
    <w:rsid w:val="00DD186B"/>
    <w:rsid w:val="00DD2E57"/>
    <w:rsid w:val="00DD3204"/>
    <w:rsid w:val="00DD350B"/>
    <w:rsid w:val="00DD4898"/>
    <w:rsid w:val="00DD6B5F"/>
    <w:rsid w:val="00DD6CFE"/>
    <w:rsid w:val="00DE11F1"/>
    <w:rsid w:val="00DE46DB"/>
    <w:rsid w:val="00DE4E5B"/>
    <w:rsid w:val="00DE4F8E"/>
    <w:rsid w:val="00DE568F"/>
    <w:rsid w:val="00DE6BBF"/>
    <w:rsid w:val="00DE7B89"/>
    <w:rsid w:val="00DF1889"/>
    <w:rsid w:val="00DF2AD1"/>
    <w:rsid w:val="00DF4958"/>
    <w:rsid w:val="00E00808"/>
    <w:rsid w:val="00E014CF"/>
    <w:rsid w:val="00E01E70"/>
    <w:rsid w:val="00E0403C"/>
    <w:rsid w:val="00E07590"/>
    <w:rsid w:val="00E10610"/>
    <w:rsid w:val="00E143E1"/>
    <w:rsid w:val="00E14CE8"/>
    <w:rsid w:val="00E150E7"/>
    <w:rsid w:val="00E15BFF"/>
    <w:rsid w:val="00E16E73"/>
    <w:rsid w:val="00E17464"/>
    <w:rsid w:val="00E20116"/>
    <w:rsid w:val="00E21CEF"/>
    <w:rsid w:val="00E25C96"/>
    <w:rsid w:val="00E25E5A"/>
    <w:rsid w:val="00E27FD9"/>
    <w:rsid w:val="00E30132"/>
    <w:rsid w:val="00E3033C"/>
    <w:rsid w:val="00E314DD"/>
    <w:rsid w:val="00E31C36"/>
    <w:rsid w:val="00E33E49"/>
    <w:rsid w:val="00E372DC"/>
    <w:rsid w:val="00E401BC"/>
    <w:rsid w:val="00E41C67"/>
    <w:rsid w:val="00E4420F"/>
    <w:rsid w:val="00E44634"/>
    <w:rsid w:val="00E45CAD"/>
    <w:rsid w:val="00E47081"/>
    <w:rsid w:val="00E5186D"/>
    <w:rsid w:val="00E51C6A"/>
    <w:rsid w:val="00E53BE4"/>
    <w:rsid w:val="00E54227"/>
    <w:rsid w:val="00E542E3"/>
    <w:rsid w:val="00E5437D"/>
    <w:rsid w:val="00E5516D"/>
    <w:rsid w:val="00E5672A"/>
    <w:rsid w:val="00E603BE"/>
    <w:rsid w:val="00E61A30"/>
    <w:rsid w:val="00E62B59"/>
    <w:rsid w:val="00E6379D"/>
    <w:rsid w:val="00E63ECE"/>
    <w:rsid w:val="00E64BF7"/>
    <w:rsid w:val="00E64D23"/>
    <w:rsid w:val="00E64F81"/>
    <w:rsid w:val="00E65E19"/>
    <w:rsid w:val="00E6787F"/>
    <w:rsid w:val="00E70966"/>
    <w:rsid w:val="00E71DF1"/>
    <w:rsid w:val="00E734A6"/>
    <w:rsid w:val="00E73648"/>
    <w:rsid w:val="00E7555D"/>
    <w:rsid w:val="00E75B32"/>
    <w:rsid w:val="00E75F32"/>
    <w:rsid w:val="00E76F1A"/>
    <w:rsid w:val="00E77971"/>
    <w:rsid w:val="00E80892"/>
    <w:rsid w:val="00E80DCC"/>
    <w:rsid w:val="00E819D3"/>
    <w:rsid w:val="00E837B1"/>
    <w:rsid w:val="00E83E01"/>
    <w:rsid w:val="00E84A3D"/>
    <w:rsid w:val="00E854A8"/>
    <w:rsid w:val="00E85A96"/>
    <w:rsid w:val="00E87ADC"/>
    <w:rsid w:val="00E91980"/>
    <w:rsid w:val="00E9292C"/>
    <w:rsid w:val="00E9328C"/>
    <w:rsid w:val="00E93672"/>
    <w:rsid w:val="00E948DD"/>
    <w:rsid w:val="00E952A3"/>
    <w:rsid w:val="00E9571D"/>
    <w:rsid w:val="00E95795"/>
    <w:rsid w:val="00E970B2"/>
    <w:rsid w:val="00E97C2E"/>
    <w:rsid w:val="00EA1A60"/>
    <w:rsid w:val="00EA2679"/>
    <w:rsid w:val="00EA3156"/>
    <w:rsid w:val="00EA3BC6"/>
    <w:rsid w:val="00EA43F0"/>
    <w:rsid w:val="00EA4797"/>
    <w:rsid w:val="00EA5976"/>
    <w:rsid w:val="00EA5F16"/>
    <w:rsid w:val="00EB0575"/>
    <w:rsid w:val="00EB194A"/>
    <w:rsid w:val="00EB476E"/>
    <w:rsid w:val="00EB5293"/>
    <w:rsid w:val="00EB54A8"/>
    <w:rsid w:val="00EB620F"/>
    <w:rsid w:val="00EC04D6"/>
    <w:rsid w:val="00EC0A8F"/>
    <w:rsid w:val="00EC1A4E"/>
    <w:rsid w:val="00EC1DA8"/>
    <w:rsid w:val="00EC29EE"/>
    <w:rsid w:val="00EC2F22"/>
    <w:rsid w:val="00EC4A89"/>
    <w:rsid w:val="00EC7BA1"/>
    <w:rsid w:val="00ED2233"/>
    <w:rsid w:val="00ED3E85"/>
    <w:rsid w:val="00ED7B9E"/>
    <w:rsid w:val="00EE16D7"/>
    <w:rsid w:val="00EE3187"/>
    <w:rsid w:val="00EE36FB"/>
    <w:rsid w:val="00EE3A66"/>
    <w:rsid w:val="00EE3CFA"/>
    <w:rsid w:val="00EE3E35"/>
    <w:rsid w:val="00EE75C8"/>
    <w:rsid w:val="00EE7EED"/>
    <w:rsid w:val="00EF017F"/>
    <w:rsid w:val="00EF0A49"/>
    <w:rsid w:val="00EF0C6F"/>
    <w:rsid w:val="00EF23FC"/>
    <w:rsid w:val="00EF2893"/>
    <w:rsid w:val="00EF2975"/>
    <w:rsid w:val="00EF2E71"/>
    <w:rsid w:val="00EF40ED"/>
    <w:rsid w:val="00EF4CE8"/>
    <w:rsid w:val="00EF690A"/>
    <w:rsid w:val="00EF6B93"/>
    <w:rsid w:val="00EF6DB7"/>
    <w:rsid w:val="00EF730B"/>
    <w:rsid w:val="00F00708"/>
    <w:rsid w:val="00F00818"/>
    <w:rsid w:val="00F00E16"/>
    <w:rsid w:val="00F010E9"/>
    <w:rsid w:val="00F013A7"/>
    <w:rsid w:val="00F02C33"/>
    <w:rsid w:val="00F032D4"/>
    <w:rsid w:val="00F04EC9"/>
    <w:rsid w:val="00F0533F"/>
    <w:rsid w:val="00F12D75"/>
    <w:rsid w:val="00F13209"/>
    <w:rsid w:val="00F13DD7"/>
    <w:rsid w:val="00F14980"/>
    <w:rsid w:val="00F14C9D"/>
    <w:rsid w:val="00F159AD"/>
    <w:rsid w:val="00F16856"/>
    <w:rsid w:val="00F16B19"/>
    <w:rsid w:val="00F20357"/>
    <w:rsid w:val="00F20E96"/>
    <w:rsid w:val="00F226B7"/>
    <w:rsid w:val="00F24F23"/>
    <w:rsid w:val="00F252E3"/>
    <w:rsid w:val="00F25465"/>
    <w:rsid w:val="00F25D55"/>
    <w:rsid w:val="00F26F60"/>
    <w:rsid w:val="00F27329"/>
    <w:rsid w:val="00F279A5"/>
    <w:rsid w:val="00F27E22"/>
    <w:rsid w:val="00F300F1"/>
    <w:rsid w:val="00F3018D"/>
    <w:rsid w:val="00F30746"/>
    <w:rsid w:val="00F30FD2"/>
    <w:rsid w:val="00F3209F"/>
    <w:rsid w:val="00F323D5"/>
    <w:rsid w:val="00F33AA8"/>
    <w:rsid w:val="00F349D5"/>
    <w:rsid w:val="00F34C5F"/>
    <w:rsid w:val="00F359B9"/>
    <w:rsid w:val="00F37195"/>
    <w:rsid w:val="00F37339"/>
    <w:rsid w:val="00F40023"/>
    <w:rsid w:val="00F4220E"/>
    <w:rsid w:val="00F43487"/>
    <w:rsid w:val="00F44996"/>
    <w:rsid w:val="00F457C0"/>
    <w:rsid w:val="00F45AD1"/>
    <w:rsid w:val="00F46659"/>
    <w:rsid w:val="00F473B0"/>
    <w:rsid w:val="00F50E19"/>
    <w:rsid w:val="00F514B3"/>
    <w:rsid w:val="00F5422A"/>
    <w:rsid w:val="00F5761C"/>
    <w:rsid w:val="00F57E3D"/>
    <w:rsid w:val="00F60330"/>
    <w:rsid w:val="00F61AB1"/>
    <w:rsid w:val="00F61B6B"/>
    <w:rsid w:val="00F639CA"/>
    <w:rsid w:val="00F63C2F"/>
    <w:rsid w:val="00F6557A"/>
    <w:rsid w:val="00F669C3"/>
    <w:rsid w:val="00F67166"/>
    <w:rsid w:val="00F67BB3"/>
    <w:rsid w:val="00F70F85"/>
    <w:rsid w:val="00F76D2B"/>
    <w:rsid w:val="00F76D3A"/>
    <w:rsid w:val="00F80B39"/>
    <w:rsid w:val="00F82A21"/>
    <w:rsid w:val="00F82B44"/>
    <w:rsid w:val="00F85B87"/>
    <w:rsid w:val="00F90C9A"/>
    <w:rsid w:val="00F90DE5"/>
    <w:rsid w:val="00F9148F"/>
    <w:rsid w:val="00F91AEF"/>
    <w:rsid w:val="00F93200"/>
    <w:rsid w:val="00F94292"/>
    <w:rsid w:val="00F965F0"/>
    <w:rsid w:val="00F96BE8"/>
    <w:rsid w:val="00F96D41"/>
    <w:rsid w:val="00F97340"/>
    <w:rsid w:val="00F9748F"/>
    <w:rsid w:val="00F97FF0"/>
    <w:rsid w:val="00FA0C4C"/>
    <w:rsid w:val="00FA14CF"/>
    <w:rsid w:val="00FA28F1"/>
    <w:rsid w:val="00FA3D09"/>
    <w:rsid w:val="00FA4357"/>
    <w:rsid w:val="00FA4740"/>
    <w:rsid w:val="00FA710A"/>
    <w:rsid w:val="00FA7C3C"/>
    <w:rsid w:val="00FA7DE0"/>
    <w:rsid w:val="00FB0DAC"/>
    <w:rsid w:val="00FB256E"/>
    <w:rsid w:val="00FB3360"/>
    <w:rsid w:val="00FB38EA"/>
    <w:rsid w:val="00FB67E3"/>
    <w:rsid w:val="00FB6D31"/>
    <w:rsid w:val="00FB71BA"/>
    <w:rsid w:val="00FB7825"/>
    <w:rsid w:val="00FC0136"/>
    <w:rsid w:val="00FC0D52"/>
    <w:rsid w:val="00FC15E6"/>
    <w:rsid w:val="00FC384E"/>
    <w:rsid w:val="00FC385A"/>
    <w:rsid w:val="00FC3A35"/>
    <w:rsid w:val="00FC6F3E"/>
    <w:rsid w:val="00FC7E0F"/>
    <w:rsid w:val="00FD0C1B"/>
    <w:rsid w:val="00FD163A"/>
    <w:rsid w:val="00FD2ED9"/>
    <w:rsid w:val="00FD52E0"/>
    <w:rsid w:val="00FD5A27"/>
    <w:rsid w:val="00FD5B94"/>
    <w:rsid w:val="00FD5CC9"/>
    <w:rsid w:val="00FE2CE4"/>
    <w:rsid w:val="00FE3C47"/>
    <w:rsid w:val="00FE474B"/>
    <w:rsid w:val="00FF03C3"/>
    <w:rsid w:val="00FF06E8"/>
    <w:rsid w:val="00FF1679"/>
    <w:rsid w:val="00FF1768"/>
    <w:rsid w:val="00FF5095"/>
    <w:rsid w:val="00FF570D"/>
    <w:rsid w:val="00FF78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E25AD"/>
  <w15:chartTrackingRefBased/>
  <w15:docId w15:val="{A0740914-1339-B847-9FD3-98D881EF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962"/>
    <w:pPr>
      <w:spacing w:after="200" w:line="276" w:lineRule="auto"/>
    </w:pPr>
    <w:rPr>
      <w:sz w:val="22"/>
      <w:szCs w:val="22"/>
      <w:lang w:val="en-US"/>
    </w:rPr>
  </w:style>
  <w:style w:type="paragraph" w:styleId="Heading1">
    <w:name w:val="heading 1"/>
    <w:basedOn w:val="Normal"/>
    <w:link w:val="Heading1Char"/>
    <w:uiPriority w:val="9"/>
    <w:qFormat/>
    <w:rsid w:val="00D002D8"/>
    <w:pPr>
      <w:spacing w:before="100" w:beforeAutospacing="1" w:after="100" w:afterAutospacing="1" w:line="240" w:lineRule="auto"/>
      <w:outlineLvl w:val="0"/>
    </w:pPr>
    <w:rPr>
      <w:rFonts w:ascii="Times New Roman" w:eastAsia="Times New Roman" w:hAnsi="Times New Roman"/>
      <w:b/>
      <w:bCs/>
      <w:kern w:val="36"/>
      <w:sz w:val="48"/>
      <w:szCs w:val="4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D2EC8"/>
    <w:rPr>
      <w:color w:val="0000FF"/>
      <w:u w:val="single"/>
    </w:rPr>
  </w:style>
  <w:style w:type="character" w:styleId="Strong">
    <w:name w:val="Strong"/>
    <w:uiPriority w:val="22"/>
    <w:qFormat/>
    <w:rsid w:val="005E65E9"/>
    <w:rPr>
      <w:b/>
      <w:bCs/>
    </w:rPr>
  </w:style>
  <w:style w:type="character" w:customStyle="1" w:styleId="apple-style-span">
    <w:name w:val="apple-style-span"/>
    <w:basedOn w:val="DefaultParagraphFont"/>
    <w:rsid w:val="006E2A03"/>
  </w:style>
  <w:style w:type="character" w:styleId="Emphasis">
    <w:name w:val="Emphasis"/>
    <w:uiPriority w:val="20"/>
    <w:qFormat/>
    <w:rsid w:val="006E2A03"/>
    <w:rPr>
      <w:i/>
      <w:iCs/>
    </w:rPr>
  </w:style>
  <w:style w:type="character" w:customStyle="1" w:styleId="apple-converted-space">
    <w:name w:val="apple-converted-space"/>
    <w:basedOn w:val="DefaultParagraphFont"/>
    <w:rsid w:val="006E2A03"/>
  </w:style>
  <w:style w:type="paragraph" w:styleId="Header">
    <w:name w:val="header"/>
    <w:basedOn w:val="Normal"/>
    <w:link w:val="HeaderChar"/>
    <w:uiPriority w:val="99"/>
    <w:unhideWhenUsed/>
    <w:rsid w:val="00235DC7"/>
    <w:pPr>
      <w:tabs>
        <w:tab w:val="center" w:pos="4680"/>
        <w:tab w:val="right" w:pos="9360"/>
      </w:tabs>
    </w:pPr>
    <w:rPr>
      <w:lang w:val="x-none" w:eastAsia="x-none"/>
    </w:rPr>
  </w:style>
  <w:style w:type="character" w:customStyle="1" w:styleId="HeaderChar">
    <w:name w:val="Header Char"/>
    <w:link w:val="Header"/>
    <w:uiPriority w:val="99"/>
    <w:rsid w:val="00235DC7"/>
    <w:rPr>
      <w:sz w:val="22"/>
      <w:szCs w:val="22"/>
    </w:rPr>
  </w:style>
  <w:style w:type="paragraph" w:styleId="Footer">
    <w:name w:val="footer"/>
    <w:basedOn w:val="Normal"/>
    <w:link w:val="FooterChar"/>
    <w:uiPriority w:val="99"/>
    <w:unhideWhenUsed/>
    <w:rsid w:val="00235DC7"/>
    <w:pPr>
      <w:tabs>
        <w:tab w:val="center" w:pos="4680"/>
        <w:tab w:val="right" w:pos="9360"/>
      </w:tabs>
    </w:pPr>
    <w:rPr>
      <w:lang w:val="x-none" w:eastAsia="x-none"/>
    </w:rPr>
  </w:style>
  <w:style w:type="character" w:customStyle="1" w:styleId="FooterChar">
    <w:name w:val="Footer Char"/>
    <w:link w:val="Footer"/>
    <w:uiPriority w:val="99"/>
    <w:rsid w:val="00235DC7"/>
    <w:rPr>
      <w:sz w:val="22"/>
      <w:szCs w:val="22"/>
    </w:rPr>
  </w:style>
  <w:style w:type="character" w:customStyle="1" w:styleId="Heading1Char">
    <w:name w:val="Heading 1 Char"/>
    <w:link w:val="Heading1"/>
    <w:uiPriority w:val="9"/>
    <w:rsid w:val="00D002D8"/>
    <w:rPr>
      <w:rFonts w:ascii="Times New Roman" w:eastAsia="Times New Roman" w:hAnsi="Times New Roman"/>
      <w:b/>
      <w:bCs/>
      <w:kern w:val="36"/>
      <w:sz w:val="48"/>
      <w:szCs w:val="48"/>
    </w:rPr>
  </w:style>
  <w:style w:type="character" w:styleId="FollowedHyperlink">
    <w:name w:val="FollowedHyperlink"/>
    <w:uiPriority w:val="99"/>
    <w:semiHidden/>
    <w:unhideWhenUsed/>
    <w:rsid w:val="002A6E8A"/>
    <w:rPr>
      <w:color w:val="800080"/>
      <w:u w:val="single"/>
    </w:rPr>
  </w:style>
  <w:style w:type="paragraph" w:styleId="BalloonText">
    <w:name w:val="Balloon Text"/>
    <w:basedOn w:val="Normal"/>
    <w:link w:val="BalloonTextChar"/>
    <w:uiPriority w:val="99"/>
    <w:semiHidden/>
    <w:unhideWhenUsed/>
    <w:rsid w:val="00EF28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2893"/>
    <w:rPr>
      <w:rFonts w:ascii="Tahoma" w:hAnsi="Tahoma" w:cs="Tahoma"/>
      <w:sz w:val="16"/>
      <w:szCs w:val="16"/>
    </w:rPr>
  </w:style>
  <w:style w:type="paragraph" w:customStyle="1" w:styleId="46BB8CDA7AD04FB8A925DA5B3F1E796A">
    <w:name w:val="46BB8CDA7AD04FB8A925DA5B3F1E796A"/>
    <w:rsid w:val="006222ED"/>
    <w:pPr>
      <w:spacing w:after="200" w:line="276" w:lineRule="auto"/>
    </w:pPr>
    <w:rPr>
      <w:rFonts w:eastAsia="Times New Roman"/>
      <w:sz w:val="22"/>
      <w:szCs w:val="22"/>
      <w:lang w:val="en-US"/>
    </w:rPr>
  </w:style>
  <w:style w:type="paragraph" w:customStyle="1" w:styleId="MediumGrid21">
    <w:name w:val="Medium Grid 21"/>
    <w:link w:val="MediumGrid2Char"/>
    <w:uiPriority w:val="1"/>
    <w:qFormat/>
    <w:rsid w:val="006222ED"/>
    <w:rPr>
      <w:rFonts w:eastAsia="Times New Roman"/>
      <w:sz w:val="22"/>
      <w:szCs w:val="22"/>
      <w:lang w:val="en-US"/>
    </w:rPr>
  </w:style>
  <w:style w:type="character" w:customStyle="1" w:styleId="MediumGrid2Char">
    <w:name w:val="Medium Grid 2 Char"/>
    <w:link w:val="MediumGrid21"/>
    <w:uiPriority w:val="1"/>
    <w:rsid w:val="006222ED"/>
    <w:rPr>
      <w:rFonts w:eastAsia="Times New Roman"/>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7980">
      <w:bodyDiv w:val="1"/>
      <w:marLeft w:val="0"/>
      <w:marRight w:val="0"/>
      <w:marTop w:val="0"/>
      <w:marBottom w:val="0"/>
      <w:divBdr>
        <w:top w:val="none" w:sz="0" w:space="0" w:color="auto"/>
        <w:left w:val="none" w:sz="0" w:space="0" w:color="auto"/>
        <w:bottom w:val="none" w:sz="0" w:space="0" w:color="auto"/>
        <w:right w:val="none" w:sz="0" w:space="0" w:color="auto"/>
      </w:divBdr>
    </w:div>
    <w:div w:id="137771779">
      <w:bodyDiv w:val="1"/>
      <w:marLeft w:val="0"/>
      <w:marRight w:val="0"/>
      <w:marTop w:val="0"/>
      <w:marBottom w:val="0"/>
      <w:divBdr>
        <w:top w:val="none" w:sz="0" w:space="0" w:color="auto"/>
        <w:left w:val="none" w:sz="0" w:space="0" w:color="auto"/>
        <w:bottom w:val="none" w:sz="0" w:space="0" w:color="auto"/>
        <w:right w:val="none" w:sz="0" w:space="0" w:color="auto"/>
      </w:divBdr>
    </w:div>
    <w:div w:id="195049105">
      <w:bodyDiv w:val="1"/>
      <w:marLeft w:val="0"/>
      <w:marRight w:val="0"/>
      <w:marTop w:val="0"/>
      <w:marBottom w:val="0"/>
      <w:divBdr>
        <w:top w:val="none" w:sz="0" w:space="0" w:color="auto"/>
        <w:left w:val="none" w:sz="0" w:space="0" w:color="auto"/>
        <w:bottom w:val="none" w:sz="0" w:space="0" w:color="auto"/>
        <w:right w:val="none" w:sz="0" w:space="0" w:color="auto"/>
      </w:divBdr>
    </w:div>
    <w:div w:id="204103936">
      <w:bodyDiv w:val="1"/>
      <w:marLeft w:val="0"/>
      <w:marRight w:val="0"/>
      <w:marTop w:val="0"/>
      <w:marBottom w:val="0"/>
      <w:divBdr>
        <w:top w:val="none" w:sz="0" w:space="0" w:color="auto"/>
        <w:left w:val="none" w:sz="0" w:space="0" w:color="auto"/>
        <w:bottom w:val="none" w:sz="0" w:space="0" w:color="auto"/>
        <w:right w:val="none" w:sz="0" w:space="0" w:color="auto"/>
      </w:divBdr>
    </w:div>
    <w:div w:id="216670304">
      <w:bodyDiv w:val="1"/>
      <w:marLeft w:val="0"/>
      <w:marRight w:val="0"/>
      <w:marTop w:val="0"/>
      <w:marBottom w:val="0"/>
      <w:divBdr>
        <w:top w:val="none" w:sz="0" w:space="0" w:color="auto"/>
        <w:left w:val="none" w:sz="0" w:space="0" w:color="auto"/>
        <w:bottom w:val="none" w:sz="0" w:space="0" w:color="auto"/>
        <w:right w:val="none" w:sz="0" w:space="0" w:color="auto"/>
      </w:divBdr>
    </w:div>
    <w:div w:id="292759684">
      <w:bodyDiv w:val="1"/>
      <w:marLeft w:val="0"/>
      <w:marRight w:val="0"/>
      <w:marTop w:val="0"/>
      <w:marBottom w:val="0"/>
      <w:divBdr>
        <w:top w:val="none" w:sz="0" w:space="0" w:color="auto"/>
        <w:left w:val="none" w:sz="0" w:space="0" w:color="auto"/>
        <w:bottom w:val="none" w:sz="0" w:space="0" w:color="auto"/>
        <w:right w:val="none" w:sz="0" w:space="0" w:color="auto"/>
      </w:divBdr>
    </w:div>
    <w:div w:id="299268484">
      <w:bodyDiv w:val="1"/>
      <w:marLeft w:val="0"/>
      <w:marRight w:val="0"/>
      <w:marTop w:val="0"/>
      <w:marBottom w:val="0"/>
      <w:divBdr>
        <w:top w:val="none" w:sz="0" w:space="0" w:color="auto"/>
        <w:left w:val="none" w:sz="0" w:space="0" w:color="auto"/>
        <w:bottom w:val="none" w:sz="0" w:space="0" w:color="auto"/>
        <w:right w:val="none" w:sz="0" w:space="0" w:color="auto"/>
      </w:divBdr>
    </w:div>
    <w:div w:id="304892335">
      <w:bodyDiv w:val="1"/>
      <w:marLeft w:val="0"/>
      <w:marRight w:val="0"/>
      <w:marTop w:val="0"/>
      <w:marBottom w:val="0"/>
      <w:divBdr>
        <w:top w:val="none" w:sz="0" w:space="0" w:color="auto"/>
        <w:left w:val="none" w:sz="0" w:space="0" w:color="auto"/>
        <w:bottom w:val="none" w:sz="0" w:space="0" w:color="auto"/>
        <w:right w:val="none" w:sz="0" w:space="0" w:color="auto"/>
      </w:divBdr>
    </w:div>
    <w:div w:id="316540703">
      <w:bodyDiv w:val="1"/>
      <w:marLeft w:val="0"/>
      <w:marRight w:val="0"/>
      <w:marTop w:val="0"/>
      <w:marBottom w:val="0"/>
      <w:divBdr>
        <w:top w:val="none" w:sz="0" w:space="0" w:color="auto"/>
        <w:left w:val="none" w:sz="0" w:space="0" w:color="auto"/>
        <w:bottom w:val="none" w:sz="0" w:space="0" w:color="auto"/>
        <w:right w:val="none" w:sz="0" w:space="0" w:color="auto"/>
      </w:divBdr>
    </w:div>
    <w:div w:id="374432435">
      <w:bodyDiv w:val="1"/>
      <w:marLeft w:val="0"/>
      <w:marRight w:val="0"/>
      <w:marTop w:val="0"/>
      <w:marBottom w:val="0"/>
      <w:divBdr>
        <w:top w:val="none" w:sz="0" w:space="0" w:color="auto"/>
        <w:left w:val="none" w:sz="0" w:space="0" w:color="auto"/>
        <w:bottom w:val="none" w:sz="0" w:space="0" w:color="auto"/>
        <w:right w:val="none" w:sz="0" w:space="0" w:color="auto"/>
      </w:divBdr>
    </w:div>
    <w:div w:id="541671164">
      <w:bodyDiv w:val="1"/>
      <w:marLeft w:val="0"/>
      <w:marRight w:val="0"/>
      <w:marTop w:val="0"/>
      <w:marBottom w:val="0"/>
      <w:divBdr>
        <w:top w:val="none" w:sz="0" w:space="0" w:color="auto"/>
        <w:left w:val="none" w:sz="0" w:space="0" w:color="auto"/>
        <w:bottom w:val="none" w:sz="0" w:space="0" w:color="auto"/>
        <w:right w:val="none" w:sz="0" w:space="0" w:color="auto"/>
      </w:divBdr>
    </w:div>
    <w:div w:id="589893630">
      <w:bodyDiv w:val="1"/>
      <w:marLeft w:val="0"/>
      <w:marRight w:val="0"/>
      <w:marTop w:val="0"/>
      <w:marBottom w:val="0"/>
      <w:divBdr>
        <w:top w:val="none" w:sz="0" w:space="0" w:color="auto"/>
        <w:left w:val="none" w:sz="0" w:space="0" w:color="auto"/>
        <w:bottom w:val="none" w:sz="0" w:space="0" w:color="auto"/>
        <w:right w:val="none" w:sz="0" w:space="0" w:color="auto"/>
      </w:divBdr>
    </w:div>
    <w:div w:id="643513836">
      <w:bodyDiv w:val="1"/>
      <w:marLeft w:val="0"/>
      <w:marRight w:val="0"/>
      <w:marTop w:val="0"/>
      <w:marBottom w:val="0"/>
      <w:divBdr>
        <w:top w:val="none" w:sz="0" w:space="0" w:color="auto"/>
        <w:left w:val="none" w:sz="0" w:space="0" w:color="auto"/>
        <w:bottom w:val="none" w:sz="0" w:space="0" w:color="auto"/>
        <w:right w:val="none" w:sz="0" w:space="0" w:color="auto"/>
      </w:divBdr>
    </w:div>
    <w:div w:id="645473591">
      <w:bodyDiv w:val="1"/>
      <w:marLeft w:val="0"/>
      <w:marRight w:val="0"/>
      <w:marTop w:val="0"/>
      <w:marBottom w:val="0"/>
      <w:divBdr>
        <w:top w:val="none" w:sz="0" w:space="0" w:color="auto"/>
        <w:left w:val="none" w:sz="0" w:space="0" w:color="auto"/>
        <w:bottom w:val="none" w:sz="0" w:space="0" w:color="auto"/>
        <w:right w:val="none" w:sz="0" w:space="0" w:color="auto"/>
      </w:divBdr>
    </w:div>
    <w:div w:id="721252282">
      <w:bodyDiv w:val="1"/>
      <w:marLeft w:val="0"/>
      <w:marRight w:val="0"/>
      <w:marTop w:val="0"/>
      <w:marBottom w:val="0"/>
      <w:divBdr>
        <w:top w:val="none" w:sz="0" w:space="0" w:color="auto"/>
        <w:left w:val="none" w:sz="0" w:space="0" w:color="auto"/>
        <w:bottom w:val="none" w:sz="0" w:space="0" w:color="auto"/>
        <w:right w:val="none" w:sz="0" w:space="0" w:color="auto"/>
      </w:divBdr>
    </w:div>
    <w:div w:id="864052970">
      <w:bodyDiv w:val="1"/>
      <w:marLeft w:val="0"/>
      <w:marRight w:val="0"/>
      <w:marTop w:val="0"/>
      <w:marBottom w:val="0"/>
      <w:divBdr>
        <w:top w:val="none" w:sz="0" w:space="0" w:color="auto"/>
        <w:left w:val="none" w:sz="0" w:space="0" w:color="auto"/>
        <w:bottom w:val="none" w:sz="0" w:space="0" w:color="auto"/>
        <w:right w:val="none" w:sz="0" w:space="0" w:color="auto"/>
      </w:divBdr>
    </w:div>
    <w:div w:id="885992193">
      <w:bodyDiv w:val="1"/>
      <w:marLeft w:val="0"/>
      <w:marRight w:val="0"/>
      <w:marTop w:val="0"/>
      <w:marBottom w:val="0"/>
      <w:divBdr>
        <w:top w:val="none" w:sz="0" w:space="0" w:color="auto"/>
        <w:left w:val="none" w:sz="0" w:space="0" w:color="auto"/>
        <w:bottom w:val="none" w:sz="0" w:space="0" w:color="auto"/>
        <w:right w:val="none" w:sz="0" w:space="0" w:color="auto"/>
      </w:divBdr>
    </w:div>
    <w:div w:id="1073157852">
      <w:bodyDiv w:val="1"/>
      <w:marLeft w:val="0"/>
      <w:marRight w:val="0"/>
      <w:marTop w:val="0"/>
      <w:marBottom w:val="0"/>
      <w:divBdr>
        <w:top w:val="none" w:sz="0" w:space="0" w:color="auto"/>
        <w:left w:val="none" w:sz="0" w:space="0" w:color="auto"/>
        <w:bottom w:val="none" w:sz="0" w:space="0" w:color="auto"/>
        <w:right w:val="none" w:sz="0" w:space="0" w:color="auto"/>
      </w:divBdr>
    </w:div>
    <w:div w:id="1091000993">
      <w:bodyDiv w:val="1"/>
      <w:marLeft w:val="0"/>
      <w:marRight w:val="0"/>
      <w:marTop w:val="0"/>
      <w:marBottom w:val="0"/>
      <w:divBdr>
        <w:top w:val="none" w:sz="0" w:space="0" w:color="auto"/>
        <w:left w:val="none" w:sz="0" w:space="0" w:color="auto"/>
        <w:bottom w:val="none" w:sz="0" w:space="0" w:color="auto"/>
        <w:right w:val="none" w:sz="0" w:space="0" w:color="auto"/>
      </w:divBdr>
    </w:div>
    <w:div w:id="1106462128">
      <w:bodyDiv w:val="1"/>
      <w:marLeft w:val="0"/>
      <w:marRight w:val="0"/>
      <w:marTop w:val="0"/>
      <w:marBottom w:val="0"/>
      <w:divBdr>
        <w:top w:val="none" w:sz="0" w:space="0" w:color="auto"/>
        <w:left w:val="none" w:sz="0" w:space="0" w:color="auto"/>
        <w:bottom w:val="none" w:sz="0" w:space="0" w:color="auto"/>
        <w:right w:val="none" w:sz="0" w:space="0" w:color="auto"/>
      </w:divBdr>
    </w:div>
    <w:div w:id="1173490318">
      <w:bodyDiv w:val="1"/>
      <w:marLeft w:val="0"/>
      <w:marRight w:val="0"/>
      <w:marTop w:val="0"/>
      <w:marBottom w:val="0"/>
      <w:divBdr>
        <w:top w:val="none" w:sz="0" w:space="0" w:color="auto"/>
        <w:left w:val="none" w:sz="0" w:space="0" w:color="auto"/>
        <w:bottom w:val="none" w:sz="0" w:space="0" w:color="auto"/>
        <w:right w:val="none" w:sz="0" w:space="0" w:color="auto"/>
      </w:divBdr>
    </w:div>
    <w:div w:id="1188521169">
      <w:bodyDiv w:val="1"/>
      <w:marLeft w:val="0"/>
      <w:marRight w:val="0"/>
      <w:marTop w:val="0"/>
      <w:marBottom w:val="0"/>
      <w:divBdr>
        <w:top w:val="none" w:sz="0" w:space="0" w:color="auto"/>
        <w:left w:val="none" w:sz="0" w:space="0" w:color="auto"/>
        <w:bottom w:val="none" w:sz="0" w:space="0" w:color="auto"/>
        <w:right w:val="none" w:sz="0" w:space="0" w:color="auto"/>
      </w:divBdr>
    </w:div>
    <w:div w:id="1230923450">
      <w:bodyDiv w:val="1"/>
      <w:marLeft w:val="0"/>
      <w:marRight w:val="0"/>
      <w:marTop w:val="0"/>
      <w:marBottom w:val="0"/>
      <w:divBdr>
        <w:top w:val="none" w:sz="0" w:space="0" w:color="auto"/>
        <w:left w:val="none" w:sz="0" w:space="0" w:color="auto"/>
        <w:bottom w:val="none" w:sz="0" w:space="0" w:color="auto"/>
        <w:right w:val="none" w:sz="0" w:space="0" w:color="auto"/>
      </w:divBdr>
    </w:div>
    <w:div w:id="1296718635">
      <w:bodyDiv w:val="1"/>
      <w:marLeft w:val="0"/>
      <w:marRight w:val="0"/>
      <w:marTop w:val="0"/>
      <w:marBottom w:val="0"/>
      <w:divBdr>
        <w:top w:val="none" w:sz="0" w:space="0" w:color="auto"/>
        <w:left w:val="none" w:sz="0" w:space="0" w:color="auto"/>
        <w:bottom w:val="none" w:sz="0" w:space="0" w:color="auto"/>
        <w:right w:val="none" w:sz="0" w:space="0" w:color="auto"/>
      </w:divBdr>
    </w:div>
    <w:div w:id="1412699005">
      <w:bodyDiv w:val="1"/>
      <w:marLeft w:val="0"/>
      <w:marRight w:val="0"/>
      <w:marTop w:val="0"/>
      <w:marBottom w:val="0"/>
      <w:divBdr>
        <w:top w:val="none" w:sz="0" w:space="0" w:color="auto"/>
        <w:left w:val="none" w:sz="0" w:space="0" w:color="auto"/>
        <w:bottom w:val="none" w:sz="0" w:space="0" w:color="auto"/>
        <w:right w:val="none" w:sz="0" w:space="0" w:color="auto"/>
      </w:divBdr>
    </w:div>
    <w:div w:id="1493714502">
      <w:bodyDiv w:val="1"/>
      <w:marLeft w:val="0"/>
      <w:marRight w:val="0"/>
      <w:marTop w:val="0"/>
      <w:marBottom w:val="0"/>
      <w:divBdr>
        <w:top w:val="none" w:sz="0" w:space="0" w:color="auto"/>
        <w:left w:val="none" w:sz="0" w:space="0" w:color="auto"/>
        <w:bottom w:val="none" w:sz="0" w:space="0" w:color="auto"/>
        <w:right w:val="none" w:sz="0" w:space="0" w:color="auto"/>
      </w:divBdr>
    </w:div>
    <w:div w:id="1573924217">
      <w:bodyDiv w:val="1"/>
      <w:marLeft w:val="0"/>
      <w:marRight w:val="0"/>
      <w:marTop w:val="0"/>
      <w:marBottom w:val="0"/>
      <w:divBdr>
        <w:top w:val="none" w:sz="0" w:space="0" w:color="auto"/>
        <w:left w:val="none" w:sz="0" w:space="0" w:color="auto"/>
        <w:bottom w:val="none" w:sz="0" w:space="0" w:color="auto"/>
        <w:right w:val="none" w:sz="0" w:space="0" w:color="auto"/>
      </w:divBdr>
    </w:div>
    <w:div w:id="1590578966">
      <w:bodyDiv w:val="1"/>
      <w:marLeft w:val="0"/>
      <w:marRight w:val="0"/>
      <w:marTop w:val="0"/>
      <w:marBottom w:val="0"/>
      <w:divBdr>
        <w:top w:val="none" w:sz="0" w:space="0" w:color="auto"/>
        <w:left w:val="none" w:sz="0" w:space="0" w:color="auto"/>
        <w:bottom w:val="none" w:sz="0" w:space="0" w:color="auto"/>
        <w:right w:val="none" w:sz="0" w:space="0" w:color="auto"/>
      </w:divBdr>
    </w:div>
    <w:div w:id="1822381601">
      <w:bodyDiv w:val="1"/>
      <w:marLeft w:val="0"/>
      <w:marRight w:val="0"/>
      <w:marTop w:val="0"/>
      <w:marBottom w:val="0"/>
      <w:divBdr>
        <w:top w:val="none" w:sz="0" w:space="0" w:color="auto"/>
        <w:left w:val="none" w:sz="0" w:space="0" w:color="auto"/>
        <w:bottom w:val="none" w:sz="0" w:space="0" w:color="auto"/>
        <w:right w:val="none" w:sz="0" w:space="0" w:color="auto"/>
      </w:divBdr>
    </w:div>
    <w:div w:id="1881042196">
      <w:bodyDiv w:val="1"/>
      <w:marLeft w:val="0"/>
      <w:marRight w:val="0"/>
      <w:marTop w:val="0"/>
      <w:marBottom w:val="0"/>
      <w:divBdr>
        <w:top w:val="none" w:sz="0" w:space="0" w:color="auto"/>
        <w:left w:val="none" w:sz="0" w:space="0" w:color="auto"/>
        <w:bottom w:val="none" w:sz="0" w:space="0" w:color="auto"/>
        <w:right w:val="none" w:sz="0" w:space="0" w:color="auto"/>
      </w:divBdr>
    </w:div>
    <w:div w:id="1920940394">
      <w:bodyDiv w:val="1"/>
      <w:marLeft w:val="0"/>
      <w:marRight w:val="0"/>
      <w:marTop w:val="0"/>
      <w:marBottom w:val="0"/>
      <w:divBdr>
        <w:top w:val="none" w:sz="0" w:space="0" w:color="auto"/>
        <w:left w:val="none" w:sz="0" w:space="0" w:color="auto"/>
        <w:bottom w:val="none" w:sz="0" w:space="0" w:color="auto"/>
        <w:right w:val="none" w:sz="0" w:space="0" w:color="auto"/>
      </w:divBdr>
    </w:div>
    <w:div w:id="1939630177">
      <w:bodyDiv w:val="1"/>
      <w:marLeft w:val="0"/>
      <w:marRight w:val="0"/>
      <w:marTop w:val="0"/>
      <w:marBottom w:val="0"/>
      <w:divBdr>
        <w:top w:val="none" w:sz="0" w:space="0" w:color="auto"/>
        <w:left w:val="none" w:sz="0" w:space="0" w:color="auto"/>
        <w:bottom w:val="none" w:sz="0" w:space="0" w:color="auto"/>
        <w:right w:val="none" w:sz="0" w:space="0" w:color="auto"/>
      </w:divBdr>
    </w:div>
    <w:div w:id="1951086719">
      <w:bodyDiv w:val="1"/>
      <w:marLeft w:val="0"/>
      <w:marRight w:val="0"/>
      <w:marTop w:val="0"/>
      <w:marBottom w:val="0"/>
      <w:divBdr>
        <w:top w:val="none" w:sz="0" w:space="0" w:color="auto"/>
        <w:left w:val="none" w:sz="0" w:space="0" w:color="auto"/>
        <w:bottom w:val="none" w:sz="0" w:space="0" w:color="auto"/>
        <w:right w:val="none" w:sz="0" w:space="0" w:color="auto"/>
      </w:divBdr>
    </w:div>
    <w:div w:id="2000309225">
      <w:bodyDiv w:val="1"/>
      <w:marLeft w:val="0"/>
      <w:marRight w:val="0"/>
      <w:marTop w:val="0"/>
      <w:marBottom w:val="0"/>
      <w:divBdr>
        <w:top w:val="none" w:sz="0" w:space="0" w:color="auto"/>
        <w:left w:val="none" w:sz="0" w:space="0" w:color="auto"/>
        <w:bottom w:val="none" w:sz="0" w:space="0" w:color="auto"/>
        <w:right w:val="none" w:sz="0" w:space="0" w:color="auto"/>
      </w:divBdr>
    </w:div>
    <w:div w:id="2055882678">
      <w:bodyDiv w:val="1"/>
      <w:marLeft w:val="0"/>
      <w:marRight w:val="0"/>
      <w:marTop w:val="0"/>
      <w:marBottom w:val="0"/>
      <w:divBdr>
        <w:top w:val="none" w:sz="0" w:space="0" w:color="auto"/>
        <w:left w:val="none" w:sz="0" w:space="0" w:color="auto"/>
        <w:bottom w:val="none" w:sz="0" w:space="0" w:color="auto"/>
        <w:right w:val="none" w:sz="0" w:space="0" w:color="auto"/>
      </w:divBdr>
    </w:div>
    <w:div w:id="214450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i\Documents\Custom%20Office%20Templates\TEMPLATE%20Focus%20Group%20.dotm"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C:\Users\Sandi\Documents\Custom Office Templates\TEMPLATE Focus Group .dotm</Template>
  <TotalTime>7</TotalTime>
  <Pages>21</Pages>
  <Words>4160</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Jann Vahey</dc:creator>
  <cp:keywords/>
  <cp:lastModifiedBy>Soroush Sabbaghan</cp:lastModifiedBy>
  <cp:revision>4</cp:revision>
  <cp:lastPrinted>2011-05-11T01:28:00Z</cp:lastPrinted>
  <dcterms:created xsi:type="dcterms:W3CDTF">2023-01-05T02:56:00Z</dcterms:created>
  <dcterms:modified xsi:type="dcterms:W3CDTF">2023-04-28T16:42:00Z</dcterms:modified>
</cp:coreProperties>
</file>